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805429490"/>
        <w:docPartObj>
          <w:docPartGallery w:val="Cover Pages"/>
          <w:docPartUnique/>
        </w:docPartObj>
      </w:sdtPr>
      <w:sdtContent>
        <w:p w14:paraId="3BE86AC3" w14:textId="77777777" w:rsidR="00BC0134" w:rsidRPr="00D73C0D" w:rsidRDefault="00137CEB">
          <w:pPr>
            <w:rPr>
              <w:rFonts w:ascii="Arial" w:hAnsi="Arial" w:cs="Arial"/>
              <w:smallCaps/>
            </w:rPr>
          </w:pPr>
          <w:r>
            <w:rPr>
              <w:rFonts w:ascii="Arial" w:hAnsi="Arial" w:cs="Arial"/>
              <w:smallCaps/>
              <w:noProof/>
              <w:lang w:bidi="ar-SA"/>
            </w:rPr>
            <mc:AlternateContent>
              <mc:Choice Requires="wps">
                <w:drawing>
                  <wp:anchor distT="0" distB="0" distL="114300" distR="114300" simplePos="0" relativeHeight="251684352" behindDoc="0" locked="0" layoutInCell="1" allowOverlap="1" wp14:anchorId="187D04B7" wp14:editId="0F2A8F3D">
                    <wp:simplePos x="0" y="0"/>
                    <wp:positionH relativeFrom="column">
                      <wp:posOffset>3429000</wp:posOffset>
                    </wp:positionH>
                    <wp:positionV relativeFrom="paragraph">
                      <wp:posOffset>7658100</wp:posOffset>
                    </wp:positionV>
                    <wp:extent cx="3027680" cy="1028700"/>
                    <wp:effectExtent l="0" t="0" r="0" b="0"/>
                    <wp:wrapNone/>
                    <wp:docPr id="1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37BDD" w14:textId="77777777" w:rsidR="00B12FC5" w:rsidRPr="002D1374" w:rsidRDefault="00B12FC5" w:rsidP="00E97B07">
                                <w:pPr>
                                  <w:pStyle w:val="Names"/>
                                  <w:rPr>
                                    <w:b/>
                                    <w:sz w:val="24"/>
                                    <w:szCs w:val="24"/>
                                  </w:rPr>
                                </w:pPr>
                                <w:sdt>
                                  <w:sdtPr>
                                    <w:id w:val="-2032261110"/>
                                  </w:sdtPr>
                                  <w:sdtEndPr>
                                    <w:rPr>
                                      <w:b/>
                                    </w:rPr>
                                  </w:sdtEndPr>
                                  <w:sdtContent>
                                    <w:r w:rsidRPr="002D1374">
                                      <w:rPr>
                                        <w:b/>
                                        <w:sz w:val="24"/>
                                        <w:szCs w:val="24"/>
                                      </w:rPr>
                                      <w:t>PLAWAN KUMAR RATH(PKR140030)</w:t>
                                    </w:r>
                                  </w:sdtContent>
                                </w:sdt>
                                <w:r w:rsidRPr="002D1374">
                                  <w:rPr>
                                    <w:b/>
                                  </w:rPr>
                                  <w:br/>
                                </w:r>
                                <w:sdt>
                                  <w:sdtPr>
                                    <w:rPr>
                                      <w:b/>
                                    </w:rPr>
                                    <w:id w:val="-2032261109"/>
                                  </w:sdtPr>
                                  <w:sdtContent>
                                    <w:r>
                                      <w:rPr>
                                        <w:b/>
                                        <w:sz w:val="24"/>
                                        <w:szCs w:val="24"/>
                                      </w:rPr>
                                      <w:t>SINDHUJA VENKATESAN(SXV143530</w:t>
                                    </w:r>
                                    <w:r w:rsidRPr="002D1374">
                                      <w:rPr>
                                        <w:b/>
                                        <w:sz w:val="24"/>
                                        <w:szCs w:val="24"/>
                                      </w:rPr>
                                      <w:t>)</w:t>
                                    </w:r>
                                  </w:sdtContent>
                                </w:sdt>
                                <w:r w:rsidRPr="002D1374">
                                  <w:rPr>
                                    <w:b/>
                                  </w:rPr>
                                  <w:br/>
                                </w:r>
                                <w:r w:rsidRPr="002D1374">
                                  <w:rPr>
                                    <w:b/>
                                    <w:sz w:val="24"/>
                                    <w:szCs w:val="24"/>
                                  </w:rPr>
                                  <w:t>CS6304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3" o:spid="_x0000_s1026" type="#_x0000_t202" style="position:absolute;margin-left:270pt;margin-top:603pt;width:238.4pt;height:8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" stroked="f">
                    <v:textbox>
                      <w:txbxContent>
                        <w:p w14:paraId="1E637BDD" w14:textId="77777777" w:rsidR="00B12FC5" w:rsidRPr="002D1374" w:rsidRDefault="00B12FC5" w:rsidP="00E97B07">
                          <w:pPr>
                            <w:pStyle w:val="Names"/>
                            <w:rPr>
                              <w:b/>
                              <w:sz w:val="24"/>
                              <w:szCs w:val="24"/>
                            </w:rPr>
                          </w:pPr>
                          <w:sdt>
                            <w:sdtPr>
                              <w:id w:val="-2032261110"/>
                            </w:sdtPr>
                            <w:sdtEndPr>
                              <w:rPr>
                                <w:b/>
                              </w:rPr>
                            </w:sdtEndPr>
                            <w:sdtContent>
                              <w:r w:rsidRPr="002D1374">
                                <w:rPr>
                                  <w:b/>
                                  <w:sz w:val="24"/>
                                  <w:szCs w:val="24"/>
                                </w:rPr>
                                <w:t>PLAWAN KUMAR RATH(PKR140030)</w:t>
                              </w:r>
                            </w:sdtContent>
                          </w:sdt>
                          <w:r w:rsidRPr="002D1374">
                            <w:rPr>
                              <w:b/>
                            </w:rPr>
                            <w:br/>
                          </w:r>
                          <w:sdt>
                            <w:sdtPr>
                              <w:rPr>
                                <w:b/>
                              </w:rPr>
                              <w:id w:val="-2032261109"/>
                            </w:sdtPr>
                            <w:sdtContent>
                              <w:r>
                                <w:rPr>
                                  <w:b/>
                                  <w:sz w:val="24"/>
                                  <w:szCs w:val="24"/>
                                </w:rPr>
                                <w:t>SINDHUJA VENKATESAN(SXV143530</w:t>
                              </w:r>
                              <w:r w:rsidRPr="002D1374">
                                <w:rPr>
                                  <w:b/>
                                  <w:sz w:val="24"/>
                                  <w:szCs w:val="24"/>
                                </w:rPr>
                                <w:t>)</w:t>
                              </w:r>
                            </w:sdtContent>
                          </w:sdt>
                          <w:r w:rsidRPr="002D1374">
                            <w:rPr>
                              <w:b/>
                            </w:rPr>
                            <w:br/>
                          </w:r>
                          <w:r w:rsidRPr="002D1374">
                            <w:rPr>
                              <w:b/>
                              <w:sz w:val="24"/>
                              <w:szCs w:val="24"/>
                            </w:rPr>
                            <w:t>CS6304</w:t>
                          </w:r>
                        </w:p>
                      </w:txbxContent>
                    </v:textbox>
                  </v:shape>
                </w:pict>
              </mc:Fallback>
            </mc:AlternateContent>
          </w:r>
          <w:r>
            <w:rPr>
              <w:rFonts w:ascii="Arial" w:hAnsi="Arial" w:cs="Arial"/>
              <w:smallCaps/>
              <w:noProof/>
              <w:lang w:bidi="ar-SA"/>
            </w:rPr>
            <mc:AlternateContent>
              <mc:Choice Requires="wps">
                <w:drawing>
                  <wp:anchor distT="0" distB="0" distL="114300" distR="114300" simplePos="0" relativeHeight="251674112" behindDoc="0" locked="0" layoutInCell="1" allowOverlap="1" wp14:anchorId="6EC5D7D2" wp14:editId="36F58A20">
                    <wp:simplePos x="0" y="0"/>
                    <wp:positionH relativeFrom="column">
                      <wp:posOffset>-508000</wp:posOffset>
                    </wp:positionH>
                    <wp:positionV relativeFrom="paragraph">
                      <wp:posOffset>4000500</wp:posOffset>
                    </wp:positionV>
                    <wp:extent cx="6667500" cy="2089150"/>
                    <wp:effectExtent l="0" t="0" r="0" b="635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B9B2D" w14:textId="77777777" w:rsidR="00B12FC5" w:rsidRPr="00D73C0D" w:rsidRDefault="00B12FC5" w:rsidP="002D1374">
                                <w:pPr>
                                  <w:jc w:val="center"/>
                                  <w:rPr>
                                    <w:rFonts w:ascii="Arial" w:hAnsi="Arial" w:cs="Arial"/>
                                    <w:sz w:val="72"/>
                                    <w:szCs w:val="72"/>
                                  </w:rPr>
                                </w:pPr>
                                <w:sdt>
                                  <w:sdtPr>
                                    <w:rPr>
                                      <w:rStyle w:val="TitleChar"/>
                                    </w:rPr>
                                    <w:id w:val="-2032261107"/>
                                    <w:dataBinding w:prefixMappings="xmlns:ns0='http://schemas.openxmlformats.org/package/2006/metadata/core-properties' xmlns:ns1='http://purl.org/dc/elements/1.1/'" w:xpath="/ns0:coreProperties[1]/ns1:subject[1]" w:storeItemID="{6C3C8BC8-F283-45AE-878A-BAB7291924A1}"/>
                                    <w:text/>
                                  </w:sdtPr>
                                  <w:sdtContent>
                                    <w:r>
                                      <w:rPr>
                                        <w:rStyle w:val="TitleChar"/>
                                      </w:rPr>
                                      <w:t>PROJECT 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margin-left:-39.95pt;margin-top:315pt;width:52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7tOrsCAADC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" filled="f" stroked="f">
                    <v:textbox>
                      <w:txbxContent>
                        <w:p w14:paraId="5EDB9B2D" w14:textId="77777777" w:rsidR="00B12FC5" w:rsidRPr="00D73C0D" w:rsidRDefault="00B12FC5" w:rsidP="002D1374">
                          <w:pPr>
                            <w:jc w:val="center"/>
                            <w:rPr>
                              <w:rFonts w:ascii="Arial" w:hAnsi="Arial" w:cs="Arial"/>
                              <w:sz w:val="72"/>
                              <w:szCs w:val="72"/>
                            </w:rPr>
                          </w:pPr>
                          <w:sdt>
                            <w:sdtPr>
                              <w:rPr>
                                <w:rStyle w:val="TitleChar"/>
                              </w:rPr>
                              <w:id w:val="-2032261107"/>
                              <w:dataBinding w:prefixMappings="xmlns:ns0='http://schemas.openxmlformats.org/package/2006/metadata/core-properties' xmlns:ns1='http://purl.org/dc/elements/1.1/'" w:xpath="/ns0:coreProperties[1]/ns1:subject[1]" w:storeItemID="{6C3C8BC8-F283-45AE-878A-BAB7291924A1}"/>
                              <w:text/>
                            </w:sdtPr>
                            <w:sdtContent>
                              <w:r>
                                <w:rPr>
                                  <w:rStyle w:val="TitleChar"/>
                                </w:rPr>
                                <w:t>PROJECT 1</w:t>
                              </w:r>
                            </w:sdtContent>
                          </w:sdt>
                        </w:p>
                      </w:txbxContent>
                    </v:textbox>
                  </v:shape>
                </w:pict>
              </mc:Fallback>
            </mc:AlternateContent>
          </w:r>
          <w:r w:rsidR="00247F4D">
            <w:rPr>
              <w:rFonts w:ascii="Arial" w:hAnsi="Arial" w:cs="Arial"/>
              <w:noProof/>
              <w:sz w:val="28"/>
              <w:szCs w:val="28"/>
              <w:lang w:bidi="ar-SA"/>
            </w:rPr>
            <w:drawing>
              <wp:anchor distT="0" distB="0" distL="114300" distR="114300" simplePos="0" relativeHeight="251699712" behindDoc="0" locked="0" layoutInCell="1" allowOverlap="1" wp14:anchorId="04C0CAC4" wp14:editId="732F6C36">
                <wp:simplePos x="0" y="0"/>
                <wp:positionH relativeFrom="column">
                  <wp:posOffset>-889000</wp:posOffset>
                </wp:positionH>
                <wp:positionV relativeFrom="paragraph">
                  <wp:posOffset>-800100</wp:posOffset>
                </wp:positionV>
                <wp:extent cx="3501273" cy="4919980"/>
                <wp:effectExtent l="25400" t="0" r="4445" b="1760220"/>
                <wp:wrapNone/>
                <wp:docPr id="3" name="Picture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aolo.asuncion\AppData\Local\Microsoft\Windows\Temporary Internet Files\Content.IE5\2USNFJQ8\MPj04285650000[1].jpg"/>
                        <pic:cNvPicPr>
                          <a:picLocks noChangeAspect="1" noChangeArrowheads="1"/>
                        </pic:cNvPicPr>
                      </pic:nvPicPr>
                      <pic:blipFill>
                        <a:blip r:embed="rId12"/>
                        <a:srcRect l="51451" t="4428" r="6664" b="19744"/>
                        <a:stretch>
                          <a:fillRect/>
                        </a:stretch>
                      </pic:blipFill>
                      <pic:spPr bwMode="auto">
                        <a:xfrm>
                          <a:off x="0" y="0"/>
                          <a:ext cx="3501273" cy="4919980"/>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14:sizeRelH relativeFrom="margin">
                  <wp14:pctWidth>0</wp14:pctWidth>
                </wp14:sizeRelH>
                <wp14:sizeRelV relativeFrom="margin">
                  <wp14:pctHeight>0</wp14:pctHeight>
                </wp14:sizeRelV>
              </wp:anchor>
            </w:drawing>
          </w:r>
          <w:r w:rsidR="00240FAE" w:rsidRPr="00D73C0D">
            <w:rPr>
              <w:rFonts w:ascii="Arial" w:hAnsi="Arial" w:cs="Arial"/>
              <w:b/>
            </w:rPr>
            <w:br w:type="page"/>
          </w:r>
        </w:p>
      </w:sdtContent>
    </w:sdt>
    <w:p w14:paraId="5E548BFC" w14:textId="77777777" w:rsidR="006F5B78" w:rsidRPr="0026152E" w:rsidRDefault="006F5B78" w:rsidP="0026152E">
      <w:pPr>
        <w:pStyle w:val="Heading1"/>
        <w:ind w:right="-23"/>
        <w:rPr>
          <w:sz w:val="44"/>
          <w:szCs w:val="44"/>
        </w:rPr>
      </w:pPr>
      <w:r w:rsidRPr="0026152E">
        <w:rPr>
          <w:sz w:val="44"/>
          <w:szCs w:val="44"/>
        </w:rPr>
        <w:lastRenderedPageBreak/>
        <w:t>TABLE OF CONTENTS</w:t>
      </w:r>
    </w:p>
    <w:p w14:paraId="6C8B37E2" w14:textId="77777777" w:rsidR="00CD7775" w:rsidRDefault="00CD7775" w:rsidP="00686718"/>
    <w:tbl>
      <w:tblPr>
        <w:tblStyle w:val="ColorfulGrid-Accent6"/>
        <w:tblW w:w="5000" w:type="pct"/>
        <w:tblLook w:val="04A0" w:firstRow="1" w:lastRow="0" w:firstColumn="1" w:lastColumn="0" w:noHBand="0" w:noVBand="1"/>
      </w:tblPr>
      <w:tblGrid>
        <w:gridCol w:w="8596"/>
        <w:gridCol w:w="1095"/>
      </w:tblGrid>
      <w:tr w:rsidR="0026152E" w:rsidRPr="0026152E" w14:paraId="224B3E7B" w14:textId="77777777" w:rsidTr="0026152E">
        <w:trPr>
          <w:cnfStyle w:val="100000000000" w:firstRow="1" w:lastRow="0" w:firstColumn="0" w:lastColumn="0" w:oddVBand="0" w:evenVBand="0" w:oddHBand="0" w:evenHBand="0" w:firstRowFirstColumn="0" w:firstRowLastColumn="0" w:lastRowFirstColumn="0" w:lastRowLastColumn="0"/>
          <w:trHeight w:val="6016"/>
        </w:trPr>
        <w:tc>
          <w:tcPr>
            <w:cnfStyle w:val="001000000000" w:firstRow="0" w:lastRow="0" w:firstColumn="1" w:lastColumn="0" w:oddVBand="0" w:evenVBand="0" w:oddHBand="0" w:evenHBand="0" w:firstRowFirstColumn="0" w:firstRowLastColumn="0" w:lastRowFirstColumn="0" w:lastRowLastColumn="0"/>
            <w:tcW w:w="4435" w:type="pct"/>
          </w:tcPr>
          <w:p w14:paraId="33EBC42D" w14:textId="77777777" w:rsidR="0026152E" w:rsidRDefault="0026152E" w:rsidP="00686718">
            <w:pPr>
              <w:rPr>
                <w:color w:val="auto"/>
                <w:sz w:val="48"/>
                <w:szCs w:val="48"/>
              </w:rPr>
            </w:pPr>
            <w:r>
              <w:rPr>
                <w:color w:val="auto"/>
                <w:sz w:val="48"/>
                <w:szCs w:val="48"/>
              </w:rPr>
              <w:t>INTRODUCTION</w:t>
            </w:r>
          </w:p>
          <w:p w14:paraId="76D1BB8D" w14:textId="77777777" w:rsidR="00CD7775" w:rsidRPr="0026152E" w:rsidRDefault="00CD7775" w:rsidP="00686718">
            <w:pPr>
              <w:rPr>
                <w:color w:val="auto"/>
                <w:sz w:val="48"/>
                <w:szCs w:val="48"/>
              </w:rPr>
            </w:pPr>
            <w:r w:rsidRPr="0026152E">
              <w:rPr>
                <w:color w:val="auto"/>
                <w:sz w:val="48"/>
                <w:szCs w:val="48"/>
              </w:rPr>
              <w:t>APPROACH</w:t>
            </w:r>
          </w:p>
          <w:p w14:paraId="6714FBD1" w14:textId="77777777" w:rsidR="00CD7775" w:rsidRPr="0026152E" w:rsidRDefault="00CD7775" w:rsidP="00686718">
            <w:pPr>
              <w:rPr>
                <w:color w:val="auto"/>
                <w:sz w:val="48"/>
                <w:szCs w:val="48"/>
              </w:rPr>
            </w:pPr>
            <w:r w:rsidRPr="0026152E">
              <w:rPr>
                <w:color w:val="auto"/>
                <w:sz w:val="48"/>
                <w:szCs w:val="48"/>
              </w:rPr>
              <w:t>PART 1</w:t>
            </w:r>
          </w:p>
          <w:p w14:paraId="2B0D7AD6" w14:textId="77777777" w:rsidR="00CD7775" w:rsidRPr="0026152E" w:rsidRDefault="00CD7775" w:rsidP="00686718">
            <w:pPr>
              <w:rPr>
                <w:color w:val="auto"/>
                <w:sz w:val="48"/>
                <w:szCs w:val="48"/>
              </w:rPr>
            </w:pPr>
            <w:r w:rsidRPr="0026152E">
              <w:rPr>
                <w:color w:val="auto"/>
                <w:sz w:val="48"/>
                <w:szCs w:val="48"/>
              </w:rPr>
              <w:t>PART 2</w:t>
            </w:r>
          </w:p>
          <w:p w14:paraId="3F2E2B86" w14:textId="77777777" w:rsidR="00CD7775" w:rsidRPr="0026152E" w:rsidRDefault="00CD7775" w:rsidP="00686718">
            <w:pPr>
              <w:rPr>
                <w:color w:val="auto"/>
                <w:sz w:val="48"/>
                <w:szCs w:val="48"/>
              </w:rPr>
            </w:pPr>
            <w:r w:rsidRPr="0026152E">
              <w:rPr>
                <w:color w:val="auto"/>
                <w:sz w:val="48"/>
                <w:szCs w:val="48"/>
              </w:rPr>
              <w:t>PART 3</w:t>
            </w:r>
          </w:p>
          <w:p w14:paraId="69488DF7" w14:textId="77777777" w:rsidR="00CD7775" w:rsidRPr="0026152E" w:rsidRDefault="00CD7775" w:rsidP="00686718">
            <w:pPr>
              <w:rPr>
                <w:color w:val="auto"/>
                <w:sz w:val="48"/>
                <w:szCs w:val="48"/>
              </w:rPr>
            </w:pPr>
            <w:r w:rsidRPr="0026152E">
              <w:rPr>
                <w:color w:val="auto"/>
                <w:sz w:val="48"/>
                <w:szCs w:val="48"/>
              </w:rPr>
              <w:t>PART 4</w:t>
            </w:r>
          </w:p>
          <w:p w14:paraId="1F7B3837" w14:textId="77777777" w:rsidR="00CD7775" w:rsidRPr="0026152E" w:rsidRDefault="00CD7775" w:rsidP="00686718">
            <w:pPr>
              <w:rPr>
                <w:color w:val="auto"/>
                <w:sz w:val="48"/>
                <w:szCs w:val="48"/>
              </w:rPr>
            </w:pPr>
            <w:r w:rsidRPr="0026152E">
              <w:rPr>
                <w:color w:val="auto"/>
                <w:sz w:val="48"/>
                <w:szCs w:val="48"/>
              </w:rPr>
              <w:t>PART 5</w:t>
            </w:r>
          </w:p>
          <w:p w14:paraId="552856A5" w14:textId="77777777" w:rsidR="00CD7775" w:rsidRPr="0026152E" w:rsidRDefault="00CD7775" w:rsidP="00686718">
            <w:pPr>
              <w:rPr>
                <w:color w:val="auto"/>
                <w:sz w:val="48"/>
                <w:szCs w:val="48"/>
              </w:rPr>
            </w:pPr>
            <w:r w:rsidRPr="0026152E">
              <w:rPr>
                <w:color w:val="auto"/>
                <w:sz w:val="48"/>
                <w:szCs w:val="48"/>
              </w:rPr>
              <w:t>APPENDIX</w:t>
            </w:r>
          </w:p>
        </w:tc>
        <w:tc>
          <w:tcPr>
            <w:tcW w:w="565" w:type="pct"/>
          </w:tcPr>
          <w:p w14:paraId="0790C86B" w14:textId="77777777" w:rsidR="00CD7775" w:rsidRPr="0026152E" w:rsidRDefault="00621B29"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2</w:t>
            </w:r>
          </w:p>
          <w:p w14:paraId="5865677E" w14:textId="77777777" w:rsidR="00CD7775" w:rsidRPr="0026152E" w:rsidRDefault="00621B29" w:rsidP="0026152E">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3</w:t>
            </w:r>
          </w:p>
          <w:p w14:paraId="45403692" w14:textId="77777777" w:rsidR="00CD7775" w:rsidRPr="0026152E" w:rsidRDefault="00621B29"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4</w:t>
            </w:r>
          </w:p>
          <w:p w14:paraId="4B7A6B29" w14:textId="77777777" w:rsidR="00CD7775" w:rsidRPr="0026152E" w:rsidRDefault="00137CEB"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5</w:t>
            </w:r>
          </w:p>
          <w:p w14:paraId="326DE1DB" w14:textId="77777777" w:rsidR="00CD7775" w:rsidRPr="0026152E" w:rsidRDefault="00D16F11"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13</w:t>
            </w:r>
          </w:p>
          <w:p w14:paraId="3C7E5FDB" w14:textId="77777777" w:rsidR="00CD7775" w:rsidRPr="0026152E" w:rsidRDefault="00D16F11"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23</w:t>
            </w:r>
          </w:p>
          <w:p w14:paraId="57303178" w14:textId="77777777" w:rsidR="00CD7775" w:rsidRPr="0026152E" w:rsidRDefault="00D16F11"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26</w:t>
            </w:r>
          </w:p>
          <w:p w14:paraId="6EE6AB6C" w14:textId="77777777" w:rsidR="00CD7775" w:rsidRPr="0026152E" w:rsidRDefault="00D16F11" w:rsidP="00CD7775">
            <w:pPr>
              <w:jc w:val="right"/>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36</w:t>
            </w:r>
          </w:p>
        </w:tc>
      </w:tr>
    </w:tbl>
    <w:p w14:paraId="3BA8AC0E" w14:textId="77777777" w:rsidR="006F5B78" w:rsidRPr="00686718" w:rsidRDefault="006F5B78" w:rsidP="00686718">
      <w:r w:rsidRPr="00686718">
        <w:br w:type="page"/>
      </w:r>
    </w:p>
    <w:p w14:paraId="50DD77D7" w14:textId="77777777" w:rsidR="00686718" w:rsidRDefault="0026152E" w:rsidP="0026152E">
      <w:pPr>
        <w:pStyle w:val="Label"/>
        <w:jc w:val="center"/>
      </w:pPr>
      <w:r>
        <w:t>INTRODUCTION</w:t>
      </w:r>
    </w:p>
    <w:p w14:paraId="5B4B5C61" w14:textId="77777777" w:rsidR="006B1A25" w:rsidRPr="006B1A25" w:rsidRDefault="0026152E" w:rsidP="006B1A25">
      <w:pPr>
        <w:pStyle w:val="Label"/>
        <w:jc w:val="both"/>
        <w:rPr>
          <w:rFonts w:ascii="Arial" w:hAnsi="Arial"/>
          <w:sz w:val="28"/>
          <w:szCs w:val="28"/>
        </w:rPr>
      </w:pPr>
      <w:r w:rsidRPr="006B1A25">
        <w:rPr>
          <w:rFonts w:ascii="Arial" w:hAnsi="Arial"/>
          <w:sz w:val="28"/>
          <w:szCs w:val="28"/>
        </w:rPr>
        <w:t>The Project was a simulatoin activity which required the usage of the SimpleScalar platform to simulate the various possible cache configurations. The main aim of this project involved learning the implementation of Simplescalar platform, implementing a</w:t>
      </w:r>
      <w:r w:rsidR="00054636" w:rsidRPr="006B1A25">
        <w:rPr>
          <w:rFonts w:ascii="Arial" w:hAnsi="Arial"/>
          <w:sz w:val="28"/>
          <w:szCs w:val="28"/>
        </w:rPr>
        <w:t xml:space="preserve"> given cache configuration using the platform and running it across 3 well known benchmarks, then it was required to consider various possible cache splits, associativities, block sizes, etc to find out an optimal configuration of cache which gave lowest CPI. The benchmarks that we used for simulation and to gather data sets for our computations were the GCC Benchmarks, the Anagram Benchmarks and the GO Benchmarks. For finding optimal configuration, we also considered set-associativities of 1,2,4,8 or fully associative, replacement policy among FIFO,LRU and Random policy and Block Size of either 64bytes or those of 32 bytes. Considering all these combinations, we calculated all their CPIs and then analyzed them to find the optimal configuration. Another task of the project was to assign costs to the various cache components and then find optimal configurations across all benchmarks considering both cost and CPI as our data set. </w:t>
      </w:r>
      <w:r w:rsidR="006B1A25" w:rsidRPr="006B1A25">
        <w:rPr>
          <w:rFonts w:ascii="Arial" w:hAnsi="Arial"/>
          <w:sz w:val="28"/>
          <w:szCs w:val="28"/>
        </w:rPr>
        <w:t xml:space="preserve">This project highlights the changes that occur to the CPI when various cache configurations are changed. It also shows us the cost and CPI tradeoffs.   </w:t>
      </w:r>
    </w:p>
    <w:p w14:paraId="7523D6F1" w14:textId="77777777" w:rsidR="00054636" w:rsidRDefault="00054636" w:rsidP="0026152E">
      <w:pPr>
        <w:pStyle w:val="Label"/>
        <w:jc w:val="both"/>
        <w:rPr>
          <w:sz w:val="28"/>
          <w:szCs w:val="28"/>
        </w:rPr>
      </w:pPr>
    </w:p>
    <w:p w14:paraId="7AF9D65B" w14:textId="77777777" w:rsidR="0026152E" w:rsidRPr="0026152E" w:rsidRDefault="0026152E" w:rsidP="0026152E">
      <w:pPr>
        <w:pStyle w:val="Label"/>
        <w:jc w:val="both"/>
        <w:rPr>
          <w:sz w:val="28"/>
          <w:szCs w:val="28"/>
        </w:rPr>
      </w:pPr>
    </w:p>
    <w:p w14:paraId="5DA1562C" w14:textId="77777777" w:rsidR="00DE2E59" w:rsidRPr="00D73C0D" w:rsidRDefault="00DE2E59" w:rsidP="00B22691">
      <w:pPr>
        <w:rPr>
          <w:rFonts w:ascii="Arial" w:hAnsi="Arial" w:cs="Arial"/>
        </w:rPr>
      </w:pPr>
    </w:p>
    <w:p w14:paraId="1173AC3B" w14:textId="77777777" w:rsidR="00DE2E59" w:rsidRPr="00D73C0D" w:rsidRDefault="00DE2E59" w:rsidP="003A1B9E">
      <w:pPr>
        <w:spacing w:before="240"/>
        <w:rPr>
          <w:rFonts w:ascii="Arial" w:hAnsi="Arial" w:cs="Arial"/>
          <w:color w:val="A34B73" w:themeColor="background2" w:themeShade="80"/>
          <w:sz w:val="24"/>
          <w:szCs w:val="24"/>
        </w:rPr>
      </w:pPr>
    </w:p>
    <w:p w14:paraId="1DA30989" w14:textId="77777777" w:rsidR="00DE2E59" w:rsidRPr="00D73C0D" w:rsidRDefault="00DE2E59" w:rsidP="003A1B9E">
      <w:pPr>
        <w:spacing w:before="240"/>
        <w:rPr>
          <w:rFonts w:ascii="Arial" w:hAnsi="Arial" w:cs="Arial"/>
        </w:rPr>
      </w:pPr>
    </w:p>
    <w:p w14:paraId="12B185CB" w14:textId="77777777" w:rsidR="00F3620A" w:rsidRPr="00D73C0D" w:rsidRDefault="00F3620A" w:rsidP="003A1B9E">
      <w:pPr>
        <w:spacing w:before="240"/>
        <w:rPr>
          <w:rFonts w:ascii="Arial" w:hAnsi="Arial" w:cs="Arial"/>
        </w:rPr>
      </w:pPr>
    </w:p>
    <w:p w14:paraId="3F6678FD" w14:textId="77777777" w:rsidR="00F3620A" w:rsidRPr="00D73C0D" w:rsidRDefault="00F3620A" w:rsidP="003A1B9E">
      <w:pPr>
        <w:spacing w:before="240"/>
        <w:rPr>
          <w:rFonts w:ascii="Arial" w:hAnsi="Arial" w:cs="Arial"/>
        </w:rPr>
      </w:pPr>
    </w:p>
    <w:p w14:paraId="593C5D3F" w14:textId="77777777" w:rsidR="00F3620A" w:rsidRPr="00D73C0D" w:rsidRDefault="00F3620A" w:rsidP="003A1B9E">
      <w:pPr>
        <w:spacing w:before="240"/>
        <w:rPr>
          <w:rFonts w:ascii="Arial" w:hAnsi="Arial" w:cs="Arial"/>
        </w:rPr>
      </w:pPr>
    </w:p>
    <w:p w14:paraId="7BD223D5" w14:textId="77777777" w:rsidR="00F3620A" w:rsidRPr="00D73C0D" w:rsidRDefault="00F3620A">
      <w:pPr>
        <w:rPr>
          <w:rFonts w:ascii="Arial" w:hAnsi="Arial" w:cs="Arial"/>
        </w:rPr>
      </w:pPr>
    </w:p>
    <w:p w14:paraId="47B59C70" w14:textId="77777777" w:rsidR="00F3620A" w:rsidRPr="00D73C0D" w:rsidRDefault="00F3620A">
      <w:pPr>
        <w:rPr>
          <w:rFonts w:ascii="Arial" w:hAnsi="Arial" w:cs="Arial"/>
        </w:rPr>
      </w:pPr>
    </w:p>
    <w:p w14:paraId="1D3F4A7C" w14:textId="77777777" w:rsidR="00F3620A" w:rsidRDefault="006B1A25" w:rsidP="006B1A25">
      <w:pPr>
        <w:jc w:val="center"/>
        <w:rPr>
          <w:rFonts w:ascii="Arial" w:hAnsi="Arial" w:cs="Arial"/>
          <w:sz w:val="72"/>
          <w:szCs w:val="72"/>
        </w:rPr>
      </w:pPr>
      <w:r>
        <w:rPr>
          <w:rFonts w:ascii="Arial" w:hAnsi="Arial" w:cs="Arial"/>
          <w:sz w:val="72"/>
          <w:szCs w:val="72"/>
        </w:rPr>
        <w:t>APPROACH</w:t>
      </w:r>
    </w:p>
    <w:p w14:paraId="201929B3" w14:textId="77777777" w:rsidR="00201DCD" w:rsidRDefault="006B1A25" w:rsidP="006B1A25">
      <w:pPr>
        <w:jc w:val="both"/>
        <w:rPr>
          <w:rFonts w:ascii="Arial" w:hAnsi="Arial" w:cs="Arial"/>
          <w:sz w:val="28"/>
          <w:szCs w:val="28"/>
        </w:rPr>
      </w:pPr>
      <w:r>
        <w:rPr>
          <w:rFonts w:ascii="Arial" w:hAnsi="Arial" w:cs="Arial"/>
          <w:sz w:val="28"/>
          <w:szCs w:val="28"/>
        </w:rPr>
        <w:t xml:space="preserve">This project was assigned as a group project for two people. Our group members were Plawan Kumar Rath and Sindhuja Venkatesan. We completed the assignment by dividing the various tasks into groups and delegating the groups equally between the both of us. Plawan installed SimpleScalar in his machine and so did Sindhuja. </w:t>
      </w:r>
      <w:r w:rsidR="00201DCD">
        <w:rPr>
          <w:rFonts w:ascii="Arial" w:hAnsi="Arial" w:cs="Arial"/>
          <w:sz w:val="28"/>
          <w:szCs w:val="28"/>
        </w:rPr>
        <w:t>Sindhuja then ran the simplescalar to obtain the values of all necessary parameters for calculation of CPI, and these were used by Plawan to complete the Part 2 of the project. For the Part 3, Plawan wrote 9 scripts which generated 9 output files for various cache splits across 3 different benchmarks(namely Go,GCC and Anagram) taking all possible configurations for each cache split. Plawan then generated the excel sheets which contained the parameters needed for CPI calculation. Sindhuja then took those excel sheets and calculated the CPIs and plotted the graphs, in the process finding optimal CPIs. Sindhuja then went on to define a cost function, by assigning appropriate weights to the various components. Plawan then used this cost function and the CPIs calculated before to find the optimal configurations considering both CPI and Cost together. Then, finally the report was prepared mutually, by both Plawan and Sindhuja.</w:t>
      </w:r>
    </w:p>
    <w:p w14:paraId="006189C7" w14:textId="77777777" w:rsidR="00201DCD" w:rsidRDefault="00621B29" w:rsidP="006B1A25">
      <w:pPr>
        <w:jc w:val="both"/>
        <w:rPr>
          <w:rFonts w:ascii="Arial" w:hAnsi="Arial" w:cs="Arial"/>
          <w:sz w:val="28"/>
          <w:szCs w:val="28"/>
        </w:rPr>
      </w:pPr>
      <w:r>
        <w:rPr>
          <w:rFonts w:ascii="Arial" w:hAnsi="Arial" w:cs="Arial"/>
          <w:sz w:val="28"/>
          <w:szCs w:val="28"/>
        </w:rPr>
        <w:t>This approach was used in our group because, with this approach both of us got to perform at least some task in each part and in the process both of us gained equal amount of knowledge and exposure from the project.</w:t>
      </w:r>
    </w:p>
    <w:p w14:paraId="38EF514A" w14:textId="77777777" w:rsidR="00621B29" w:rsidRDefault="00621B29" w:rsidP="006B1A25">
      <w:pPr>
        <w:jc w:val="both"/>
        <w:rPr>
          <w:rFonts w:ascii="Arial" w:hAnsi="Arial" w:cs="Arial"/>
          <w:sz w:val="28"/>
          <w:szCs w:val="28"/>
        </w:rPr>
      </w:pPr>
    </w:p>
    <w:p w14:paraId="500E4DFD" w14:textId="77777777" w:rsidR="00621B29" w:rsidRDefault="00621B29" w:rsidP="006B1A25">
      <w:pPr>
        <w:jc w:val="both"/>
        <w:rPr>
          <w:rFonts w:ascii="Arial" w:hAnsi="Arial" w:cs="Arial"/>
          <w:sz w:val="28"/>
          <w:szCs w:val="28"/>
        </w:rPr>
      </w:pPr>
    </w:p>
    <w:p w14:paraId="4FD2BD6C" w14:textId="77777777" w:rsidR="00621B29" w:rsidRDefault="00621B29" w:rsidP="006B1A25">
      <w:pPr>
        <w:jc w:val="both"/>
        <w:rPr>
          <w:rFonts w:ascii="Arial" w:hAnsi="Arial" w:cs="Arial"/>
          <w:sz w:val="28"/>
          <w:szCs w:val="28"/>
        </w:rPr>
      </w:pPr>
    </w:p>
    <w:p w14:paraId="62B9C242" w14:textId="77777777" w:rsidR="00621B29" w:rsidRDefault="00621B29" w:rsidP="006B1A25">
      <w:pPr>
        <w:jc w:val="both"/>
        <w:rPr>
          <w:rFonts w:ascii="Arial" w:hAnsi="Arial" w:cs="Arial"/>
          <w:sz w:val="28"/>
          <w:szCs w:val="28"/>
        </w:rPr>
      </w:pPr>
    </w:p>
    <w:p w14:paraId="0B5E38A5" w14:textId="77777777" w:rsidR="00621B29" w:rsidRDefault="00621B29" w:rsidP="00621B29">
      <w:pPr>
        <w:jc w:val="center"/>
        <w:rPr>
          <w:rFonts w:ascii="Arial" w:hAnsi="Arial" w:cs="Arial"/>
          <w:sz w:val="72"/>
          <w:szCs w:val="72"/>
        </w:rPr>
      </w:pPr>
      <w:r>
        <w:rPr>
          <w:rFonts w:ascii="Arial" w:hAnsi="Arial" w:cs="Arial"/>
          <w:sz w:val="72"/>
          <w:szCs w:val="72"/>
        </w:rPr>
        <w:t>PART 1</w:t>
      </w:r>
    </w:p>
    <w:p w14:paraId="38AFBD2D" w14:textId="77777777" w:rsidR="00621B29" w:rsidRDefault="00621B29" w:rsidP="00621B29">
      <w:pPr>
        <w:jc w:val="both"/>
        <w:rPr>
          <w:rFonts w:ascii="Arial" w:hAnsi="Arial" w:cs="Arial"/>
          <w:sz w:val="28"/>
          <w:szCs w:val="28"/>
        </w:rPr>
      </w:pPr>
      <w:r>
        <w:rPr>
          <w:rFonts w:ascii="Arial" w:hAnsi="Arial" w:cs="Arial"/>
          <w:sz w:val="28"/>
          <w:szCs w:val="28"/>
        </w:rPr>
        <w:t xml:space="preserve">This stage involved setting up of SimpleScalar and testing whether simplescalar and the benchmarks were installed and working properly. At this stage, we both installed Simplescalar and tested the different benchmarks. We took some time to familiarize ourselves well with the platform and test the benchmarks. We had the option of using four benchmarks, namely GCC Benchmarks, GO Benchmarks, ANAGRAM Benchmarks and COMPRESS95 Benchmarks. At this stage we discovered some issues with the COMPRESS95 benchmarks and after discussion </w:t>
      </w:r>
      <w:r w:rsidR="00137CEB">
        <w:rPr>
          <w:rFonts w:ascii="Arial" w:hAnsi="Arial" w:cs="Arial"/>
          <w:sz w:val="28"/>
          <w:szCs w:val="28"/>
        </w:rPr>
        <w:t>and upon consultation with the teaching assistant we decided to use GCC,GO and ANAGRAM benchmarks for the rest of our project statement.</w:t>
      </w:r>
    </w:p>
    <w:p w14:paraId="48F939C5" w14:textId="77777777" w:rsidR="00137CEB" w:rsidRDefault="00137CEB" w:rsidP="00621B29">
      <w:pPr>
        <w:jc w:val="both"/>
        <w:rPr>
          <w:rFonts w:ascii="Arial" w:hAnsi="Arial" w:cs="Arial"/>
          <w:sz w:val="28"/>
          <w:szCs w:val="28"/>
        </w:rPr>
      </w:pPr>
    </w:p>
    <w:p w14:paraId="1C2A0CEA" w14:textId="77777777" w:rsidR="00137CEB" w:rsidRDefault="00137CEB" w:rsidP="00621B29">
      <w:pPr>
        <w:jc w:val="both"/>
        <w:rPr>
          <w:rFonts w:ascii="Arial" w:hAnsi="Arial" w:cs="Arial"/>
          <w:sz w:val="28"/>
          <w:szCs w:val="28"/>
        </w:rPr>
      </w:pPr>
    </w:p>
    <w:p w14:paraId="143E3864" w14:textId="77777777" w:rsidR="00137CEB" w:rsidRDefault="00137CEB" w:rsidP="00621B29">
      <w:pPr>
        <w:jc w:val="both"/>
        <w:rPr>
          <w:rFonts w:ascii="Arial" w:hAnsi="Arial" w:cs="Arial"/>
          <w:sz w:val="28"/>
          <w:szCs w:val="28"/>
        </w:rPr>
      </w:pPr>
    </w:p>
    <w:p w14:paraId="3205FD77" w14:textId="77777777" w:rsidR="00137CEB" w:rsidRDefault="00137CEB" w:rsidP="00621B29">
      <w:pPr>
        <w:jc w:val="both"/>
        <w:rPr>
          <w:rFonts w:ascii="Arial" w:hAnsi="Arial" w:cs="Arial"/>
          <w:sz w:val="28"/>
          <w:szCs w:val="28"/>
        </w:rPr>
      </w:pPr>
    </w:p>
    <w:p w14:paraId="2AD98D5B" w14:textId="77777777" w:rsidR="00137CEB" w:rsidRDefault="00137CEB" w:rsidP="00621B29">
      <w:pPr>
        <w:jc w:val="both"/>
        <w:rPr>
          <w:rFonts w:ascii="Arial" w:hAnsi="Arial" w:cs="Arial"/>
          <w:sz w:val="28"/>
          <w:szCs w:val="28"/>
        </w:rPr>
      </w:pPr>
    </w:p>
    <w:p w14:paraId="7710AEB4" w14:textId="77777777" w:rsidR="00137CEB" w:rsidRDefault="00137CEB" w:rsidP="00621B29">
      <w:pPr>
        <w:jc w:val="both"/>
        <w:rPr>
          <w:rFonts w:ascii="Arial" w:hAnsi="Arial" w:cs="Arial"/>
          <w:sz w:val="28"/>
          <w:szCs w:val="28"/>
        </w:rPr>
      </w:pPr>
    </w:p>
    <w:p w14:paraId="560B16A4" w14:textId="77777777" w:rsidR="00137CEB" w:rsidRDefault="00137CEB" w:rsidP="00621B29">
      <w:pPr>
        <w:jc w:val="both"/>
        <w:rPr>
          <w:rFonts w:ascii="Arial" w:hAnsi="Arial" w:cs="Arial"/>
          <w:sz w:val="28"/>
          <w:szCs w:val="28"/>
        </w:rPr>
      </w:pPr>
    </w:p>
    <w:p w14:paraId="0270771C" w14:textId="77777777" w:rsidR="00137CEB" w:rsidRDefault="00137CEB" w:rsidP="00621B29">
      <w:pPr>
        <w:jc w:val="both"/>
        <w:rPr>
          <w:rFonts w:ascii="Arial" w:hAnsi="Arial" w:cs="Arial"/>
          <w:sz w:val="28"/>
          <w:szCs w:val="28"/>
        </w:rPr>
      </w:pPr>
    </w:p>
    <w:p w14:paraId="2F96255F" w14:textId="77777777" w:rsidR="00137CEB" w:rsidRDefault="00137CEB" w:rsidP="00621B29">
      <w:pPr>
        <w:jc w:val="both"/>
        <w:rPr>
          <w:rFonts w:ascii="Arial" w:hAnsi="Arial" w:cs="Arial"/>
          <w:sz w:val="28"/>
          <w:szCs w:val="28"/>
        </w:rPr>
      </w:pPr>
    </w:p>
    <w:p w14:paraId="2E2469D5" w14:textId="77777777" w:rsidR="00137CEB" w:rsidRDefault="00137CEB" w:rsidP="00621B29">
      <w:pPr>
        <w:jc w:val="both"/>
        <w:rPr>
          <w:rFonts w:ascii="Arial" w:hAnsi="Arial" w:cs="Arial"/>
          <w:sz w:val="28"/>
          <w:szCs w:val="28"/>
        </w:rPr>
      </w:pPr>
    </w:p>
    <w:p w14:paraId="45FCE353" w14:textId="77777777" w:rsidR="00137CEB" w:rsidRDefault="00137CEB" w:rsidP="00621B29">
      <w:pPr>
        <w:jc w:val="both"/>
        <w:rPr>
          <w:rFonts w:ascii="Arial" w:hAnsi="Arial" w:cs="Arial"/>
          <w:sz w:val="28"/>
          <w:szCs w:val="28"/>
        </w:rPr>
      </w:pPr>
    </w:p>
    <w:p w14:paraId="11A9C3EB" w14:textId="77777777" w:rsidR="00137CEB" w:rsidRDefault="00137CEB" w:rsidP="00621B29">
      <w:pPr>
        <w:jc w:val="both"/>
        <w:rPr>
          <w:rFonts w:ascii="Arial" w:hAnsi="Arial" w:cs="Arial"/>
          <w:sz w:val="28"/>
          <w:szCs w:val="28"/>
        </w:rPr>
      </w:pPr>
    </w:p>
    <w:p w14:paraId="38CDBCE7" w14:textId="77777777" w:rsidR="00137CEB" w:rsidRPr="00621B29" w:rsidRDefault="00137CEB" w:rsidP="00621B29">
      <w:pPr>
        <w:jc w:val="both"/>
        <w:rPr>
          <w:rFonts w:ascii="Arial" w:hAnsi="Arial" w:cs="Arial"/>
          <w:sz w:val="28"/>
          <w:szCs w:val="28"/>
        </w:rPr>
      </w:pPr>
    </w:p>
    <w:p w14:paraId="47D4BC0A" w14:textId="77777777" w:rsidR="00621B29" w:rsidRDefault="00137CEB" w:rsidP="00137CEB">
      <w:pPr>
        <w:jc w:val="center"/>
        <w:rPr>
          <w:rFonts w:ascii="Arial" w:hAnsi="Arial" w:cs="Arial"/>
          <w:sz w:val="72"/>
          <w:szCs w:val="72"/>
        </w:rPr>
      </w:pPr>
      <w:r>
        <w:rPr>
          <w:rFonts w:ascii="Arial" w:hAnsi="Arial" w:cs="Arial"/>
          <w:sz w:val="72"/>
          <w:szCs w:val="72"/>
        </w:rPr>
        <w:t>PART 2</w:t>
      </w:r>
    </w:p>
    <w:p w14:paraId="473EA878" w14:textId="77777777" w:rsidR="005C374F" w:rsidRPr="005C374F" w:rsidRDefault="005C374F" w:rsidP="00137CEB">
      <w:pPr>
        <w:jc w:val="center"/>
        <w:rPr>
          <w:rFonts w:ascii="Arial" w:hAnsi="Arial" w:cs="Arial"/>
          <w:sz w:val="44"/>
          <w:szCs w:val="44"/>
        </w:rPr>
      </w:pPr>
    </w:p>
    <w:p w14:paraId="49D1DF75" w14:textId="77777777" w:rsidR="00137CEB" w:rsidRPr="00137CEB" w:rsidRDefault="00137CEB" w:rsidP="00137CEB">
      <w:pPr>
        <w:rPr>
          <w:rFonts w:ascii="Arial" w:hAnsi="Arial"/>
          <w:sz w:val="28"/>
          <w:szCs w:val="28"/>
        </w:rPr>
      </w:pPr>
      <w:r>
        <w:rPr>
          <w:rFonts w:ascii="Arial" w:hAnsi="Arial"/>
          <w:sz w:val="28"/>
          <w:szCs w:val="28"/>
        </w:rPr>
        <w:t>In this part, we calculate the CPI for the three</w:t>
      </w:r>
      <w:r w:rsidRPr="00137CEB">
        <w:rPr>
          <w:rFonts w:ascii="Arial" w:hAnsi="Arial"/>
          <w:sz w:val="28"/>
          <w:szCs w:val="28"/>
        </w:rPr>
        <w:t xml:space="preserve"> individual benchmarks. Our baseline configuration is the Alpha 21264 EV6 configuration: </w:t>
      </w:r>
    </w:p>
    <w:p w14:paraId="13765982" w14:textId="77777777" w:rsidR="00137CEB" w:rsidRPr="00137CEB" w:rsidRDefault="00137CEB" w:rsidP="00137CEB">
      <w:pPr>
        <w:rPr>
          <w:rFonts w:ascii="Arial" w:hAnsi="Arial"/>
          <w:sz w:val="28"/>
          <w:szCs w:val="28"/>
        </w:rPr>
      </w:pPr>
      <w:r w:rsidRPr="00137CEB">
        <w:rPr>
          <w:rFonts w:ascii="Arial" w:hAnsi="Arial"/>
          <w:sz w:val="28"/>
          <w:szCs w:val="28"/>
        </w:rPr>
        <w:t xml:space="preserve">-  Cache levels: Two levels. </w:t>
      </w:r>
    </w:p>
    <w:p w14:paraId="3E548713" w14:textId="77777777" w:rsidR="00137CEB" w:rsidRPr="00137CEB" w:rsidRDefault="00137CEB" w:rsidP="00137CEB">
      <w:pPr>
        <w:rPr>
          <w:rFonts w:ascii="Arial" w:hAnsi="Arial"/>
          <w:sz w:val="28"/>
          <w:szCs w:val="28"/>
        </w:rPr>
      </w:pPr>
      <w:r w:rsidRPr="00137CEB">
        <w:rPr>
          <w:rFonts w:ascii="Arial" w:hAnsi="Arial"/>
          <w:sz w:val="28"/>
          <w:szCs w:val="28"/>
        </w:rPr>
        <w:t xml:space="preserve">-  Unified caches: Separate L1 data and instruction cache, unified L2 cache. </w:t>
      </w:r>
    </w:p>
    <w:p w14:paraId="4BCEBC3E" w14:textId="77777777" w:rsidR="00137CEB" w:rsidRPr="00137CEB" w:rsidRDefault="00137CEB" w:rsidP="00137CEB">
      <w:pPr>
        <w:rPr>
          <w:rFonts w:ascii="Arial" w:hAnsi="Arial"/>
          <w:sz w:val="28"/>
          <w:szCs w:val="28"/>
        </w:rPr>
      </w:pPr>
      <w:r w:rsidRPr="00137CEB">
        <w:rPr>
          <w:rFonts w:ascii="Arial" w:hAnsi="Arial"/>
          <w:sz w:val="28"/>
          <w:szCs w:val="28"/>
        </w:rPr>
        <w:t xml:space="preserve">-  Size: 64K Separate L1 data and instruction caches, 1MB unified L2 cache. </w:t>
      </w:r>
    </w:p>
    <w:p w14:paraId="55187648" w14:textId="77777777" w:rsidR="00137CEB" w:rsidRPr="00137CEB" w:rsidRDefault="00137CEB" w:rsidP="00137CEB">
      <w:pPr>
        <w:rPr>
          <w:rFonts w:ascii="Arial" w:hAnsi="Arial"/>
          <w:sz w:val="28"/>
          <w:szCs w:val="28"/>
        </w:rPr>
      </w:pPr>
      <w:r w:rsidRPr="00137CEB">
        <w:rPr>
          <w:rFonts w:ascii="Arial" w:hAnsi="Arial"/>
          <w:sz w:val="28"/>
          <w:szCs w:val="28"/>
        </w:rPr>
        <w:t xml:space="preserve">-  Associativity: Two-way set-associative L1 caches, Direct-mapped L2 cache. </w:t>
      </w:r>
    </w:p>
    <w:p w14:paraId="267E873E" w14:textId="77777777" w:rsidR="00137CEB" w:rsidRPr="00137CEB" w:rsidRDefault="00137CEB" w:rsidP="00137CEB">
      <w:pPr>
        <w:rPr>
          <w:rFonts w:ascii="Arial" w:hAnsi="Arial"/>
          <w:sz w:val="28"/>
          <w:szCs w:val="28"/>
        </w:rPr>
      </w:pPr>
      <w:r w:rsidRPr="00137CEB">
        <w:rPr>
          <w:rFonts w:ascii="Arial" w:hAnsi="Arial"/>
          <w:sz w:val="28"/>
          <w:szCs w:val="28"/>
        </w:rPr>
        <w:t xml:space="preserve">-  Block size: 64 bytes. </w:t>
      </w:r>
    </w:p>
    <w:p w14:paraId="5F171C41" w14:textId="77777777" w:rsidR="00137CEB" w:rsidRDefault="00137CEB" w:rsidP="00137CEB">
      <w:pPr>
        <w:rPr>
          <w:rFonts w:ascii="Arial" w:hAnsi="Arial"/>
          <w:sz w:val="28"/>
          <w:szCs w:val="28"/>
        </w:rPr>
      </w:pPr>
      <w:r w:rsidRPr="00137CEB">
        <w:rPr>
          <w:rFonts w:ascii="Arial" w:hAnsi="Arial"/>
          <w:sz w:val="28"/>
          <w:szCs w:val="28"/>
        </w:rPr>
        <w:t>-  Block replacement policy: FIFO.</w:t>
      </w:r>
    </w:p>
    <w:p w14:paraId="14A3D570" w14:textId="77777777" w:rsidR="005C374F" w:rsidRDefault="005C374F" w:rsidP="00137CEB">
      <w:pPr>
        <w:rPr>
          <w:rFonts w:ascii="Arial" w:hAnsi="Arial"/>
          <w:sz w:val="28"/>
          <w:szCs w:val="28"/>
        </w:rPr>
      </w:pPr>
      <w:r>
        <w:rPr>
          <w:rFonts w:ascii="Arial" w:hAnsi="Arial"/>
          <w:sz w:val="28"/>
          <w:szCs w:val="28"/>
        </w:rPr>
        <w:t>Also, given L1 miss penalty = 5 cycles and L2 miss penalty = 40 cycles.</w:t>
      </w:r>
    </w:p>
    <w:p w14:paraId="6C3FEBC6" w14:textId="77777777" w:rsidR="005C374F" w:rsidRDefault="005C374F" w:rsidP="00137CEB">
      <w:pPr>
        <w:rPr>
          <w:rFonts w:ascii="Arial" w:hAnsi="Arial"/>
          <w:sz w:val="28"/>
          <w:szCs w:val="28"/>
        </w:rPr>
      </w:pPr>
    </w:p>
    <w:p w14:paraId="6B44ECB5" w14:textId="77777777" w:rsidR="00137CEB" w:rsidRDefault="005C374F" w:rsidP="00137CEB">
      <w:pPr>
        <w:rPr>
          <w:rFonts w:ascii="Arial" w:hAnsi="Arial"/>
          <w:sz w:val="28"/>
          <w:szCs w:val="28"/>
        </w:rPr>
      </w:pPr>
      <w:r>
        <w:rPr>
          <w:rFonts w:ascii="Arial" w:hAnsi="Arial"/>
          <w:sz w:val="28"/>
          <w:szCs w:val="28"/>
        </w:rPr>
        <w:t>The CPI has been calculated using the following formula:</w:t>
      </w:r>
    </w:p>
    <w:p w14:paraId="4E39DD9B" w14:textId="77777777" w:rsidR="005C374F" w:rsidRDefault="005C374F" w:rsidP="005C374F">
      <w:pPr>
        <w:rPr>
          <w:rFonts w:ascii="Arial" w:hAnsi="Arial"/>
          <w:sz w:val="28"/>
          <w:szCs w:val="28"/>
        </w:rPr>
      </w:pPr>
      <w:r w:rsidRPr="005C374F">
        <w:rPr>
          <w:rFonts w:ascii="Arial" w:hAnsi="Arial"/>
          <w:sz w:val="28"/>
          <w:szCs w:val="28"/>
        </w:rPr>
        <w:t>CPI = CPI ideal + 5* (L1InsMissRate * (L1Ins Access/To</w:t>
      </w:r>
      <w:r w:rsidR="00B12FC5">
        <w:rPr>
          <w:rFonts w:ascii="Arial" w:hAnsi="Arial"/>
          <w:sz w:val="28"/>
          <w:szCs w:val="28"/>
        </w:rPr>
        <w:t>tal Ins) + L1DataMissRate * (L1</w:t>
      </w:r>
      <w:r w:rsidRPr="005C374F">
        <w:rPr>
          <w:rFonts w:ascii="Arial" w:hAnsi="Arial"/>
          <w:sz w:val="28"/>
          <w:szCs w:val="28"/>
        </w:rPr>
        <w:t xml:space="preserve">Data access/total Ins)) + 40 * (L2MissRate * </w:t>
      </w:r>
      <w:r w:rsidR="00B12FC5">
        <w:rPr>
          <w:rFonts w:ascii="Arial" w:hAnsi="Arial"/>
          <w:sz w:val="28"/>
          <w:szCs w:val="28"/>
        </w:rPr>
        <w:t xml:space="preserve">            (L2 access/Total Ins)</w:t>
      </w:r>
      <w:r w:rsidRPr="005C374F">
        <w:rPr>
          <w:rFonts w:ascii="Arial" w:hAnsi="Arial"/>
          <w:sz w:val="28"/>
          <w:szCs w:val="28"/>
        </w:rPr>
        <w:t>)</w:t>
      </w:r>
    </w:p>
    <w:p w14:paraId="1CF754E8" w14:textId="77777777" w:rsidR="005C374F" w:rsidRDefault="005C374F" w:rsidP="005C374F">
      <w:pPr>
        <w:rPr>
          <w:rFonts w:ascii="Arial" w:hAnsi="Arial"/>
          <w:sz w:val="28"/>
          <w:szCs w:val="28"/>
        </w:rPr>
      </w:pPr>
      <w:r>
        <w:rPr>
          <w:rFonts w:ascii="Arial" w:hAnsi="Arial"/>
          <w:sz w:val="28"/>
          <w:szCs w:val="28"/>
        </w:rPr>
        <w:t>Given below are the simulation results and the CPI for each of the three benchmarks, for the given configuration:</w:t>
      </w:r>
    </w:p>
    <w:p w14:paraId="57811AB4" w14:textId="77777777" w:rsidR="005C374F" w:rsidRDefault="005C374F" w:rsidP="005C374F">
      <w:pPr>
        <w:rPr>
          <w:rFonts w:ascii="Arial" w:hAnsi="Arial"/>
          <w:b/>
          <w:sz w:val="28"/>
          <w:szCs w:val="28"/>
        </w:rPr>
      </w:pPr>
    </w:p>
    <w:p w14:paraId="0EEA3DBD" w14:textId="77777777" w:rsidR="005C374F" w:rsidRDefault="005C374F" w:rsidP="005C374F">
      <w:pPr>
        <w:rPr>
          <w:rFonts w:ascii="Arial" w:hAnsi="Arial"/>
          <w:b/>
          <w:sz w:val="28"/>
          <w:szCs w:val="28"/>
        </w:rPr>
      </w:pPr>
    </w:p>
    <w:p w14:paraId="4B4F470A" w14:textId="77777777" w:rsidR="005C374F" w:rsidRDefault="005C374F" w:rsidP="005C374F">
      <w:pPr>
        <w:rPr>
          <w:rFonts w:ascii="Arial" w:hAnsi="Arial"/>
          <w:b/>
          <w:sz w:val="28"/>
          <w:szCs w:val="28"/>
        </w:rPr>
      </w:pPr>
    </w:p>
    <w:p w14:paraId="3B651A22" w14:textId="77777777" w:rsidR="005C374F" w:rsidRDefault="005C374F" w:rsidP="005C374F">
      <w:pPr>
        <w:rPr>
          <w:rFonts w:ascii="Arial" w:hAnsi="Arial"/>
          <w:b/>
          <w:sz w:val="28"/>
          <w:szCs w:val="28"/>
        </w:rPr>
      </w:pPr>
    </w:p>
    <w:p w14:paraId="30A8597A" w14:textId="77777777" w:rsidR="005C374F" w:rsidRDefault="005C374F" w:rsidP="005C374F">
      <w:pPr>
        <w:rPr>
          <w:rFonts w:ascii="Arial" w:hAnsi="Arial"/>
          <w:b/>
          <w:sz w:val="28"/>
          <w:szCs w:val="28"/>
        </w:rPr>
      </w:pPr>
    </w:p>
    <w:p w14:paraId="457D6FF7" w14:textId="77777777" w:rsidR="005C374F" w:rsidRPr="005C374F" w:rsidRDefault="005C374F" w:rsidP="005C374F">
      <w:pPr>
        <w:rPr>
          <w:rFonts w:ascii="Arial" w:hAnsi="Arial"/>
          <w:b/>
          <w:sz w:val="28"/>
          <w:szCs w:val="28"/>
        </w:rPr>
      </w:pPr>
      <w:r>
        <w:rPr>
          <w:rFonts w:ascii="Arial" w:hAnsi="Arial"/>
          <w:b/>
          <w:sz w:val="28"/>
          <w:szCs w:val="28"/>
        </w:rPr>
        <w:t>GCC Benchmarks</w:t>
      </w:r>
    </w:p>
    <w:p w14:paraId="783D3DFB" w14:textId="77777777" w:rsid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r w:rsidRPr="005C374F">
        <w:rPr>
          <w:rFonts w:ascii="Arial" w:hAnsi="Arial" w:cs="Arial"/>
          <w:sz w:val="28"/>
          <w:szCs w:val="28"/>
        </w:rPr>
        <w:t>{cs6304-32:~/Project_1/simplesim-3.0} ./sim-cache -cache:dl1 dl1:512:64:2:f -cache:il1 il1:512:64:2:f -cache:il2 dl2 -cache:dl2 ul2:16384:64:1:f -tlb:itlb none -tlb:dtlb none benchmarks/cc1.alpha -O benchmarks/1stmt.i</w:t>
      </w:r>
    </w:p>
    <w:p w14:paraId="607FAB8F" w14:textId="77777777" w:rsid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1CE58403"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sim: ** simulation statistics **</w:t>
      </w:r>
    </w:p>
    <w:p w14:paraId="2C06329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sim_num_insn              337330187 # total number of instructions executed</w:t>
      </w:r>
    </w:p>
    <w:p w14:paraId="04D0B4D7"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sim_num_refs              121894242 # total number of loads and stores executed</w:t>
      </w:r>
    </w:p>
    <w:p w14:paraId="55B63CA0"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sim_elapsed_time                 36 # total simulation time in seconds</w:t>
      </w:r>
    </w:p>
    <w:p w14:paraId="4B409985"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sim_inst_rate          9370282.9722 # simulation speed (in insts/sec)</w:t>
      </w:r>
    </w:p>
    <w:p w14:paraId="084E6387"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il1.accesses              337330187 # total number of accesses</w:t>
      </w:r>
    </w:p>
    <w:p w14:paraId="424CEE36"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il1.hits                  335742191 # total number of hits</w:t>
      </w:r>
    </w:p>
    <w:p w14:paraId="1C5B61FD"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il1.misses                  1587996 # total number of misses</w:t>
      </w:r>
    </w:p>
    <w:p w14:paraId="78CAEE9D"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il1.replacements            1586972 # total number of replacements</w:t>
      </w:r>
    </w:p>
    <w:p w14:paraId="1C30F6B9"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il1.writebacks                    0 # total number of writebacks</w:t>
      </w:r>
    </w:p>
    <w:p w14:paraId="1D75CA16"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il1.invalidations                 0 # total number of invalidations</w:t>
      </w:r>
    </w:p>
    <w:p w14:paraId="4AD66E48"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il1.miss_rate                0.0047 # miss rate (i.e., misses/ref)</w:t>
      </w:r>
    </w:p>
    <w:p w14:paraId="1F519427"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il1.repl_rate                0.0047 # replacement rate (i.e., repls/ref)</w:t>
      </w:r>
    </w:p>
    <w:p w14:paraId="17AD6766"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il1.wb_rate                  0.0000 # writeback rate (i.e., wrbks/ref)</w:t>
      </w:r>
    </w:p>
    <w:p w14:paraId="7264759D"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il1.inv_rate                 0.0000 # invalidation rate (i.e., invs/ref)</w:t>
      </w:r>
    </w:p>
    <w:p w14:paraId="130105C5"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dl1.accesses              124104359 # total number of accesses</w:t>
      </w:r>
    </w:p>
    <w:p w14:paraId="29470240"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dl1.hits                  122789983 # total number of hits</w:t>
      </w:r>
    </w:p>
    <w:p w14:paraId="242E271F"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dl1.misses                  1314376 # total number of misses</w:t>
      </w:r>
    </w:p>
    <w:p w14:paraId="199F89E2"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dl1.replacements            1313352 # total number of replacements</w:t>
      </w:r>
    </w:p>
    <w:p w14:paraId="187970BB"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dl1.writebacks               416880 # total number of writebacks</w:t>
      </w:r>
    </w:p>
    <w:p w14:paraId="05E6704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dl1.invalidations                 0 # total number of invalidations</w:t>
      </w:r>
    </w:p>
    <w:p w14:paraId="746F26EA"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dl1.miss_rate                0.0106 # miss rate (i.e., misses/ref)</w:t>
      </w:r>
    </w:p>
    <w:p w14:paraId="6734E341"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dl1.repl_rate                0.0106 # replacement rate (i.e., repls/ref)</w:t>
      </w:r>
    </w:p>
    <w:p w14:paraId="72FF2561"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dl1.wb_rate                  0.0034 # writeback rate (i.e., wrbks/ref)</w:t>
      </w:r>
    </w:p>
    <w:p w14:paraId="4149E23D"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dl1.inv_rate                 0.0000 # invalidation rate (i.e., invs/ref)</w:t>
      </w:r>
    </w:p>
    <w:p w14:paraId="4A791C7F"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ul2.accesses                3319252 # total number of accesses</w:t>
      </w:r>
    </w:p>
    <w:p w14:paraId="234701EA"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ul2.hits                    2892370 # total number of hits</w:t>
      </w:r>
    </w:p>
    <w:p w14:paraId="76213650"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ul2.misses                   426882 # total number of misses</w:t>
      </w:r>
    </w:p>
    <w:p w14:paraId="732D7FC3"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ul2.replacements             410498 # total number of replacements</w:t>
      </w:r>
    </w:p>
    <w:p w14:paraId="338B60D7"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ul2.writebacks               138069 # total number of writebacks</w:t>
      </w:r>
    </w:p>
    <w:p w14:paraId="050EDB78"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ul2.invalidations                 0 # total number of invalidations</w:t>
      </w:r>
    </w:p>
    <w:p w14:paraId="26064963"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ul2.miss_rate                0.1286 # miss rate (i.e., misses/ref)</w:t>
      </w:r>
    </w:p>
    <w:p w14:paraId="5A3A16A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ul2.repl_rate                0.1237 # replacement rate (i.e., repls/ref)</w:t>
      </w:r>
    </w:p>
    <w:p w14:paraId="01850880"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ul2.wb_rate                  0.0416 # writeback rate (i.e., wrbks/ref)</w:t>
      </w:r>
    </w:p>
    <w:p w14:paraId="67A3D091"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ul2.inv_rate                 0.0000 # invalidation rate (i.e., invs/ref)</w:t>
      </w:r>
    </w:p>
    <w:p w14:paraId="1285421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ld_text_base           0x0120000000 # program text (code) segment base</w:t>
      </w:r>
    </w:p>
    <w:p w14:paraId="1D462602"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ld_text_size                1564672 # program text (code) size in bytes</w:t>
      </w:r>
    </w:p>
    <w:p w14:paraId="272CDB8B"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ld_data_base           0x0140000000 # program initialized data segment base</w:t>
      </w:r>
    </w:p>
    <w:p w14:paraId="7EEF1B8A"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ld_data_size                 277104 # program init'ed `.data' and uninit'ed `.bss' size in bytes</w:t>
      </w:r>
    </w:p>
    <w:p w14:paraId="3600783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ld_stack_base          0x011ff9b000 # program stack segment base (highest address in stack)</w:t>
      </w:r>
    </w:p>
    <w:p w14:paraId="4B11A6C8"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ld_stack_size                 16384 # program initial stack size</w:t>
      </w:r>
    </w:p>
    <w:p w14:paraId="7F3832B3"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ld_prog_entry          0x0120025f70 # program entry point (initial PC)</w:t>
      </w:r>
    </w:p>
    <w:p w14:paraId="29FDFA62"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ld_environ_base        0x011ff97000 # program environment base address address</w:t>
      </w:r>
    </w:p>
    <w:p w14:paraId="0F7B5719"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ld_target_big_endian              0 # target executable endian-ness, non-zero if big endian</w:t>
      </w:r>
    </w:p>
    <w:p w14:paraId="09C9173A"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mem.page_count                  785 # total number of pages allocated</w:t>
      </w:r>
    </w:p>
    <w:p w14:paraId="028CC7F1"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mem.page_mem                  6280k # total size of memory pages allocated</w:t>
      </w:r>
    </w:p>
    <w:p w14:paraId="6DDF210B"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mem.ptab_misses              613823 # total first level page table misses</w:t>
      </w:r>
    </w:p>
    <w:p w14:paraId="2403A18E"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mem.ptab_accesses         926309129 # total page table accesses</w:t>
      </w:r>
    </w:p>
    <w:p w14:paraId="3A59870C" w14:textId="77777777" w:rsidR="005C374F" w:rsidRP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5C374F">
        <w:rPr>
          <w:rFonts w:ascii="Arial" w:hAnsi="Arial" w:cs="Arial"/>
          <w:i/>
          <w:sz w:val="24"/>
          <w:szCs w:val="24"/>
        </w:rPr>
        <w:t>mem.ptab_miss_rate           0.0007 # first level page table miss rate</w:t>
      </w:r>
    </w:p>
    <w:p w14:paraId="179EB59F" w14:textId="77777777" w:rsid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3EAA5B92" w14:textId="77777777" w:rsid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r>
        <w:rPr>
          <w:rFonts w:ascii="Arial" w:hAnsi="Arial" w:cs="Arial"/>
          <w:sz w:val="28"/>
          <w:szCs w:val="28"/>
        </w:rPr>
        <w:t>Using the formula given above:</w:t>
      </w:r>
    </w:p>
    <w:p w14:paraId="2887BC78" w14:textId="77777777" w:rsidR="005C374F" w:rsidRDefault="005C374F"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sz w:val="28"/>
          <w:szCs w:val="28"/>
        </w:rPr>
      </w:pPr>
      <w:r w:rsidRPr="00622F12">
        <w:rPr>
          <w:rFonts w:ascii="Arial" w:hAnsi="Arial" w:cs="Arial"/>
          <w:b/>
          <w:sz w:val="28"/>
          <w:szCs w:val="28"/>
        </w:rPr>
        <w:t>CPI = 1.0936145</w:t>
      </w:r>
    </w:p>
    <w:p w14:paraId="7A56058E" w14:textId="77777777" w:rsidR="00622F12" w:rsidRDefault="00622F12"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sz w:val="28"/>
          <w:szCs w:val="28"/>
        </w:rPr>
      </w:pPr>
    </w:p>
    <w:p w14:paraId="5120211B" w14:textId="77777777" w:rsidR="00622F12" w:rsidRDefault="00622F12"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sz w:val="28"/>
          <w:szCs w:val="28"/>
        </w:rPr>
      </w:pPr>
      <w:r>
        <w:rPr>
          <w:rFonts w:ascii="Arial" w:hAnsi="Arial" w:cs="Arial"/>
          <w:b/>
          <w:sz w:val="28"/>
          <w:szCs w:val="28"/>
        </w:rPr>
        <w:t>ANAGRAM BENCHMARKS:</w:t>
      </w:r>
    </w:p>
    <w:p w14:paraId="58A2E0D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r w:rsidRPr="00622F12">
        <w:rPr>
          <w:rFonts w:ascii="Arial" w:hAnsi="Arial" w:cs="Arial"/>
          <w:sz w:val="28"/>
          <w:szCs w:val="28"/>
        </w:rPr>
        <w:t>{cs6304-32:~/Project_1/simplesim-3.0} ./sim-cache -cache:dl1 dl1:512:64:2:f -cache:il1 il1:512:64:2:f -cache:il2 dl2 -cache:dl2 ul2:16384:64:1:f -tlb:itlb none -tlb:dtlb none benchmarks/anagram.alpha benchmarks/words &lt; benchmarks/anagram.in &gt; OUT</w:t>
      </w:r>
    </w:p>
    <w:p w14:paraId="7B98CF14" w14:textId="77777777" w:rsidR="00622F12" w:rsidRDefault="00622F12"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304D21D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 ** simulation statistics **</w:t>
      </w:r>
    </w:p>
    <w:p w14:paraId="1A17D40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sim_num_insn               25593186 # total number of instructions executed</w:t>
      </w:r>
    </w:p>
    <w:p w14:paraId="1F2ED13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sim_num_refs                9031728 # total number of loads and stores executed</w:t>
      </w:r>
    </w:p>
    <w:p w14:paraId="621DD4D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sim_elapsed_time                  3 # total simulation time in seconds</w:t>
      </w:r>
    </w:p>
    <w:p w14:paraId="2D7A56F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sim_inst_rate          8531062.0000 # simulation speed (in insts/sec)</w:t>
      </w:r>
    </w:p>
    <w:p w14:paraId="4966A03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il1.accesses               25593186 # total number of accesses</w:t>
      </w:r>
    </w:p>
    <w:p w14:paraId="011E169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il1.hits                   25592691 # total number of hits</w:t>
      </w:r>
    </w:p>
    <w:p w14:paraId="7A55247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il1.misses                      495 # total number of misses</w:t>
      </w:r>
    </w:p>
    <w:p w14:paraId="2F6527B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il1.replacements                 16 # total number of replacements</w:t>
      </w:r>
    </w:p>
    <w:p w14:paraId="56B0D91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il1.writebacks                    0 # total number of writebacks</w:t>
      </w:r>
    </w:p>
    <w:p w14:paraId="59842F4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il1.invalidations                 0 # total number of invalidations</w:t>
      </w:r>
    </w:p>
    <w:p w14:paraId="3F158E6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il1.miss_rate                0.0000 # miss rate (i.e., misses/ref)</w:t>
      </w:r>
    </w:p>
    <w:p w14:paraId="3905E62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il1.repl_rate                0.0000 # replacement rate (i.e., repls/ref)</w:t>
      </w:r>
    </w:p>
    <w:p w14:paraId="325C52D8"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il1.wb_rate                  0.0000 # writeback rate (i.e., wrbks/ref)</w:t>
      </w:r>
    </w:p>
    <w:p w14:paraId="1AE3040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il1.inv_rate                 0.0000 # invalidation rate (i.e., invs/ref)</w:t>
      </w:r>
    </w:p>
    <w:p w14:paraId="121E7F6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dl1.accesses               11153897 # total number of accesses</w:t>
      </w:r>
    </w:p>
    <w:p w14:paraId="370A336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dl1.hits                   11099651 # total number of hits</w:t>
      </w:r>
    </w:p>
    <w:p w14:paraId="1D6233CF"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dl1.misses                    54246 # total number of misses</w:t>
      </w:r>
    </w:p>
    <w:p w14:paraId="5B6A53A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dl1.replacements              53222 # total number of replacements</w:t>
      </w:r>
    </w:p>
    <w:p w14:paraId="19191EF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dl1.writebacks                37897 # total number of writebacks</w:t>
      </w:r>
    </w:p>
    <w:p w14:paraId="73C6B58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dl1.invalidations                 0 # total number of invalidations</w:t>
      </w:r>
    </w:p>
    <w:p w14:paraId="292E481F"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dl1.miss_rate                0.0049 # miss rate (i.e., misses/ref)</w:t>
      </w:r>
    </w:p>
    <w:p w14:paraId="6F918588"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dl1.repl_rate                0.0048 # replacement rate (i.e., repls/ref)</w:t>
      </w:r>
    </w:p>
    <w:p w14:paraId="3CBC9C0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dl1.wb_rate                  0.0034 # writeback rate (i.e., wrbks/ref)</w:t>
      </w:r>
    </w:p>
    <w:p w14:paraId="2ABBA36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dl1.inv_rate                 0.0000 # invalidation rate (i.e., invs/ref)</w:t>
      </w:r>
    </w:p>
    <w:p w14:paraId="7B79340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ul2.accesses                  92638 # total number of accesses</w:t>
      </w:r>
    </w:p>
    <w:p w14:paraId="73CD1F65"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ul2.hits                      63100 # total number of hits</w:t>
      </w:r>
    </w:p>
    <w:p w14:paraId="1F3A4A7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ul2.misses                    29538 # total number of misses</w:t>
      </w:r>
    </w:p>
    <w:p w14:paraId="1A47C34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ul2.replacements              13154 # total number of replacements</w:t>
      </w:r>
    </w:p>
    <w:p w14:paraId="4E1B1A9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ul2.writebacks                12741 # total number of writebacks</w:t>
      </w:r>
    </w:p>
    <w:p w14:paraId="00D6E0C1"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ul2.invalidations                 0 # total number of invalidations</w:t>
      </w:r>
    </w:p>
    <w:p w14:paraId="4E7908C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ul2.miss_rate                0.3189 # miss rate (i.e., misses/ref)</w:t>
      </w:r>
    </w:p>
    <w:p w14:paraId="1453A5A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ul2.repl_rate                0.1420 # replacement rate (i.e., repls/ref)</w:t>
      </w:r>
    </w:p>
    <w:p w14:paraId="6805A17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ul2.wb_rate                  0.1375 # writeback rate (i.e., wrbks/ref)</w:t>
      </w:r>
    </w:p>
    <w:p w14:paraId="3B0F86B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ul2.inv_rate                 0.0000 # invalidation rate (i.e., invs/ref)</w:t>
      </w:r>
    </w:p>
    <w:p w14:paraId="5DAF7DA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ld_text_base           0x0120000000 # program text (code) segment base</w:t>
      </w:r>
    </w:p>
    <w:p w14:paraId="30738C5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ld_text_size                 106496 # program text (code) size in bytes</w:t>
      </w:r>
    </w:p>
    <w:p w14:paraId="5BDAB87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ld_data_base           0x0140000000 # program initialized data segment base</w:t>
      </w:r>
    </w:p>
    <w:p w14:paraId="70E2D00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ld_data_size                  71264 # program init'ed `.data' and uninit'ed `.bss' size in bytes</w:t>
      </w:r>
    </w:p>
    <w:p w14:paraId="48532B27"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ld_stack_base          0x011ff9b000 # program stack segment base (highest address in stack)</w:t>
      </w:r>
    </w:p>
    <w:p w14:paraId="39AB6131"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ld_stack_size                 16384 # program initial stack size</w:t>
      </w:r>
    </w:p>
    <w:p w14:paraId="7EBC6F7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ld_prog_entry          0x01200059c0 # program entry point (initial PC)</w:t>
      </w:r>
    </w:p>
    <w:p w14:paraId="1E0CF9D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ld_environ_base        0x011ff97000 # program environment base address address</w:t>
      </w:r>
    </w:p>
    <w:p w14:paraId="72D90C8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ld_target_big_endian              0 # target executable endian-ness, non-zero if big endian</w:t>
      </w:r>
    </w:p>
    <w:p w14:paraId="0BC1D6E8"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mem.page_count                  182 # total number of pages allocated</w:t>
      </w:r>
    </w:p>
    <w:p w14:paraId="265E498A"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mem.page_mem                  1456k # total size of memory pages allocated</w:t>
      </w:r>
    </w:p>
    <w:p w14:paraId="0A38030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mem.ptab_misses              454294 # total first level page table misses</w:t>
      </w:r>
    </w:p>
    <w:p w14:paraId="21D82F55"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mem.ptab_accesses          73719151 # total page table accesses</w:t>
      </w:r>
    </w:p>
    <w:p w14:paraId="7D9C8DEB"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mem.ptab_miss_rate           0.0062 # first level page table miss rate</w:t>
      </w:r>
    </w:p>
    <w:p w14:paraId="79FD597E" w14:textId="77777777" w:rsidR="00622F12" w:rsidRPr="00622F12" w:rsidRDefault="00622F12" w:rsidP="005C37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075F30FC" w14:textId="77777777" w:rsidR="005C374F" w:rsidRDefault="00622F12" w:rsidP="00137CEB">
      <w:pPr>
        <w:rPr>
          <w:rFonts w:ascii="Arial" w:hAnsi="Arial" w:cs="Arial"/>
          <w:b/>
          <w:sz w:val="28"/>
          <w:szCs w:val="28"/>
        </w:rPr>
      </w:pPr>
      <w:r>
        <w:rPr>
          <w:rFonts w:ascii="Arial" w:hAnsi="Arial"/>
          <w:b/>
          <w:sz w:val="28"/>
          <w:szCs w:val="28"/>
        </w:rPr>
        <w:t xml:space="preserve">CPI = </w:t>
      </w:r>
      <w:r w:rsidRPr="00622F12">
        <w:rPr>
          <w:rFonts w:ascii="Arial" w:hAnsi="Arial" w:cs="Arial"/>
          <w:b/>
          <w:sz w:val="28"/>
          <w:szCs w:val="28"/>
        </w:rPr>
        <w:t>1.05684953</w:t>
      </w:r>
    </w:p>
    <w:p w14:paraId="69E6F0E9" w14:textId="77777777" w:rsidR="00622F12" w:rsidRDefault="00622F12" w:rsidP="00137CEB">
      <w:pPr>
        <w:rPr>
          <w:rFonts w:ascii="Arial" w:hAnsi="Arial" w:cs="Arial"/>
          <w:b/>
          <w:sz w:val="28"/>
          <w:szCs w:val="28"/>
        </w:rPr>
      </w:pPr>
    </w:p>
    <w:p w14:paraId="5BB511C7" w14:textId="77777777" w:rsidR="00622F12" w:rsidRDefault="00622F12" w:rsidP="00137CEB">
      <w:pPr>
        <w:rPr>
          <w:rFonts w:ascii="Arial" w:hAnsi="Arial" w:cs="Arial"/>
          <w:b/>
          <w:sz w:val="28"/>
          <w:szCs w:val="28"/>
        </w:rPr>
      </w:pPr>
      <w:r>
        <w:rPr>
          <w:rFonts w:ascii="Arial" w:hAnsi="Arial" w:cs="Arial"/>
          <w:b/>
          <w:sz w:val="28"/>
          <w:szCs w:val="28"/>
        </w:rPr>
        <w:t>GO BENCHMARKS</w:t>
      </w:r>
    </w:p>
    <w:p w14:paraId="4C77F827" w14:textId="77777777" w:rsid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r w:rsidRPr="00622F12">
        <w:rPr>
          <w:rFonts w:ascii="Arial" w:hAnsi="Arial" w:cs="Arial"/>
          <w:sz w:val="28"/>
          <w:szCs w:val="28"/>
        </w:rPr>
        <w:t>{cs6304-32:~/Project_1/simplesim-3.0} ./sim-cache -cache:dl1 dl1:512:64:2:f -cache:il1 il1:512:64:2:f -cache:il2 dl2 -cache:dl2 ul2:16384:64:1:f -tlb:itlb none -tlb:dtlb none benchmarks/go.alpha 50 9 benchmarks/2stone9.in &gt; OUT</w:t>
      </w:r>
    </w:p>
    <w:p w14:paraId="3177C97C" w14:textId="77777777" w:rsid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5B79614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 ** simulation statistics **</w:t>
      </w:r>
    </w:p>
    <w:p w14:paraId="5A96BD35"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sim_num_insn              545812708 # total number of instructions executed</w:t>
      </w:r>
    </w:p>
    <w:p w14:paraId="63E58C38"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sim_num_refs              211690635 # total number of loads and stores executed</w:t>
      </w:r>
    </w:p>
    <w:p w14:paraId="784124BF"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sim_elapsed_time                 57 # total simulation time in seconds</w:t>
      </w:r>
    </w:p>
    <w:p w14:paraId="762B9C8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sim_inst_rate          9575661.5439 # simulation speed (in insts/sec)</w:t>
      </w:r>
    </w:p>
    <w:p w14:paraId="0220217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il1.accesses              545812708 # total number of accesses</w:t>
      </w:r>
    </w:p>
    <w:p w14:paraId="25AF830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il1.hits                  545098009 # total number of hits</w:t>
      </w:r>
    </w:p>
    <w:p w14:paraId="594380D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il1.misses                   714699 # total number of misses</w:t>
      </w:r>
    </w:p>
    <w:p w14:paraId="0DB3616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il1.replacements             713675 # total number of replacements</w:t>
      </w:r>
    </w:p>
    <w:p w14:paraId="35AD3C7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il1.writebacks                    0 # total number of writebacks</w:t>
      </w:r>
    </w:p>
    <w:p w14:paraId="51F62921"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il1.invalidations                 0 # total number of invalidations</w:t>
      </w:r>
    </w:p>
    <w:p w14:paraId="6B94A6C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il1.miss_rate                0.0013 # miss rate (i.e., misses/ref)</w:t>
      </w:r>
    </w:p>
    <w:p w14:paraId="40CF580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il1.repl_rate                0.0013 # replacement rate (i.e., repls/ref)</w:t>
      </w:r>
    </w:p>
    <w:p w14:paraId="6D7079FA"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il1.wb_rate                  0.0000 # writeback rate (i.e., wrbks/ref)</w:t>
      </w:r>
    </w:p>
    <w:p w14:paraId="0F04549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il1.inv_rate                 0.0000 # invalidation rate (i.e., invs/ref)</w:t>
      </w:r>
    </w:p>
    <w:p w14:paraId="342D3C7B"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dl1.accesses              213788508 # total number of accesses</w:t>
      </w:r>
    </w:p>
    <w:p w14:paraId="4676138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dl1.hits                  213579212 # total number of hits</w:t>
      </w:r>
    </w:p>
    <w:p w14:paraId="3AD8CC0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dl1.misses                   209296 # total number of misses</w:t>
      </w:r>
    </w:p>
    <w:p w14:paraId="2A18378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dl1.replacements             208272 # total number of replacements</w:t>
      </w:r>
    </w:p>
    <w:p w14:paraId="7E163F9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dl1.writebacks                95533 # total number of writebacks</w:t>
      </w:r>
    </w:p>
    <w:p w14:paraId="36920A4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dl1.invalidations                 0 # total number of invalidations</w:t>
      </w:r>
    </w:p>
    <w:p w14:paraId="1BA1F76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dl1.miss_rate                0.0010 # miss rate (i.e., misses/ref)</w:t>
      </w:r>
    </w:p>
    <w:p w14:paraId="2F9DE711"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dl1.repl_rate                0.0010 # replacement rate (i.e., repls/ref)</w:t>
      </w:r>
    </w:p>
    <w:p w14:paraId="57B6422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dl1.wb_rate                  0.0004 # writeback rate (i.e., wrbks/ref)</w:t>
      </w:r>
    </w:p>
    <w:p w14:paraId="0615B1B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dl1.inv_rate                 0.0000 # invalidation rate (i.e., invs/ref)</w:t>
      </w:r>
    </w:p>
    <w:p w14:paraId="095036AB"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ul2.accesses                1019528 # total number of accesses</w:t>
      </w:r>
    </w:p>
    <w:p w14:paraId="654DE887"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ul2.hits                     927360 # total number of hits</w:t>
      </w:r>
    </w:p>
    <w:p w14:paraId="78DE7BE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ul2.misses                    92168 # total number of misses</w:t>
      </w:r>
    </w:p>
    <w:p w14:paraId="0A44263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ul2.replacements              75784 # total number of replacements</w:t>
      </w:r>
    </w:p>
    <w:p w14:paraId="737B930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ul2.writebacks                25726 # total number of writebacks</w:t>
      </w:r>
    </w:p>
    <w:p w14:paraId="66C54FF5"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ul2.invalidations                 0 # total number of invalidations</w:t>
      </w:r>
    </w:p>
    <w:p w14:paraId="3A995C1F"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ul2.miss_rate                0.0904 # miss rate (i.e., misses/ref)</w:t>
      </w:r>
    </w:p>
    <w:p w14:paraId="286FDD3E"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ul2.repl_rate                0.0743 # replacement rate (i.e., repls/ref)</w:t>
      </w:r>
    </w:p>
    <w:p w14:paraId="66874E0A"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ul2.wb_rate                  0.0252 # writeback rate (i.e., wrbks/ref)</w:t>
      </w:r>
    </w:p>
    <w:p w14:paraId="6FC9D08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ul2.inv_rate                 0.0000 # invalidation rate (i.e., invs/ref)</w:t>
      </w:r>
    </w:p>
    <w:p w14:paraId="2C512D9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ld_text_base           0x0120000000 # program text (code) segment base</w:t>
      </w:r>
    </w:p>
    <w:p w14:paraId="414F11BC"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ld_text_size                 376832 # program text (code) size in bytes</w:t>
      </w:r>
    </w:p>
    <w:p w14:paraId="11683A4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ld_data_base           0x0140000000 # program initialized data segment base</w:t>
      </w:r>
    </w:p>
    <w:p w14:paraId="668FAB19"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ld_data_size                 612032 # program init'ed `.data' and uninit'ed `.bss' size in bytes</w:t>
      </w:r>
    </w:p>
    <w:p w14:paraId="30A3D5F8"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ld_stack_base          0x011ff9b000 # program stack segment base (highest address in stack)</w:t>
      </w:r>
    </w:p>
    <w:p w14:paraId="1854568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ld_stack_size                 16384 # program initial stack size</w:t>
      </w:r>
    </w:p>
    <w:p w14:paraId="76890F53"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ld_prog_entry          0x0120007bb0 # program entry point (initial PC)</w:t>
      </w:r>
    </w:p>
    <w:p w14:paraId="031DD48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ld_environ_base        0x011ff97000 # program environment base address address</w:t>
      </w:r>
    </w:p>
    <w:p w14:paraId="2A6EC56A"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ld_target_big_endian              0 # target executable endian-ness, non-zero if big endian</w:t>
      </w:r>
    </w:p>
    <w:p w14:paraId="769837D7"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mem.page_count                  246 # total number of pages allocated</w:t>
      </w:r>
    </w:p>
    <w:p w14:paraId="48A33D20"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mem.page_mem                  1968k # total size of memory pages allocated</w:t>
      </w:r>
    </w:p>
    <w:p w14:paraId="396CBE94"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mem.ptab_misses             1656511 # total first level page table misses</w:t>
      </w:r>
    </w:p>
    <w:p w14:paraId="1BD81852"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mem.ptab_accesses        1520170656 # total page table accesses</w:t>
      </w:r>
    </w:p>
    <w:p w14:paraId="4C29D27D"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sz w:val="24"/>
          <w:szCs w:val="24"/>
        </w:rPr>
      </w:pPr>
      <w:r w:rsidRPr="00622F12">
        <w:rPr>
          <w:rFonts w:ascii="Arial" w:hAnsi="Arial" w:cs="Arial"/>
          <w:i/>
          <w:sz w:val="24"/>
          <w:szCs w:val="24"/>
        </w:rPr>
        <w:t>mem.ptab_miss_rate           0.0011 # first level page table miss rate</w:t>
      </w:r>
    </w:p>
    <w:p w14:paraId="7B7CD0EF" w14:textId="77777777" w:rsidR="00622F12" w:rsidRDefault="00622F12" w:rsidP="00622F12"/>
    <w:p w14:paraId="7E68649F" w14:textId="77777777" w:rsidR="00622F12" w:rsidRPr="00622F12" w:rsidRDefault="00622F12" w:rsidP="00622F12">
      <w:pPr>
        <w:rPr>
          <w:rFonts w:ascii="Arial" w:hAnsi="Arial" w:cs="Arial"/>
          <w:b/>
          <w:sz w:val="28"/>
          <w:szCs w:val="28"/>
        </w:rPr>
      </w:pPr>
      <w:r w:rsidRPr="00622F12">
        <w:rPr>
          <w:rFonts w:ascii="Arial" w:hAnsi="Arial" w:cs="Arial"/>
          <w:b/>
          <w:sz w:val="28"/>
          <w:szCs w:val="28"/>
        </w:rPr>
        <w:t>CPI = 1.01521279</w:t>
      </w:r>
    </w:p>
    <w:p w14:paraId="05E91516" w14:textId="77777777" w:rsidR="00622F12" w:rsidRPr="00622F12" w:rsidRDefault="00622F12" w:rsidP="00622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8"/>
          <w:szCs w:val="28"/>
        </w:rPr>
      </w:pPr>
    </w:p>
    <w:p w14:paraId="59DAA111" w14:textId="77777777" w:rsidR="00622F12" w:rsidRPr="00622F12" w:rsidRDefault="00622F12" w:rsidP="00137CEB">
      <w:pPr>
        <w:rPr>
          <w:rFonts w:ascii="Arial" w:hAnsi="Arial"/>
          <w:b/>
          <w:sz w:val="28"/>
          <w:szCs w:val="28"/>
        </w:rPr>
      </w:pPr>
    </w:p>
    <w:p w14:paraId="3361EC3B" w14:textId="77777777" w:rsidR="00137CEB" w:rsidRDefault="00137CEB" w:rsidP="00137CEB">
      <w:pPr>
        <w:rPr>
          <w:rFonts w:ascii="Arial" w:hAnsi="Arial"/>
          <w:sz w:val="28"/>
          <w:szCs w:val="28"/>
        </w:rPr>
      </w:pPr>
    </w:p>
    <w:p w14:paraId="4EB07238" w14:textId="77777777" w:rsidR="00137CEB" w:rsidRDefault="00137CEB" w:rsidP="00137CEB">
      <w:pPr>
        <w:rPr>
          <w:rFonts w:ascii="Arial" w:hAnsi="Arial"/>
          <w:sz w:val="28"/>
          <w:szCs w:val="28"/>
        </w:rPr>
      </w:pPr>
    </w:p>
    <w:p w14:paraId="621A9F90" w14:textId="77777777" w:rsidR="00137CEB" w:rsidRDefault="00137CEB" w:rsidP="00137CEB">
      <w:pPr>
        <w:rPr>
          <w:rFonts w:ascii="Arial" w:hAnsi="Arial"/>
          <w:sz w:val="28"/>
          <w:szCs w:val="28"/>
        </w:rPr>
      </w:pPr>
    </w:p>
    <w:p w14:paraId="3268539F" w14:textId="77777777" w:rsidR="00137CEB" w:rsidRDefault="00137CEB" w:rsidP="00137CEB">
      <w:pPr>
        <w:rPr>
          <w:rFonts w:ascii="Arial" w:hAnsi="Arial"/>
          <w:sz w:val="28"/>
          <w:szCs w:val="28"/>
        </w:rPr>
      </w:pPr>
    </w:p>
    <w:p w14:paraId="675CBB59" w14:textId="77777777" w:rsidR="00137CEB" w:rsidRDefault="00137CEB" w:rsidP="00137CEB">
      <w:pPr>
        <w:rPr>
          <w:rFonts w:ascii="Arial" w:hAnsi="Arial"/>
          <w:sz w:val="28"/>
          <w:szCs w:val="28"/>
        </w:rPr>
      </w:pPr>
    </w:p>
    <w:p w14:paraId="6B8C3533" w14:textId="77777777" w:rsidR="00137CEB" w:rsidRDefault="00137CEB" w:rsidP="00137CEB">
      <w:pPr>
        <w:rPr>
          <w:rFonts w:ascii="Arial" w:hAnsi="Arial"/>
          <w:sz w:val="28"/>
          <w:szCs w:val="28"/>
        </w:rPr>
      </w:pPr>
    </w:p>
    <w:p w14:paraId="7CE1C6A2" w14:textId="77777777" w:rsidR="00137CEB" w:rsidRDefault="00137CEB" w:rsidP="00137CEB">
      <w:pPr>
        <w:rPr>
          <w:rFonts w:ascii="Arial" w:hAnsi="Arial"/>
          <w:sz w:val="28"/>
          <w:szCs w:val="28"/>
        </w:rPr>
      </w:pPr>
    </w:p>
    <w:p w14:paraId="7C8E1E46" w14:textId="77777777" w:rsidR="00137CEB" w:rsidRDefault="00137CEB" w:rsidP="00137CEB">
      <w:pPr>
        <w:jc w:val="center"/>
        <w:rPr>
          <w:rFonts w:ascii="Arial" w:hAnsi="Arial"/>
          <w:sz w:val="72"/>
          <w:szCs w:val="72"/>
        </w:rPr>
      </w:pPr>
      <w:r>
        <w:rPr>
          <w:rFonts w:ascii="Arial" w:hAnsi="Arial"/>
          <w:sz w:val="72"/>
          <w:szCs w:val="72"/>
        </w:rPr>
        <w:t>PART 3</w:t>
      </w:r>
    </w:p>
    <w:p w14:paraId="732C5325" w14:textId="77777777" w:rsidR="00137CEB" w:rsidRDefault="00622F12" w:rsidP="00622F12">
      <w:pPr>
        <w:jc w:val="both"/>
        <w:rPr>
          <w:rFonts w:ascii="Arial" w:hAnsi="Arial"/>
          <w:sz w:val="28"/>
          <w:szCs w:val="28"/>
        </w:rPr>
      </w:pPr>
      <w:r>
        <w:rPr>
          <w:rFonts w:ascii="Arial" w:hAnsi="Arial"/>
          <w:sz w:val="28"/>
          <w:szCs w:val="28"/>
        </w:rPr>
        <w:t>This part, given the size of L1 and L2 caches, asks us to take various possible combinations and figure out the optimal out of them. To do that we consider CPIs of all possible cache configurations by changing the following:</w:t>
      </w:r>
    </w:p>
    <w:p w14:paraId="067EAC0E" w14:textId="77777777" w:rsidR="00622F12" w:rsidRDefault="00622F12" w:rsidP="00622F12">
      <w:pPr>
        <w:pStyle w:val="ListParagraph"/>
        <w:numPr>
          <w:ilvl w:val="0"/>
          <w:numId w:val="21"/>
        </w:numPr>
        <w:ind w:left="426" w:hanging="425"/>
        <w:jc w:val="both"/>
        <w:rPr>
          <w:rFonts w:ascii="Arial" w:hAnsi="Arial"/>
          <w:sz w:val="28"/>
          <w:szCs w:val="28"/>
        </w:rPr>
      </w:pPr>
      <w:r>
        <w:rPr>
          <w:rFonts w:ascii="Arial" w:hAnsi="Arial"/>
          <w:sz w:val="28"/>
          <w:szCs w:val="28"/>
        </w:rPr>
        <w:t>Associativity: We consider Direct-mapped caches,2-way set associative caches,4-way set associative caches, 8-way set associative caches and fully associative caches for both L1 and L2.</w:t>
      </w:r>
    </w:p>
    <w:p w14:paraId="449B4112" w14:textId="77777777" w:rsidR="00622F12" w:rsidRDefault="00F24A6F" w:rsidP="00622F12">
      <w:pPr>
        <w:pStyle w:val="ListParagraph"/>
        <w:numPr>
          <w:ilvl w:val="0"/>
          <w:numId w:val="21"/>
        </w:numPr>
        <w:ind w:left="426" w:hanging="425"/>
        <w:jc w:val="both"/>
        <w:rPr>
          <w:rFonts w:ascii="Arial" w:hAnsi="Arial"/>
          <w:sz w:val="28"/>
          <w:szCs w:val="28"/>
        </w:rPr>
      </w:pPr>
      <w:r>
        <w:rPr>
          <w:rFonts w:ascii="Arial" w:hAnsi="Arial"/>
          <w:sz w:val="28"/>
          <w:szCs w:val="28"/>
        </w:rPr>
        <w:t>Block Size: We consider cache Block sizes to be either 32 Bytes or 64 Bytes.</w:t>
      </w:r>
    </w:p>
    <w:p w14:paraId="131C1AEC" w14:textId="77777777" w:rsidR="00F24A6F" w:rsidRDefault="00F24A6F" w:rsidP="00622F12">
      <w:pPr>
        <w:pStyle w:val="ListParagraph"/>
        <w:numPr>
          <w:ilvl w:val="0"/>
          <w:numId w:val="21"/>
        </w:numPr>
        <w:ind w:left="426" w:hanging="425"/>
        <w:jc w:val="both"/>
        <w:rPr>
          <w:rFonts w:ascii="Arial" w:hAnsi="Arial"/>
          <w:sz w:val="28"/>
          <w:szCs w:val="28"/>
        </w:rPr>
      </w:pPr>
      <w:r>
        <w:rPr>
          <w:rFonts w:ascii="Arial" w:hAnsi="Arial"/>
          <w:sz w:val="28"/>
          <w:szCs w:val="28"/>
        </w:rPr>
        <w:t>Replacement Policy: We consider the three replacement policies namely; FIFO, LRU and Random for each case.</w:t>
      </w:r>
    </w:p>
    <w:p w14:paraId="384178DF" w14:textId="77777777" w:rsidR="00F24A6F" w:rsidRDefault="00F24A6F" w:rsidP="00622F12">
      <w:pPr>
        <w:pStyle w:val="ListParagraph"/>
        <w:numPr>
          <w:ilvl w:val="0"/>
          <w:numId w:val="21"/>
        </w:numPr>
        <w:ind w:left="426" w:hanging="425"/>
        <w:jc w:val="both"/>
        <w:rPr>
          <w:rFonts w:ascii="Arial" w:hAnsi="Arial"/>
          <w:sz w:val="28"/>
          <w:szCs w:val="28"/>
        </w:rPr>
      </w:pPr>
      <w:r>
        <w:rPr>
          <w:rFonts w:ascii="Arial" w:hAnsi="Arial"/>
          <w:sz w:val="28"/>
          <w:szCs w:val="28"/>
        </w:rPr>
        <w:t>We also consider cache splits to be either fully unified caches, fully separate instruction and data caches (both L1 and L2 are separate) or L1 separate and L2 unified cache.</w:t>
      </w:r>
    </w:p>
    <w:p w14:paraId="42C6D223" w14:textId="77777777" w:rsidR="00F35E95" w:rsidRPr="00F35E95" w:rsidRDefault="00F24A6F" w:rsidP="00F35E95">
      <w:pPr>
        <w:ind w:left="1"/>
        <w:jc w:val="both"/>
        <w:rPr>
          <w:rFonts w:ascii="Arial" w:hAnsi="Arial"/>
          <w:sz w:val="28"/>
          <w:szCs w:val="28"/>
        </w:rPr>
      </w:pPr>
      <w:r>
        <w:rPr>
          <w:rFonts w:ascii="Arial" w:hAnsi="Arial"/>
          <w:sz w:val="28"/>
          <w:szCs w:val="28"/>
        </w:rPr>
        <w:t>We generate data sets for all combinations by changing the above mentioned parameters, and then analyze them for each benchmark to finally arrive at</w:t>
      </w:r>
      <w:r w:rsidR="00F35E95">
        <w:rPr>
          <w:rFonts w:ascii="Arial" w:hAnsi="Arial"/>
          <w:sz w:val="28"/>
          <w:szCs w:val="28"/>
        </w:rPr>
        <w:t xml:space="preserve"> an optimal cache configuration</w:t>
      </w:r>
    </w:p>
    <w:p w14:paraId="60785B5C" w14:textId="77777777" w:rsidR="00F35E95" w:rsidRDefault="00F35E95" w:rsidP="00F35E95">
      <w:pPr>
        <w:rPr>
          <w:rFonts w:asciiTheme="majorHAnsi" w:hAnsiTheme="majorHAnsi" w:cstheme="majorHAnsi"/>
          <w:sz w:val="28"/>
          <w:szCs w:val="28"/>
        </w:rPr>
      </w:pPr>
    </w:p>
    <w:p w14:paraId="0455BFAD" w14:textId="77777777" w:rsidR="00204D54" w:rsidRDefault="00204D54" w:rsidP="00F35E95">
      <w:pPr>
        <w:rPr>
          <w:rFonts w:asciiTheme="majorHAnsi" w:hAnsiTheme="majorHAnsi" w:cstheme="majorHAnsi"/>
          <w:sz w:val="28"/>
          <w:szCs w:val="28"/>
        </w:rPr>
      </w:pPr>
    </w:p>
    <w:p w14:paraId="68A70EDC"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Formulae :</w:t>
      </w:r>
    </w:p>
    <w:p w14:paraId="6BF204E8"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a)  Separate L1 cache &amp; Separate L2 Cache:</w:t>
      </w:r>
    </w:p>
    <w:p w14:paraId="3EB32334" w14:textId="77777777" w:rsidR="00F35E95" w:rsidRPr="00F35E95" w:rsidRDefault="00B12FC5" w:rsidP="00F35E95">
      <w:pPr>
        <w:rPr>
          <w:rFonts w:asciiTheme="majorHAnsi" w:hAnsiTheme="majorHAnsi" w:cstheme="majorHAnsi"/>
          <w:sz w:val="28"/>
          <w:szCs w:val="28"/>
        </w:rPr>
      </w:pPr>
      <w:r>
        <w:rPr>
          <w:rFonts w:asciiTheme="majorHAnsi" w:hAnsiTheme="majorHAnsi" w:cstheme="majorHAnsi"/>
          <w:sz w:val="28"/>
          <w:szCs w:val="28"/>
        </w:rPr>
        <w:t>CPI  = CPI</w:t>
      </w:r>
      <w:r w:rsidR="00F35E95" w:rsidRPr="00B12FC5">
        <w:rPr>
          <w:rFonts w:asciiTheme="majorHAnsi" w:hAnsiTheme="majorHAnsi" w:cstheme="majorHAnsi"/>
          <w:sz w:val="28"/>
          <w:szCs w:val="28"/>
          <w:vertAlign w:val="subscript"/>
        </w:rPr>
        <w:t>ideal</w:t>
      </w:r>
      <w:r>
        <w:rPr>
          <w:rFonts w:asciiTheme="majorHAnsi" w:hAnsiTheme="majorHAnsi" w:cstheme="majorHAnsi"/>
          <w:sz w:val="28"/>
          <w:szCs w:val="28"/>
        </w:rPr>
        <w:t xml:space="preserve"> + 5* (L1InsMissRate * (L1InsAccess/Total Ins) </w:t>
      </w:r>
      <w:r w:rsidR="00F35E95" w:rsidRPr="00F35E95">
        <w:rPr>
          <w:rFonts w:asciiTheme="majorHAnsi" w:hAnsiTheme="majorHAnsi" w:cstheme="majorHAnsi"/>
          <w:sz w:val="28"/>
          <w:szCs w:val="28"/>
        </w:rPr>
        <w:t xml:space="preserve">+ </w:t>
      </w:r>
    </w:p>
    <w:p w14:paraId="795A6385" w14:textId="77777777" w:rsid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L1DataMissRate  *  (L</w:t>
      </w:r>
      <w:r w:rsidR="00204D54">
        <w:rPr>
          <w:rFonts w:asciiTheme="majorHAnsi" w:hAnsiTheme="majorHAnsi" w:cstheme="majorHAnsi"/>
          <w:sz w:val="28"/>
          <w:szCs w:val="28"/>
        </w:rPr>
        <w:t>1DataA</w:t>
      </w:r>
      <w:r w:rsidR="00B12FC5">
        <w:rPr>
          <w:rFonts w:asciiTheme="majorHAnsi" w:hAnsiTheme="majorHAnsi" w:cstheme="majorHAnsi"/>
          <w:sz w:val="28"/>
          <w:szCs w:val="28"/>
        </w:rPr>
        <w:t xml:space="preserve">ccess/Total  Ins)) + 40 * ( </w:t>
      </w:r>
      <w:r w:rsidR="00204D54">
        <w:rPr>
          <w:rFonts w:asciiTheme="majorHAnsi" w:hAnsiTheme="majorHAnsi" w:cstheme="majorHAnsi"/>
          <w:sz w:val="28"/>
          <w:szCs w:val="28"/>
        </w:rPr>
        <w:t>L2InsMissRate  *      ( L2 InsA</w:t>
      </w:r>
      <w:r w:rsidRPr="00F35E95">
        <w:rPr>
          <w:rFonts w:asciiTheme="majorHAnsi" w:hAnsiTheme="majorHAnsi" w:cstheme="majorHAnsi"/>
          <w:sz w:val="28"/>
          <w:szCs w:val="28"/>
        </w:rPr>
        <w:t>ccess/Total Ins) +</w:t>
      </w:r>
      <w:r w:rsidR="00204D54">
        <w:rPr>
          <w:rFonts w:asciiTheme="majorHAnsi" w:hAnsiTheme="majorHAnsi" w:cstheme="majorHAnsi"/>
          <w:sz w:val="28"/>
          <w:szCs w:val="28"/>
        </w:rPr>
        <w:t xml:space="preserve"> </w:t>
      </w:r>
      <w:r w:rsidRPr="00F35E95">
        <w:rPr>
          <w:rFonts w:asciiTheme="majorHAnsi" w:hAnsiTheme="majorHAnsi" w:cstheme="majorHAnsi"/>
          <w:sz w:val="28"/>
          <w:szCs w:val="28"/>
        </w:rPr>
        <w:t>L2data MissRate*(L2 Data Access/Total Ins))</w:t>
      </w:r>
    </w:p>
    <w:p w14:paraId="1BA8D928" w14:textId="77777777" w:rsidR="00F35E95" w:rsidRDefault="00F35E95" w:rsidP="00F35E95">
      <w:pPr>
        <w:rPr>
          <w:rFonts w:asciiTheme="majorHAnsi" w:hAnsiTheme="majorHAnsi" w:cstheme="majorHAnsi"/>
          <w:sz w:val="28"/>
          <w:szCs w:val="28"/>
        </w:rPr>
      </w:pPr>
    </w:p>
    <w:p w14:paraId="379FA67A" w14:textId="77777777" w:rsidR="00204D54" w:rsidRDefault="00204D54" w:rsidP="00F35E95">
      <w:pPr>
        <w:rPr>
          <w:rFonts w:asciiTheme="majorHAnsi" w:hAnsiTheme="majorHAnsi" w:cstheme="majorHAnsi"/>
          <w:sz w:val="28"/>
          <w:szCs w:val="28"/>
        </w:rPr>
      </w:pPr>
    </w:p>
    <w:p w14:paraId="02C27316"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b)  Separate L1 Cache &amp; Unified L2 cache:</w:t>
      </w:r>
    </w:p>
    <w:p w14:paraId="78C5C185"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 xml:space="preserve">CPI = CPI </w:t>
      </w:r>
      <w:r w:rsidRPr="00204D54">
        <w:rPr>
          <w:rFonts w:asciiTheme="majorHAnsi" w:hAnsiTheme="majorHAnsi" w:cstheme="majorHAnsi"/>
          <w:sz w:val="28"/>
          <w:szCs w:val="28"/>
          <w:vertAlign w:val="subscript"/>
        </w:rPr>
        <w:t>ideal</w:t>
      </w:r>
      <w:r w:rsidRPr="00F35E95">
        <w:rPr>
          <w:rFonts w:asciiTheme="majorHAnsi" w:hAnsiTheme="majorHAnsi" w:cstheme="majorHAnsi"/>
          <w:sz w:val="28"/>
          <w:szCs w:val="28"/>
        </w:rPr>
        <w:t xml:space="preserve"> + 5* (L1InsMissRate * (L1 Ins Access/Total Ins) + L1DataMissRate * (L1 Data access/total Ins)) + 40 * (L2MissRate * </w:t>
      </w:r>
      <w:r w:rsidR="00204D54">
        <w:rPr>
          <w:rFonts w:asciiTheme="majorHAnsi" w:hAnsiTheme="majorHAnsi" w:cstheme="majorHAnsi"/>
          <w:sz w:val="28"/>
          <w:szCs w:val="28"/>
        </w:rPr>
        <w:t xml:space="preserve">           </w:t>
      </w:r>
      <w:r w:rsidRPr="00F35E95">
        <w:rPr>
          <w:rFonts w:asciiTheme="majorHAnsi" w:hAnsiTheme="majorHAnsi" w:cstheme="majorHAnsi"/>
          <w:sz w:val="28"/>
          <w:szCs w:val="28"/>
        </w:rPr>
        <w:t>(L2 access/Total Ins) )</w:t>
      </w:r>
    </w:p>
    <w:p w14:paraId="559E03CD"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c)  Unified L1 Cache &amp; Unified L2 Cache:</w:t>
      </w:r>
    </w:p>
    <w:p w14:paraId="2A04C363" w14:textId="77777777" w:rsidR="00F35E95" w:rsidRPr="00F35E95" w:rsidRDefault="00F35E95" w:rsidP="00F35E95">
      <w:pPr>
        <w:rPr>
          <w:rFonts w:asciiTheme="majorHAnsi" w:hAnsiTheme="majorHAnsi" w:cstheme="majorHAnsi"/>
          <w:sz w:val="28"/>
          <w:szCs w:val="28"/>
        </w:rPr>
      </w:pPr>
      <w:r w:rsidRPr="00F35E95">
        <w:rPr>
          <w:rFonts w:asciiTheme="majorHAnsi" w:hAnsiTheme="majorHAnsi" w:cstheme="majorHAnsi"/>
          <w:sz w:val="28"/>
          <w:szCs w:val="28"/>
        </w:rPr>
        <w:t>CPI = CPI = CPI ideal + 5* (L1M</w:t>
      </w:r>
      <w:r w:rsidR="00204D54">
        <w:rPr>
          <w:rFonts w:asciiTheme="majorHAnsi" w:hAnsiTheme="majorHAnsi" w:cstheme="majorHAnsi"/>
          <w:sz w:val="28"/>
          <w:szCs w:val="28"/>
        </w:rPr>
        <w:t>issRate * (L1 Access/Total Ins)</w:t>
      </w:r>
      <w:r w:rsidRPr="00F35E95">
        <w:rPr>
          <w:rFonts w:asciiTheme="majorHAnsi" w:hAnsiTheme="majorHAnsi" w:cstheme="majorHAnsi"/>
          <w:sz w:val="28"/>
          <w:szCs w:val="28"/>
        </w:rPr>
        <w:t>) + 4</w:t>
      </w:r>
      <w:r w:rsidR="00204D54">
        <w:rPr>
          <w:rFonts w:asciiTheme="majorHAnsi" w:hAnsiTheme="majorHAnsi" w:cstheme="majorHAnsi"/>
          <w:sz w:val="28"/>
          <w:szCs w:val="28"/>
        </w:rPr>
        <w:t>0 *         ( L2MissRate *</w:t>
      </w:r>
      <w:r w:rsidRPr="00F35E95">
        <w:rPr>
          <w:rFonts w:asciiTheme="majorHAnsi" w:hAnsiTheme="majorHAnsi" w:cstheme="majorHAnsi"/>
          <w:sz w:val="28"/>
          <w:szCs w:val="28"/>
        </w:rPr>
        <w:t xml:space="preserve"> ( L2 access/Total Ins)</w:t>
      </w:r>
    </w:p>
    <w:p w14:paraId="13C886BB" w14:textId="77777777" w:rsidR="00F24A6F" w:rsidRDefault="00F24A6F" w:rsidP="00F24A6F">
      <w:pPr>
        <w:ind w:left="1"/>
        <w:jc w:val="both"/>
        <w:rPr>
          <w:rFonts w:ascii="Arial" w:hAnsi="Arial"/>
          <w:sz w:val="28"/>
          <w:szCs w:val="28"/>
        </w:rPr>
      </w:pPr>
    </w:p>
    <w:p w14:paraId="0EE57EA4" w14:textId="77777777" w:rsidR="00F35E95" w:rsidRDefault="00F35E95" w:rsidP="00F24A6F">
      <w:pPr>
        <w:ind w:left="1"/>
        <w:jc w:val="both"/>
        <w:rPr>
          <w:rFonts w:ascii="Arial" w:hAnsi="Arial"/>
          <w:sz w:val="28"/>
          <w:szCs w:val="28"/>
        </w:rPr>
      </w:pPr>
      <w:r>
        <w:rPr>
          <w:rFonts w:ascii="Arial" w:hAnsi="Arial"/>
          <w:sz w:val="28"/>
          <w:szCs w:val="28"/>
        </w:rPr>
        <w:t>The plots for each of the benchmarks on each cache split are given below:</w:t>
      </w:r>
    </w:p>
    <w:p w14:paraId="153810BA" w14:textId="77777777" w:rsidR="00F35E95" w:rsidRDefault="00F35E95" w:rsidP="00F24A6F">
      <w:pPr>
        <w:ind w:left="1"/>
        <w:jc w:val="both"/>
        <w:rPr>
          <w:rFonts w:ascii="Arial" w:hAnsi="Arial"/>
          <w:b/>
          <w:sz w:val="28"/>
          <w:szCs w:val="28"/>
        </w:rPr>
      </w:pPr>
      <w:r>
        <w:rPr>
          <w:rFonts w:ascii="Arial" w:hAnsi="Arial"/>
          <w:b/>
          <w:sz w:val="28"/>
          <w:szCs w:val="28"/>
        </w:rPr>
        <w:t>GCC BENCHMARKS</w:t>
      </w:r>
    </w:p>
    <w:p w14:paraId="22E67D6C" w14:textId="77777777" w:rsidR="00F35E95" w:rsidRDefault="00F35E95" w:rsidP="00F24A6F">
      <w:pPr>
        <w:ind w:left="1"/>
        <w:jc w:val="both"/>
        <w:rPr>
          <w:rFonts w:ascii="Arial" w:hAnsi="Arial"/>
          <w:b/>
          <w:sz w:val="28"/>
          <w:szCs w:val="28"/>
        </w:rPr>
      </w:pPr>
    </w:p>
    <w:p w14:paraId="7F666781" w14:textId="77777777" w:rsidR="00F35E95" w:rsidRDefault="00F35E95" w:rsidP="00F35E95">
      <w:pPr>
        <w:ind w:left="1"/>
        <w:jc w:val="both"/>
        <w:rPr>
          <w:rFonts w:ascii="Arial" w:hAnsi="Arial"/>
          <w:sz w:val="28"/>
          <w:szCs w:val="28"/>
        </w:rPr>
      </w:pPr>
      <w:r>
        <w:rPr>
          <w:rFonts w:ascii="Arial" w:hAnsi="Arial"/>
          <w:sz w:val="28"/>
          <w:szCs w:val="28"/>
        </w:rPr>
        <w:t>SEPARATE L1 AND L2 CACHE</w:t>
      </w:r>
    </w:p>
    <w:tbl>
      <w:tblPr>
        <w:tblStyle w:val="TableGrid"/>
        <w:tblpPr w:leftFromText="180" w:rightFromText="180" w:vertAnchor="page" w:horzAnchor="page" w:tblpX="1449" w:tblpY="13681"/>
        <w:tblW w:w="0" w:type="auto"/>
        <w:tblLook w:val="04A0" w:firstRow="1" w:lastRow="0" w:firstColumn="1" w:lastColumn="0" w:noHBand="0" w:noVBand="1"/>
      </w:tblPr>
      <w:tblGrid>
        <w:gridCol w:w="1113"/>
        <w:gridCol w:w="2017"/>
        <w:gridCol w:w="2457"/>
        <w:gridCol w:w="2457"/>
        <w:gridCol w:w="1647"/>
      </w:tblGrid>
      <w:tr w:rsidR="00087C95" w14:paraId="7D987D8F" w14:textId="77777777" w:rsidTr="00DF6D69">
        <w:tc>
          <w:tcPr>
            <w:tcW w:w="1938" w:type="dxa"/>
          </w:tcPr>
          <w:p w14:paraId="169DC6D0" w14:textId="77777777" w:rsidR="00DF6D69" w:rsidRPr="00087C95" w:rsidRDefault="00DF6D69" w:rsidP="00DF6D69">
            <w:pPr>
              <w:jc w:val="both"/>
              <w:rPr>
                <w:rFonts w:ascii="Arial" w:hAnsi="Arial"/>
                <w:sz w:val="24"/>
                <w:szCs w:val="24"/>
              </w:rPr>
            </w:pPr>
            <w:r w:rsidRPr="00087C95">
              <w:rPr>
                <w:rFonts w:ascii="Arial" w:hAnsi="Arial"/>
                <w:sz w:val="24"/>
                <w:szCs w:val="24"/>
              </w:rPr>
              <w:t>BLOCK SIZE</w:t>
            </w:r>
          </w:p>
        </w:tc>
        <w:tc>
          <w:tcPr>
            <w:tcW w:w="1938" w:type="dxa"/>
          </w:tcPr>
          <w:p w14:paraId="3DE0D249" w14:textId="77777777" w:rsidR="00DF6D69" w:rsidRPr="00087C95" w:rsidRDefault="00DF6D69" w:rsidP="00DF6D69">
            <w:pPr>
              <w:jc w:val="both"/>
              <w:rPr>
                <w:rFonts w:ascii="Arial" w:hAnsi="Arial"/>
                <w:sz w:val="24"/>
                <w:szCs w:val="24"/>
              </w:rPr>
            </w:pPr>
            <w:r w:rsidRPr="00087C95">
              <w:rPr>
                <w:rFonts w:ascii="Arial" w:hAnsi="Arial"/>
                <w:sz w:val="24"/>
                <w:szCs w:val="24"/>
              </w:rPr>
              <w:t>REPLACEMENT</w:t>
            </w:r>
          </w:p>
        </w:tc>
        <w:tc>
          <w:tcPr>
            <w:tcW w:w="1938" w:type="dxa"/>
          </w:tcPr>
          <w:p w14:paraId="74F00140" w14:textId="77777777" w:rsidR="00DF6D69" w:rsidRPr="00087C95" w:rsidRDefault="00DF6D69" w:rsidP="00DF6D69">
            <w:pPr>
              <w:jc w:val="both"/>
              <w:rPr>
                <w:rFonts w:ascii="Arial" w:hAnsi="Arial"/>
                <w:sz w:val="24"/>
                <w:szCs w:val="24"/>
              </w:rPr>
            </w:pPr>
            <w:r w:rsidRPr="00087C95">
              <w:rPr>
                <w:rFonts w:ascii="Arial" w:hAnsi="Arial"/>
                <w:sz w:val="24"/>
                <w:szCs w:val="24"/>
              </w:rPr>
              <w:t>ASSOCIATIVITY</w:t>
            </w:r>
            <w:r w:rsidR="00087C95" w:rsidRPr="00087C95">
              <w:rPr>
                <w:rFonts w:ascii="Arial" w:hAnsi="Arial"/>
                <w:sz w:val="24"/>
                <w:szCs w:val="24"/>
              </w:rPr>
              <w:t>(L1)</w:t>
            </w:r>
          </w:p>
        </w:tc>
        <w:tc>
          <w:tcPr>
            <w:tcW w:w="1938" w:type="dxa"/>
          </w:tcPr>
          <w:p w14:paraId="366CE013" w14:textId="77777777" w:rsidR="00DF6D69" w:rsidRPr="00087C95" w:rsidRDefault="00DF6D69" w:rsidP="00DF6D69">
            <w:pPr>
              <w:jc w:val="both"/>
              <w:rPr>
                <w:rFonts w:ascii="Arial" w:hAnsi="Arial"/>
                <w:sz w:val="24"/>
                <w:szCs w:val="24"/>
              </w:rPr>
            </w:pPr>
            <w:r w:rsidRPr="00087C95">
              <w:rPr>
                <w:rFonts w:ascii="Arial" w:hAnsi="Arial"/>
                <w:sz w:val="24"/>
                <w:szCs w:val="24"/>
              </w:rPr>
              <w:t>ASSOCIATIVITY</w:t>
            </w:r>
            <w:r w:rsidR="00087C95">
              <w:rPr>
                <w:rFonts w:ascii="Arial" w:hAnsi="Arial"/>
                <w:sz w:val="24"/>
                <w:szCs w:val="24"/>
              </w:rPr>
              <w:t>(L2)</w:t>
            </w:r>
          </w:p>
        </w:tc>
        <w:tc>
          <w:tcPr>
            <w:tcW w:w="1939" w:type="dxa"/>
          </w:tcPr>
          <w:p w14:paraId="09DCFB11" w14:textId="77777777" w:rsidR="00DF6D69" w:rsidRPr="00087C95" w:rsidRDefault="00DF6D69" w:rsidP="00DF6D69">
            <w:pPr>
              <w:jc w:val="both"/>
              <w:rPr>
                <w:rFonts w:ascii="Arial" w:hAnsi="Arial"/>
                <w:sz w:val="24"/>
                <w:szCs w:val="24"/>
              </w:rPr>
            </w:pPr>
            <w:r w:rsidRPr="00087C95">
              <w:rPr>
                <w:rFonts w:ascii="Arial" w:hAnsi="Arial"/>
                <w:sz w:val="24"/>
                <w:szCs w:val="24"/>
              </w:rPr>
              <w:t>CPI</w:t>
            </w:r>
          </w:p>
        </w:tc>
      </w:tr>
      <w:tr w:rsidR="00087C95" w14:paraId="0E259C89" w14:textId="77777777" w:rsidTr="00DF6D69">
        <w:tc>
          <w:tcPr>
            <w:tcW w:w="1938" w:type="dxa"/>
          </w:tcPr>
          <w:p w14:paraId="5E15D49A" w14:textId="77777777" w:rsidR="00DF6D69" w:rsidRPr="00087C95" w:rsidRDefault="00087C95" w:rsidP="00DF6D69">
            <w:pPr>
              <w:jc w:val="both"/>
              <w:rPr>
                <w:rFonts w:ascii="Arial" w:hAnsi="Arial"/>
                <w:sz w:val="24"/>
                <w:szCs w:val="24"/>
              </w:rPr>
            </w:pPr>
            <w:r w:rsidRPr="00087C95">
              <w:rPr>
                <w:rFonts w:ascii="Arial" w:hAnsi="Arial"/>
                <w:sz w:val="24"/>
                <w:szCs w:val="24"/>
              </w:rPr>
              <w:t>32</w:t>
            </w:r>
          </w:p>
        </w:tc>
        <w:tc>
          <w:tcPr>
            <w:tcW w:w="1938" w:type="dxa"/>
          </w:tcPr>
          <w:p w14:paraId="068A0951" w14:textId="77777777" w:rsidR="00DF6D69" w:rsidRPr="00087C95" w:rsidRDefault="00087C95" w:rsidP="00DF6D69">
            <w:pPr>
              <w:jc w:val="both"/>
              <w:rPr>
                <w:rFonts w:ascii="Arial" w:hAnsi="Arial"/>
                <w:sz w:val="24"/>
                <w:szCs w:val="24"/>
              </w:rPr>
            </w:pPr>
            <w:r w:rsidRPr="00087C95">
              <w:rPr>
                <w:rFonts w:ascii="Arial" w:hAnsi="Arial"/>
                <w:sz w:val="24"/>
                <w:szCs w:val="24"/>
              </w:rPr>
              <w:t>F</w:t>
            </w:r>
          </w:p>
        </w:tc>
        <w:tc>
          <w:tcPr>
            <w:tcW w:w="1938" w:type="dxa"/>
          </w:tcPr>
          <w:p w14:paraId="78941514" w14:textId="77777777" w:rsidR="00DF6D69" w:rsidRPr="00087C95" w:rsidRDefault="00087C95" w:rsidP="00DF6D69">
            <w:pPr>
              <w:jc w:val="both"/>
              <w:rPr>
                <w:rFonts w:ascii="Arial" w:hAnsi="Arial"/>
                <w:sz w:val="24"/>
                <w:szCs w:val="24"/>
              </w:rPr>
            </w:pPr>
            <w:r>
              <w:rPr>
                <w:rFonts w:ascii="Arial" w:hAnsi="Arial"/>
                <w:sz w:val="24"/>
                <w:szCs w:val="24"/>
              </w:rPr>
              <w:t>FULL</w:t>
            </w:r>
          </w:p>
        </w:tc>
        <w:tc>
          <w:tcPr>
            <w:tcW w:w="1938" w:type="dxa"/>
          </w:tcPr>
          <w:p w14:paraId="63F9AA5B" w14:textId="77777777" w:rsidR="00DF6D69" w:rsidRPr="00087C95" w:rsidRDefault="00087C95" w:rsidP="00DF6D69">
            <w:pPr>
              <w:jc w:val="both"/>
              <w:rPr>
                <w:rFonts w:ascii="Arial" w:hAnsi="Arial"/>
                <w:sz w:val="24"/>
                <w:szCs w:val="24"/>
              </w:rPr>
            </w:pPr>
            <w:r>
              <w:rPr>
                <w:rFonts w:ascii="Arial" w:hAnsi="Arial"/>
                <w:sz w:val="24"/>
                <w:szCs w:val="24"/>
              </w:rPr>
              <w:t>FULL</w:t>
            </w:r>
          </w:p>
        </w:tc>
        <w:tc>
          <w:tcPr>
            <w:tcW w:w="1939" w:type="dxa"/>
          </w:tcPr>
          <w:p w14:paraId="7C095C44" w14:textId="77777777" w:rsidR="00DF6D69" w:rsidRPr="00087C95" w:rsidRDefault="00087C95" w:rsidP="00DF6D69">
            <w:pPr>
              <w:jc w:val="both"/>
              <w:rPr>
                <w:rFonts w:ascii="Arial" w:hAnsi="Arial"/>
                <w:sz w:val="24"/>
                <w:szCs w:val="24"/>
              </w:rPr>
            </w:pPr>
            <w:r>
              <w:rPr>
                <w:rFonts w:ascii="Arial" w:hAnsi="Arial"/>
                <w:sz w:val="24"/>
                <w:szCs w:val="24"/>
              </w:rPr>
              <w:t>1.070019525</w:t>
            </w:r>
          </w:p>
        </w:tc>
      </w:tr>
    </w:tbl>
    <w:p w14:paraId="53F2E2C0" w14:textId="77777777" w:rsidR="00F35E95" w:rsidRPr="00F35E95" w:rsidRDefault="00F35E95" w:rsidP="00F24A6F">
      <w:pPr>
        <w:ind w:left="1"/>
        <w:jc w:val="both"/>
        <w:rPr>
          <w:rFonts w:ascii="Arial" w:hAnsi="Arial"/>
          <w:sz w:val="28"/>
          <w:szCs w:val="28"/>
        </w:rPr>
      </w:pPr>
      <w:r w:rsidRPr="00A750D0">
        <w:rPr>
          <w:noProof/>
        </w:rPr>
        <w:drawing>
          <wp:inline distT="0" distB="0" distL="0" distR="0" wp14:anchorId="7D57377E" wp14:editId="15F8E1ED">
            <wp:extent cx="6016625" cy="2763915"/>
            <wp:effectExtent l="0" t="0" r="28575" b="304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F1B552" w14:textId="77777777" w:rsidR="00137CEB" w:rsidRPr="00DF6D69" w:rsidRDefault="00DF6D69" w:rsidP="00DF6D69">
      <w:pPr>
        <w:jc w:val="both"/>
        <w:rPr>
          <w:rFonts w:ascii="Arial" w:hAnsi="Arial"/>
          <w:sz w:val="28"/>
          <w:szCs w:val="28"/>
        </w:rPr>
      </w:pPr>
      <w:r>
        <w:rPr>
          <w:rFonts w:ascii="Arial" w:hAnsi="Arial"/>
          <w:sz w:val="28"/>
          <w:szCs w:val="28"/>
        </w:rPr>
        <w:t>OPTIMAL CONFIGURATION:</w:t>
      </w:r>
    </w:p>
    <w:p w14:paraId="7EC5CEE5" w14:textId="77777777" w:rsidR="00137CEB" w:rsidRDefault="00137CEB" w:rsidP="00F35E95">
      <w:pPr>
        <w:jc w:val="both"/>
        <w:rPr>
          <w:rFonts w:ascii="Arial" w:hAnsi="Arial"/>
          <w:sz w:val="28"/>
          <w:szCs w:val="28"/>
        </w:rPr>
      </w:pPr>
    </w:p>
    <w:p w14:paraId="059F2BAB" w14:textId="77777777" w:rsidR="00F35E95" w:rsidRDefault="00F35E95" w:rsidP="00F35E95">
      <w:pPr>
        <w:jc w:val="both"/>
        <w:rPr>
          <w:rFonts w:ascii="Arial" w:hAnsi="Arial"/>
          <w:sz w:val="28"/>
          <w:szCs w:val="28"/>
        </w:rPr>
      </w:pPr>
      <w:r>
        <w:rPr>
          <w:rFonts w:ascii="Arial" w:hAnsi="Arial"/>
          <w:sz w:val="28"/>
          <w:szCs w:val="28"/>
        </w:rPr>
        <w:t>SEPARATE L1 AND UNIFIED L2 CACHE</w:t>
      </w:r>
    </w:p>
    <w:p w14:paraId="465AF7FE" w14:textId="77777777" w:rsidR="00230271" w:rsidRDefault="00230271" w:rsidP="00F35E95">
      <w:pPr>
        <w:jc w:val="both"/>
        <w:rPr>
          <w:rFonts w:ascii="Arial" w:hAnsi="Arial"/>
          <w:sz w:val="28"/>
          <w:szCs w:val="28"/>
        </w:rPr>
      </w:pPr>
    </w:p>
    <w:p w14:paraId="2AE89FF2" w14:textId="77777777" w:rsidR="00F35E95" w:rsidRDefault="00F35E95" w:rsidP="00F35E95">
      <w:pPr>
        <w:jc w:val="both"/>
        <w:rPr>
          <w:rFonts w:ascii="Arial" w:hAnsi="Arial"/>
          <w:sz w:val="28"/>
          <w:szCs w:val="28"/>
        </w:rPr>
      </w:pPr>
      <w:r>
        <w:rPr>
          <w:noProof/>
        </w:rPr>
        <w:drawing>
          <wp:inline distT="0" distB="0" distL="0" distR="0" wp14:anchorId="07FFEC09" wp14:editId="000ECBD2">
            <wp:extent cx="5486400" cy="3010535"/>
            <wp:effectExtent l="0" t="0" r="25400" b="374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4CC422" w14:textId="77777777" w:rsidR="00087C95" w:rsidRDefault="00087C95" w:rsidP="00F35E95">
      <w:pPr>
        <w:jc w:val="both"/>
        <w:rPr>
          <w:rFonts w:ascii="Arial" w:hAnsi="Arial"/>
          <w:sz w:val="28"/>
          <w:szCs w:val="28"/>
        </w:rPr>
      </w:pPr>
    </w:p>
    <w:p w14:paraId="510D0F30" w14:textId="77777777" w:rsidR="00087C95" w:rsidRDefault="00087C95" w:rsidP="00F35E95">
      <w:pPr>
        <w:jc w:val="both"/>
        <w:rPr>
          <w:rFonts w:ascii="Arial" w:hAnsi="Arial"/>
          <w:sz w:val="28"/>
          <w:szCs w:val="28"/>
        </w:rPr>
      </w:pPr>
    </w:p>
    <w:p w14:paraId="7D0C7F2C" w14:textId="77777777" w:rsidR="00087C95" w:rsidRDefault="00087C95" w:rsidP="00F35E95">
      <w:pPr>
        <w:jc w:val="both"/>
        <w:rPr>
          <w:rFonts w:ascii="Arial" w:hAnsi="Arial"/>
          <w:sz w:val="28"/>
          <w:szCs w:val="28"/>
        </w:rPr>
      </w:pPr>
      <w:r>
        <w:rPr>
          <w:rFonts w:ascii="Arial" w:hAnsi="Arial"/>
          <w:sz w:val="28"/>
          <w:szCs w:val="28"/>
        </w:rPr>
        <w:t>OPTIMAL CONFIGURATION:</w:t>
      </w:r>
    </w:p>
    <w:p w14:paraId="6377B9E9" w14:textId="77777777" w:rsidR="00087C95" w:rsidRDefault="00087C95" w:rsidP="00F35E95">
      <w:pPr>
        <w:jc w:val="both"/>
        <w:rPr>
          <w:rFonts w:ascii="Arial" w:hAnsi="Arial"/>
          <w:sz w:val="28"/>
          <w:szCs w:val="28"/>
        </w:rPr>
      </w:pPr>
    </w:p>
    <w:tbl>
      <w:tblPr>
        <w:tblStyle w:val="TableGrid"/>
        <w:tblW w:w="0" w:type="auto"/>
        <w:tblLook w:val="04A0" w:firstRow="1" w:lastRow="0" w:firstColumn="1" w:lastColumn="0" w:noHBand="0" w:noVBand="1"/>
      </w:tblPr>
      <w:tblGrid>
        <w:gridCol w:w="1113"/>
        <w:gridCol w:w="2017"/>
        <w:gridCol w:w="2457"/>
        <w:gridCol w:w="2457"/>
        <w:gridCol w:w="1647"/>
      </w:tblGrid>
      <w:tr w:rsidR="00087C95" w14:paraId="4D6AEF6D" w14:textId="77777777" w:rsidTr="00087C95">
        <w:tc>
          <w:tcPr>
            <w:tcW w:w="1938" w:type="dxa"/>
          </w:tcPr>
          <w:p w14:paraId="03241476" w14:textId="77777777" w:rsidR="00087C95" w:rsidRPr="00087C95" w:rsidRDefault="00087C95" w:rsidP="00F35E95">
            <w:pPr>
              <w:jc w:val="both"/>
              <w:rPr>
                <w:rFonts w:ascii="Arial" w:hAnsi="Arial"/>
                <w:sz w:val="24"/>
                <w:szCs w:val="24"/>
              </w:rPr>
            </w:pPr>
            <w:r w:rsidRPr="00087C95">
              <w:rPr>
                <w:rFonts w:ascii="Arial" w:hAnsi="Arial"/>
                <w:sz w:val="24"/>
                <w:szCs w:val="24"/>
              </w:rPr>
              <w:t>BLOCK SIZE</w:t>
            </w:r>
          </w:p>
        </w:tc>
        <w:tc>
          <w:tcPr>
            <w:tcW w:w="1938" w:type="dxa"/>
          </w:tcPr>
          <w:p w14:paraId="1A31AD2A" w14:textId="77777777" w:rsidR="00087C95" w:rsidRPr="00087C95" w:rsidRDefault="00087C95" w:rsidP="00F35E95">
            <w:pPr>
              <w:jc w:val="both"/>
              <w:rPr>
                <w:rFonts w:ascii="Arial" w:hAnsi="Arial"/>
                <w:sz w:val="24"/>
                <w:szCs w:val="24"/>
              </w:rPr>
            </w:pPr>
            <w:r>
              <w:rPr>
                <w:rFonts w:ascii="Arial" w:hAnsi="Arial"/>
                <w:sz w:val="24"/>
                <w:szCs w:val="24"/>
              </w:rPr>
              <w:t>REPLACEMENT</w:t>
            </w:r>
          </w:p>
        </w:tc>
        <w:tc>
          <w:tcPr>
            <w:tcW w:w="1938" w:type="dxa"/>
          </w:tcPr>
          <w:p w14:paraId="7ECCE3DF" w14:textId="77777777" w:rsidR="00087C95" w:rsidRPr="00087C95" w:rsidRDefault="00087C95" w:rsidP="00F35E95">
            <w:pPr>
              <w:jc w:val="both"/>
              <w:rPr>
                <w:rFonts w:ascii="Arial" w:hAnsi="Arial"/>
                <w:sz w:val="24"/>
                <w:szCs w:val="24"/>
              </w:rPr>
            </w:pPr>
            <w:r>
              <w:rPr>
                <w:rFonts w:ascii="Arial" w:hAnsi="Arial"/>
                <w:sz w:val="24"/>
                <w:szCs w:val="24"/>
              </w:rPr>
              <w:t>ASSOCIATIVITY(L1)</w:t>
            </w:r>
          </w:p>
        </w:tc>
        <w:tc>
          <w:tcPr>
            <w:tcW w:w="1938" w:type="dxa"/>
          </w:tcPr>
          <w:p w14:paraId="154EDB06" w14:textId="77777777" w:rsidR="00087C95" w:rsidRPr="00087C95" w:rsidRDefault="00087C95" w:rsidP="00F35E95">
            <w:pPr>
              <w:jc w:val="both"/>
              <w:rPr>
                <w:rFonts w:ascii="Arial" w:hAnsi="Arial"/>
                <w:sz w:val="24"/>
                <w:szCs w:val="24"/>
              </w:rPr>
            </w:pPr>
            <w:r>
              <w:rPr>
                <w:rFonts w:ascii="Arial" w:hAnsi="Arial"/>
                <w:sz w:val="24"/>
                <w:szCs w:val="24"/>
              </w:rPr>
              <w:t>ASSOCIATIVITY(L2)</w:t>
            </w:r>
          </w:p>
        </w:tc>
        <w:tc>
          <w:tcPr>
            <w:tcW w:w="1939" w:type="dxa"/>
          </w:tcPr>
          <w:p w14:paraId="0D353625" w14:textId="77777777" w:rsidR="00087C95" w:rsidRPr="00087C95" w:rsidRDefault="00087C95" w:rsidP="00F35E95">
            <w:pPr>
              <w:jc w:val="both"/>
              <w:rPr>
                <w:rFonts w:ascii="Arial" w:hAnsi="Arial"/>
                <w:sz w:val="24"/>
                <w:szCs w:val="24"/>
              </w:rPr>
            </w:pPr>
            <w:r>
              <w:rPr>
                <w:rFonts w:ascii="Arial" w:hAnsi="Arial"/>
                <w:sz w:val="24"/>
                <w:szCs w:val="24"/>
              </w:rPr>
              <w:t>CPI</w:t>
            </w:r>
          </w:p>
        </w:tc>
      </w:tr>
      <w:tr w:rsidR="00087C95" w14:paraId="59DDF158" w14:textId="77777777" w:rsidTr="00087C95">
        <w:tc>
          <w:tcPr>
            <w:tcW w:w="1938" w:type="dxa"/>
          </w:tcPr>
          <w:p w14:paraId="1A6FF51A" w14:textId="77777777" w:rsidR="00087C95" w:rsidRPr="00087C95" w:rsidRDefault="00087C95" w:rsidP="00F35E95">
            <w:pPr>
              <w:jc w:val="both"/>
              <w:rPr>
                <w:rFonts w:ascii="Arial" w:hAnsi="Arial"/>
                <w:sz w:val="24"/>
                <w:szCs w:val="24"/>
              </w:rPr>
            </w:pPr>
            <w:r>
              <w:rPr>
                <w:rFonts w:ascii="Arial" w:hAnsi="Arial"/>
                <w:sz w:val="24"/>
                <w:szCs w:val="24"/>
              </w:rPr>
              <w:t>32</w:t>
            </w:r>
          </w:p>
        </w:tc>
        <w:tc>
          <w:tcPr>
            <w:tcW w:w="1938" w:type="dxa"/>
          </w:tcPr>
          <w:p w14:paraId="541AAB61" w14:textId="77777777" w:rsidR="00087C95" w:rsidRPr="00087C95" w:rsidRDefault="00087C95" w:rsidP="00F35E95">
            <w:pPr>
              <w:jc w:val="both"/>
              <w:rPr>
                <w:rFonts w:ascii="Arial" w:hAnsi="Arial"/>
                <w:sz w:val="24"/>
                <w:szCs w:val="24"/>
              </w:rPr>
            </w:pPr>
            <w:r>
              <w:rPr>
                <w:rFonts w:ascii="Arial" w:hAnsi="Arial"/>
                <w:sz w:val="24"/>
                <w:szCs w:val="24"/>
              </w:rPr>
              <w:t>F</w:t>
            </w:r>
          </w:p>
        </w:tc>
        <w:tc>
          <w:tcPr>
            <w:tcW w:w="1938" w:type="dxa"/>
          </w:tcPr>
          <w:p w14:paraId="1E2D8647" w14:textId="77777777" w:rsidR="00087C95" w:rsidRPr="00087C95" w:rsidRDefault="00087C95" w:rsidP="00F35E95">
            <w:pPr>
              <w:jc w:val="both"/>
              <w:rPr>
                <w:rFonts w:ascii="Arial" w:hAnsi="Arial"/>
                <w:sz w:val="24"/>
                <w:szCs w:val="24"/>
              </w:rPr>
            </w:pPr>
            <w:r>
              <w:rPr>
                <w:rFonts w:ascii="Arial" w:hAnsi="Arial"/>
                <w:sz w:val="24"/>
                <w:szCs w:val="24"/>
              </w:rPr>
              <w:t>FULL</w:t>
            </w:r>
          </w:p>
        </w:tc>
        <w:tc>
          <w:tcPr>
            <w:tcW w:w="1938" w:type="dxa"/>
          </w:tcPr>
          <w:p w14:paraId="538503B2" w14:textId="77777777" w:rsidR="00087C95" w:rsidRPr="00087C95" w:rsidRDefault="00087C95" w:rsidP="00F35E95">
            <w:pPr>
              <w:jc w:val="both"/>
              <w:rPr>
                <w:rFonts w:ascii="Arial" w:hAnsi="Arial"/>
                <w:sz w:val="24"/>
                <w:szCs w:val="24"/>
              </w:rPr>
            </w:pPr>
            <w:r>
              <w:rPr>
                <w:rFonts w:ascii="Arial" w:hAnsi="Arial"/>
                <w:sz w:val="24"/>
                <w:szCs w:val="24"/>
              </w:rPr>
              <w:t>FULL</w:t>
            </w:r>
          </w:p>
        </w:tc>
        <w:tc>
          <w:tcPr>
            <w:tcW w:w="1939" w:type="dxa"/>
          </w:tcPr>
          <w:p w14:paraId="30EB9C75" w14:textId="77777777" w:rsidR="00087C95" w:rsidRPr="00087C95" w:rsidRDefault="00087C95" w:rsidP="00087C95">
            <w:pPr>
              <w:rPr>
                <w:rFonts w:ascii="Arial" w:hAnsi="Arial" w:cs="Arial"/>
                <w:color w:val="000000"/>
                <w:sz w:val="24"/>
                <w:szCs w:val="24"/>
              </w:rPr>
            </w:pPr>
            <w:r w:rsidRPr="00087C95">
              <w:rPr>
                <w:rFonts w:ascii="Arial" w:hAnsi="Arial" w:cs="Arial"/>
                <w:color w:val="000000"/>
                <w:sz w:val="24"/>
                <w:szCs w:val="24"/>
              </w:rPr>
              <w:t>1.030414411</w:t>
            </w:r>
          </w:p>
        </w:tc>
      </w:tr>
    </w:tbl>
    <w:p w14:paraId="3280A9B1" w14:textId="77777777" w:rsidR="00087C95" w:rsidRDefault="00087C95" w:rsidP="00F35E95">
      <w:pPr>
        <w:jc w:val="both"/>
        <w:rPr>
          <w:rFonts w:ascii="Arial" w:hAnsi="Arial"/>
          <w:sz w:val="28"/>
          <w:szCs w:val="28"/>
        </w:rPr>
      </w:pPr>
    </w:p>
    <w:p w14:paraId="0CFAB449" w14:textId="77777777" w:rsidR="00087C95" w:rsidRDefault="00087C95" w:rsidP="00F35E95">
      <w:pPr>
        <w:jc w:val="both"/>
        <w:rPr>
          <w:rFonts w:ascii="Arial" w:hAnsi="Arial"/>
          <w:sz w:val="28"/>
          <w:szCs w:val="28"/>
        </w:rPr>
      </w:pPr>
    </w:p>
    <w:p w14:paraId="08E304DA" w14:textId="77777777" w:rsidR="00087C95" w:rsidRDefault="00087C95" w:rsidP="00F35E95">
      <w:pPr>
        <w:jc w:val="both"/>
        <w:rPr>
          <w:rFonts w:ascii="Arial" w:hAnsi="Arial"/>
          <w:sz w:val="28"/>
          <w:szCs w:val="28"/>
        </w:rPr>
      </w:pPr>
    </w:p>
    <w:p w14:paraId="083DD8BE" w14:textId="77777777" w:rsidR="00204D54" w:rsidRDefault="00204D54" w:rsidP="00F35E95">
      <w:pPr>
        <w:jc w:val="both"/>
        <w:rPr>
          <w:rFonts w:ascii="Arial" w:hAnsi="Arial"/>
          <w:sz w:val="28"/>
          <w:szCs w:val="28"/>
        </w:rPr>
      </w:pPr>
      <w:bookmarkStart w:id="0" w:name="_GoBack"/>
      <w:bookmarkEnd w:id="0"/>
    </w:p>
    <w:p w14:paraId="47B0B7AE" w14:textId="77777777" w:rsidR="00087C95" w:rsidRDefault="00087C95" w:rsidP="00F35E95">
      <w:pPr>
        <w:jc w:val="both"/>
        <w:rPr>
          <w:rFonts w:ascii="Arial" w:hAnsi="Arial"/>
          <w:sz w:val="28"/>
          <w:szCs w:val="28"/>
        </w:rPr>
      </w:pPr>
    </w:p>
    <w:p w14:paraId="61837310" w14:textId="77777777" w:rsidR="00F35E95" w:rsidRDefault="00F35E95" w:rsidP="00F35E95">
      <w:pPr>
        <w:jc w:val="both"/>
        <w:rPr>
          <w:rFonts w:ascii="Arial" w:hAnsi="Arial"/>
          <w:sz w:val="28"/>
          <w:szCs w:val="28"/>
        </w:rPr>
      </w:pPr>
      <w:r>
        <w:rPr>
          <w:rFonts w:ascii="Arial" w:hAnsi="Arial"/>
          <w:sz w:val="28"/>
          <w:szCs w:val="28"/>
        </w:rPr>
        <w:t>UNIFIED L1 AND L2 CACHE</w:t>
      </w:r>
    </w:p>
    <w:p w14:paraId="0AE21963" w14:textId="77777777" w:rsidR="00087C95" w:rsidRDefault="00087C95" w:rsidP="00F35E95">
      <w:pPr>
        <w:jc w:val="both"/>
        <w:rPr>
          <w:rFonts w:ascii="Arial" w:hAnsi="Arial"/>
          <w:sz w:val="28"/>
          <w:szCs w:val="28"/>
        </w:rPr>
      </w:pPr>
    </w:p>
    <w:p w14:paraId="1EF4A603" w14:textId="77777777" w:rsidR="00F35E95" w:rsidRPr="00F35E95" w:rsidRDefault="00F35E95" w:rsidP="00F35E95">
      <w:pPr>
        <w:jc w:val="both"/>
        <w:rPr>
          <w:rFonts w:ascii="Arial" w:hAnsi="Arial"/>
          <w:sz w:val="28"/>
          <w:szCs w:val="28"/>
        </w:rPr>
      </w:pPr>
      <w:r w:rsidRPr="00E671C7">
        <w:rPr>
          <w:noProof/>
        </w:rPr>
        <w:drawing>
          <wp:inline distT="0" distB="0" distL="0" distR="0" wp14:anchorId="52ADF3C1" wp14:editId="766D235B">
            <wp:extent cx="6016625" cy="2857500"/>
            <wp:effectExtent l="0" t="0" r="2857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9179AA" w14:textId="77777777" w:rsidR="00137CEB" w:rsidRDefault="00137CEB" w:rsidP="00F35E95">
      <w:pPr>
        <w:jc w:val="both"/>
        <w:rPr>
          <w:rFonts w:ascii="Arial" w:hAnsi="Arial"/>
          <w:sz w:val="28"/>
          <w:szCs w:val="28"/>
        </w:rPr>
      </w:pPr>
    </w:p>
    <w:p w14:paraId="29F5278E" w14:textId="77777777" w:rsidR="00230271" w:rsidRDefault="00230271" w:rsidP="00F35E95">
      <w:pPr>
        <w:jc w:val="both"/>
        <w:rPr>
          <w:rFonts w:ascii="Arial" w:hAnsi="Arial"/>
          <w:sz w:val="28"/>
          <w:szCs w:val="28"/>
        </w:rPr>
      </w:pPr>
      <w:r>
        <w:rPr>
          <w:rFonts w:ascii="Arial" w:hAnsi="Arial"/>
          <w:sz w:val="28"/>
          <w:szCs w:val="28"/>
        </w:rPr>
        <w:t>OPTIMAL CONFIGURATION:</w:t>
      </w:r>
    </w:p>
    <w:p w14:paraId="3CFB4049" w14:textId="77777777" w:rsidR="00230271" w:rsidRDefault="00230271" w:rsidP="00F35E95">
      <w:pPr>
        <w:jc w:val="both"/>
        <w:rPr>
          <w:rFonts w:ascii="Arial" w:hAnsi="Arial"/>
          <w:sz w:val="28"/>
          <w:szCs w:val="28"/>
        </w:rPr>
      </w:pPr>
    </w:p>
    <w:tbl>
      <w:tblPr>
        <w:tblStyle w:val="TableGrid"/>
        <w:tblW w:w="0" w:type="auto"/>
        <w:tblLook w:val="04A0" w:firstRow="1" w:lastRow="0" w:firstColumn="1" w:lastColumn="0" w:noHBand="0" w:noVBand="1"/>
      </w:tblPr>
      <w:tblGrid>
        <w:gridCol w:w="1194"/>
        <w:gridCol w:w="2017"/>
        <w:gridCol w:w="2457"/>
        <w:gridCol w:w="2457"/>
        <w:gridCol w:w="1566"/>
      </w:tblGrid>
      <w:tr w:rsidR="00087C95" w14:paraId="7BF575DD" w14:textId="77777777" w:rsidTr="00087C95">
        <w:tc>
          <w:tcPr>
            <w:tcW w:w="1938" w:type="dxa"/>
          </w:tcPr>
          <w:p w14:paraId="0DDE1839" w14:textId="77777777" w:rsidR="00087C95" w:rsidRPr="00087C95" w:rsidRDefault="00087C95" w:rsidP="00087C95">
            <w:pPr>
              <w:jc w:val="both"/>
              <w:rPr>
                <w:rFonts w:ascii="Arial" w:hAnsi="Arial"/>
                <w:sz w:val="24"/>
                <w:szCs w:val="24"/>
              </w:rPr>
            </w:pPr>
            <w:r w:rsidRPr="00087C95">
              <w:rPr>
                <w:rFonts w:ascii="Arial" w:hAnsi="Arial"/>
                <w:sz w:val="24"/>
                <w:szCs w:val="24"/>
              </w:rPr>
              <w:t>BLOCK SIZE</w:t>
            </w:r>
          </w:p>
        </w:tc>
        <w:tc>
          <w:tcPr>
            <w:tcW w:w="1938" w:type="dxa"/>
          </w:tcPr>
          <w:p w14:paraId="1C54052C" w14:textId="77777777" w:rsidR="00087C95" w:rsidRPr="00087C95" w:rsidRDefault="00087C95" w:rsidP="00087C95">
            <w:pPr>
              <w:jc w:val="both"/>
              <w:rPr>
                <w:rFonts w:ascii="Arial" w:hAnsi="Arial"/>
                <w:sz w:val="24"/>
                <w:szCs w:val="24"/>
              </w:rPr>
            </w:pPr>
            <w:r>
              <w:rPr>
                <w:rFonts w:ascii="Arial" w:hAnsi="Arial"/>
                <w:sz w:val="24"/>
                <w:szCs w:val="24"/>
              </w:rPr>
              <w:t>REPLACEMENT</w:t>
            </w:r>
          </w:p>
        </w:tc>
        <w:tc>
          <w:tcPr>
            <w:tcW w:w="1938" w:type="dxa"/>
          </w:tcPr>
          <w:p w14:paraId="5E5720E1" w14:textId="77777777" w:rsidR="00087C95" w:rsidRPr="00087C95" w:rsidRDefault="00087C95" w:rsidP="00087C95">
            <w:pPr>
              <w:jc w:val="both"/>
              <w:rPr>
                <w:rFonts w:ascii="Arial" w:hAnsi="Arial"/>
                <w:sz w:val="24"/>
                <w:szCs w:val="24"/>
              </w:rPr>
            </w:pPr>
            <w:r>
              <w:rPr>
                <w:rFonts w:ascii="Arial" w:hAnsi="Arial"/>
                <w:sz w:val="24"/>
                <w:szCs w:val="24"/>
              </w:rPr>
              <w:t>ASSOCIATIVITY(L1)</w:t>
            </w:r>
          </w:p>
        </w:tc>
        <w:tc>
          <w:tcPr>
            <w:tcW w:w="1938" w:type="dxa"/>
          </w:tcPr>
          <w:p w14:paraId="4F9544E8" w14:textId="77777777" w:rsidR="00087C95" w:rsidRPr="00087C95" w:rsidRDefault="00087C95" w:rsidP="00087C95">
            <w:pPr>
              <w:jc w:val="both"/>
              <w:rPr>
                <w:rFonts w:ascii="Arial" w:hAnsi="Arial"/>
                <w:sz w:val="24"/>
                <w:szCs w:val="24"/>
              </w:rPr>
            </w:pPr>
            <w:r>
              <w:rPr>
                <w:rFonts w:ascii="Arial" w:hAnsi="Arial"/>
                <w:sz w:val="24"/>
                <w:szCs w:val="24"/>
              </w:rPr>
              <w:t>ASSOCIATIVITY(L2)</w:t>
            </w:r>
          </w:p>
        </w:tc>
        <w:tc>
          <w:tcPr>
            <w:tcW w:w="1939" w:type="dxa"/>
          </w:tcPr>
          <w:p w14:paraId="2C816B13" w14:textId="77777777" w:rsidR="00087C95" w:rsidRPr="00087C95" w:rsidRDefault="00087C95" w:rsidP="00087C95">
            <w:pPr>
              <w:jc w:val="both"/>
              <w:rPr>
                <w:rFonts w:ascii="Arial" w:hAnsi="Arial"/>
                <w:sz w:val="24"/>
                <w:szCs w:val="24"/>
              </w:rPr>
            </w:pPr>
            <w:r>
              <w:rPr>
                <w:rFonts w:ascii="Arial" w:hAnsi="Arial"/>
                <w:sz w:val="24"/>
                <w:szCs w:val="24"/>
              </w:rPr>
              <w:t>CPI</w:t>
            </w:r>
          </w:p>
        </w:tc>
      </w:tr>
      <w:tr w:rsidR="00087C95" w14:paraId="20091915" w14:textId="77777777" w:rsidTr="00087C95">
        <w:tc>
          <w:tcPr>
            <w:tcW w:w="1938" w:type="dxa"/>
          </w:tcPr>
          <w:p w14:paraId="12B7A7CF" w14:textId="77777777" w:rsidR="00087C95" w:rsidRPr="00087C95" w:rsidRDefault="00087C95" w:rsidP="00087C95">
            <w:pPr>
              <w:jc w:val="both"/>
              <w:rPr>
                <w:rFonts w:ascii="Arial" w:hAnsi="Arial"/>
                <w:sz w:val="24"/>
                <w:szCs w:val="24"/>
              </w:rPr>
            </w:pPr>
            <w:r>
              <w:rPr>
                <w:rFonts w:ascii="Arial" w:hAnsi="Arial"/>
                <w:sz w:val="24"/>
                <w:szCs w:val="24"/>
              </w:rPr>
              <w:t>32</w:t>
            </w:r>
          </w:p>
        </w:tc>
        <w:tc>
          <w:tcPr>
            <w:tcW w:w="1938" w:type="dxa"/>
          </w:tcPr>
          <w:p w14:paraId="2AAD61E1" w14:textId="77777777" w:rsidR="00087C95" w:rsidRPr="00087C95" w:rsidRDefault="00087C95" w:rsidP="00087C95">
            <w:pPr>
              <w:jc w:val="both"/>
              <w:rPr>
                <w:rFonts w:ascii="Arial" w:hAnsi="Arial"/>
                <w:sz w:val="24"/>
                <w:szCs w:val="24"/>
              </w:rPr>
            </w:pPr>
            <w:r>
              <w:rPr>
                <w:rFonts w:ascii="Arial" w:hAnsi="Arial"/>
                <w:sz w:val="24"/>
                <w:szCs w:val="24"/>
              </w:rPr>
              <w:t>F</w:t>
            </w:r>
          </w:p>
        </w:tc>
        <w:tc>
          <w:tcPr>
            <w:tcW w:w="1938" w:type="dxa"/>
          </w:tcPr>
          <w:p w14:paraId="5890B89F" w14:textId="77777777" w:rsidR="00087C95" w:rsidRPr="00087C95" w:rsidRDefault="00087C95" w:rsidP="00087C95">
            <w:pPr>
              <w:jc w:val="both"/>
              <w:rPr>
                <w:rFonts w:ascii="Arial" w:hAnsi="Arial"/>
                <w:sz w:val="24"/>
                <w:szCs w:val="24"/>
              </w:rPr>
            </w:pPr>
            <w:r>
              <w:rPr>
                <w:rFonts w:ascii="Arial" w:hAnsi="Arial"/>
                <w:sz w:val="24"/>
                <w:szCs w:val="24"/>
              </w:rPr>
              <w:t>FULL</w:t>
            </w:r>
          </w:p>
        </w:tc>
        <w:tc>
          <w:tcPr>
            <w:tcW w:w="1938" w:type="dxa"/>
          </w:tcPr>
          <w:p w14:paraId="43079B55" w14:textId="77777777" w:rsidR="00087C95" w:rsidRPr="00087C95" w:rsidRDefault="00087C95" w:rsidP="00087C95">
            <w:pPr>
              <w:jc w:val="both"/>
              <w:rPr>
                <w:rFonts w:ascii="Arial" w:hAnsi="Arial"/>
                <w:sz w:val="24"/>
                <w:szCs w:val="24"/>
              </w:rPr>
            </w:pPr>
            <w:r>
              <w:rPr>
                <w:rFonts w:ascii="Arial" w:hAnsi="Arial"/>
                <w:sz w:val="24"/>
                <w:szCs w:val="24"/>
              </w:rPr>
              <w:t>FULL</w:t>
            </w:r>
          </w:p>
        </w:tc>
        <w:tc>
          <w:tcPr>
            <w:tcW w:w="1939" w:type="dxa"/>
          </w:tcPr>
          <w:p w14:paraId="15DED11E" w14:textId="77777777" w:rsidR="00087C95" w:rsidRPr="00230271" w:rsidRDefault="00230271" w:rsidP="00087C95">
            <w:pPr>
              <w:rPr>
                <w:rFonts w:ascii="Arial" w:hAnsi="Arial" w:cs="Arial"/>
                <w:color w:val="000000"/>
                <w:sz w:val="24"/>
                <w:szCs w:val="24"/>
              </w:rPr>
            </w:pPr>
            <w:r w:rsidRPr="00230271">
              <w:rPr>
                <w:rFonts w:ascii="Arial" w:hAnsi="Arial" w:cs="Arial"/>
                <w:color w:val="000000"/>
                <w:sz w:val="24"/>
                <w:szCs w:val="24"/>
              </w:rPr>
              <w:t>1.02370471</w:t>
            </w:r>
          </w:p>
        </w:tc>
      </w:tr>
    </w:tbl>
    <w:p w14:paraId="1814026A" w14:textId="77777777" w:rsidR="00F35E95" w:rsidRDefault="00F35E95" w:rsidP="00F35E95">
      <w:pPr>
        <w:jc w:val="both"/>
        <w:rPr>
          <w:rFonts w:ascii="Arial" w:hAnsi="Arial"/>
          <w:sz w:val="28"/>
          <w:szCs w:val="28"/>
        </w:rPr>
      </w:pPr>
    </w:p>
    <w:p w14:paraId="52AD506F" w14:textId="77777777" w:rsidR="00230271" w:rsidRDefault="00230271" w:rsidP="00F35E95">
      <w:pPr>
        <w:jc w:val="both"/>
        <w:rPr>
          <w:rFonts w:ascii="Arial" w:hAnsi="Arial"/>
          <w:sz w:val="28"/>
          <w:szCs w:val="28"/>
        </w:rPr>
      </w:pPr>
    </w:p>
    <w:p w14:paraId="5DF38771" w14:textId="77777777" w:rsidR="00F35E95" w:rsidRDefault="00F35E95" w:rsidP="00F35E95">
      <w:pPr>
        <w:jc w:val="both"/>
        <w:rPr>
          <w:rFonts w:ascii="Arial" w:hAnsi="Arial"/>
          <w:sz w:val="28"/>
          <w:szCs w:val="28"/>
        </w:rPr>
      </w:pPr>
    </w:p>
    <w:p w14:paraId="629FE113" w14:textId="77777777" w:rsidR="00230271" w:rsidRDefault="00230271" w:rsidP="00F35E95">
      <w:pPr>
        <w:jc w:val="both"/>
        <w:rPr>
          <w:rFonts w:ascii="Arial" w:hAnsi="Arial"/>
          <w:sz w:val="28"/>
          <w:szCs w:val="28"/>
        </w:rPr>
      </w:pPr>
    </w:p>
    <w:p w14:paraId="2A8A8CBE" w14:textId="77777777" w:rsidR="00230271" w:rsidRDefault="00230271" w:rsidP="00F35E95">
      <w:pPr>
        <w:jc w:val="both"/>
        <w:rPr>
          <w:rFonts w:ascii="Arial" w:hAnsi="Arial"/>
          <w:sz w:val="28"/>
          <w:szCs w:val="28"/>
        </w:rPr>
      </w:pPr>
    </w:p>
    <w:p w14:paraId="20460BA6" w14:textId="77777777" w:rsidR="00F35E95" w:rsidRDefault="00F35E95" w:rsidP="00F35E95">
      <w:pPr>
        <w:jc w:val="both"/>
        <w:rPr>
          <w:rFonts w:ascii="Arial" w:hAnsi="Arial"/>
          <w:sz w:val="28"/>
          <w:szCs w:val="28"/>
        </w:rPr>
      </w:pPr>
    </w:p>
    <w:p w14:paraId="3A39A2BE" w14:textId="77777777" w:rsidR="00F35E95" w:rsidRDefault="00F35E95" w:rsidP="00F35E95">
      <w:pPr>
        <w:jc w:val="both"/>
        <w:rPr>
          <w:rFonts w:ascii="Arial" w:hAnsi="Arial"/>
          <w:b/>
          <w:sz w:val="28"/>
          <w:szCs w:val="28"/>
        </w:rPr>
      </w:pPr>
      <w:r>
        <w:rPr>
          <w:rFonts w:ascii="Arial" w:hAnsi="Arial"/>
          <w:b/>
          <w:sz w:val="28"/>
          <w:szCs w:val="28"/>
        </w:rPr>
        <w:t>ANAGRAM BENCHMARKS</w:t>
      </w:r>
    </w:p>
    <w:p w14:paraId="502518C8" w14:textId="77777777" w:rsidR="00230271" w:rsidRDefault="00230271" w:rsidP="00F35E95">
      <w:pPr>
        <w:jc w:val="both"/>
        <w:rPr>
          <w:rFonts w:ascii="Arial" w:hAnsi="Arial"/>
          <w:b/>
          <w:sz w:val="28"/>
          <w:szCs w:val="28"/>
        </w:rPr>
      </w:pPr>
    </w:p>
    <w:p w14:paraId="3A348E9E" w14:textId="77777777" w:rsidR="00F35E95" w:rsidRDefault="00DF6D69" w:rsidP="00F35E95">
      <w:pPr>
        <w:jc w:val="both"/>
        <w:rPr>
          <w:rFonts w:ascii="Arial" w:hAnsi="Arial"/>
          <w:sz w:val="28"/>
          <w:szCs w:val="28"/>
        </w:rPr>
      </w:pPr>
      <w:r>
        <w:rPr>
          <w:rFonts w:ascii="Arial" w:hAnsi="Arial"/>
          <w:sz w:val="28"/>
          <w:szCs w:val="28"/>
        </w:rPr>
        <w:t>SEPARATE L1 AND L2 CACHE</w:t>
      </w:r>
    </w:p>
    <w:p w14:paraId="0D5014B3" w14:textId="77777777" w:rsidR="00230271" w:rsidRDefault="00230271" w:rsidP="00F35E95">
      <w:pPr>
        <w:jc w:val="both"/>
        <w:rPr>
          <w:rFonts w:ascii="Arial" w:hAnsi="Arial"/>
          <w:sz w:val="28"/>
          <w:szCs w:val="28"/>
        </w:rPr>
      </w:pPr>
    </w:p>
    <w:p w14:paraId="5436CD93" w14:textId="77777777" w:rsidR="00DF6D69" w:rsidRDefault="00DF6D69" w:rsidP="00F35E95">
      <w:pPr>
        <w:jc w:val="both"/>
        <w:rPr>
          <w:rFonts w:ascii="Arial" w:hAnsi="Arial"/>
          <w:sz w:val="28"/>
          <w:szCs w:val="28"/>
        </w:rPr>
      </w:pPr>
      <w:r w:rsidRPr="00E671C7">
        <w:rPr>
          <w:noProof/>
        </w:rPr>
        <w:drawing>
          <wp:inline distT="0" distB="0" distL="0" distR="0" wp14:anchorId="53F24548" wp14:editId="1058B24D">
            <wp:extent cx="6016625" cy="2892842"/>
            <wp:effectExtent l="0" t="0" r="28575" b="285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633B" w14:textId="77777777" w:rsidR="00230271" w:rsidRDefault="00230271" w:rsidP="00F35E95">
      <w:pPr>
        <w:jc w:val="both"/>
        <w:rPr>
          <w:rFonts w:ascii="Arial" w:hAnsi="Arial"/>
          <w:sz w:val="28"/>
          <w:szCs w:val="28"/>
        </w:rPr>
      </w:pPr>
    </w:p>
    <w:p w14:paraId="2CE0BEAD" w14:textId="77777777" w:rsidR="00230271" w:rsidRDefault="00230271" w:rsidP="00F35E95">
      <w:pPr>
        <w:jc w:val="both"/>
        <w:rPr>
          <w:rFonts w:ascii="Arial" w:hAnsi="Arial"/>
          <w:sz w:val="28"/>
          <w:szCs w:val="28"/>
        </w:rPr>
      </w:pPr>
      <w:r>
        <w:rPr>
          <w:rFonts w:ascii="Arial" w:hAnsi="Arial"/>
          <w:sz w:val="28"/>
          <w:szCs w:val="28"/>
        </w:rPr>
        <w:t>OPTIMAL CONFIGURATION:</w:t>
      </w:r>
    </w:p>
    <w:p w14:paraId="44FFD06F" w14:textId="77777777" w:rsidR="00230271" w:rsidRDefault="00230271" w:rsidP="00F35E95">
      <w:pPr>
        <w:jc w:val="both"/>
        <w:rPr>
          <w:rFonts w:ascii="Arial" w:hAnsi="Arial"/>
          <w:sz w:val="28"/>
          <w:szCs w:val="28"/>
        </w:rPr>
      </w:pPr>
    </w:p>
    <w:tbl>
      <w:tblPr>
        <w:tblStyle w:val="TableGrid"/>
        <w:tblW w:w="0" w:type="auto"/>
        <w:tblLook w:val="04A0" w:firstRow="1" w:lastRow="0" w:firstColumn="1" w:lastColumn="0" w:noHBand="0" w:noVBand="1"/>
      </w:tblPr>
      <w:tblGrid>
        <w:gridCol w:w="1194"/>
        <w:gridCol w:w="2017"/>
        <w:gridCol w:w="2457"/>
        <w:gridCol w:w="2457"/>
        <w:gridCol w:w="1566"/>
      </w:tblGrid>
      <w:tr w:rsidR="00230271" w14:paraId="609A8D27" w14:textId="77777777" w:rsidTr="00230271">
        <w:tc>
          <w:tcPr>
            <w:tcW w:w="1938" w:type="dxa"/>
          </w:tcPr>
          <w:p w14:paraId="24EC0725"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1938" w:type="dxa"/>
          </w:tcPr>
          <w:p w14:paraId="0DDAE199"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1938" w:type="dxa"/>
          </w:tcPr>
          <w:p w14:paraId="210D652E"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1938" w:type="dxa"/>
          </w:tcPr>
          <w:p w14:paraId="19EF4AD6"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939" w:type="dxa"/>
          </w:tcPr>
          <w:p w14:paraId="0C16C545"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7CF40B4F" w14:textId="77777777" w:rsidTr="00230271">
        <w:tc>
          <w:tcPr>
            <w:tcW w:w="1938" w:type="dxa"/>
          </w:tcPr>
          <w:p w14:paraId="24260E00" w14:textId="77777777" w:rsidR="00230271" w:rsidRPr="00087C95" w:rsidRDefault="00230271" w:rsidP="00230271">
            <w:pPr>
              <w:jc w:val="both"/>
              <w:rPr>
                <w:rFonts w:ascii="Arial" w:hAnsi="Arial"/>
                <w:sz w:val="24"/>
                <w:szCs w:val="24"/>
              </w:rPr>
            </w:pPr>
            <w:r>
              <w:rPr>
                <w:rFonts w:ascii="Arial" w:hAnsi="Arial"/>
                <w:sz w:val="24"/>
                <w:szCs w:val="24"/>
              </w:rPr>
              <w:t>32</w:t>
            </w:r>
          </w:p>
        </w:tc>
        <w:tc>
          <w:tcPr>
            <w:tcW w:w="1938" w:type="dxa"/>
          </w:tcPr>
          <w:p w14:paraId="62F3E100" w14:textId="77777777" w:rsidR="00230271" w:rsidRPr="00087C95" w:rsidRDefault="00230271" w:rsidP="00230271">
            <w:pPr>
              <w:jc w:val="both"/>
              <w:rPr>
                <w:rFonts w:ascii="Arial" w:hAnsi="Arial"/>
                <w:sz w:val="24"/>
                <w:szCs w:val="24"/>
              </w:rPr>
            </w:pPr>
            <w:r>
              <w:rPr>
                <w:rFonts w:ascii="Arial" w:hAnsi="Arial"/>
                <w:sz w:val="24"/>
                <w:szCs w:val="24"/>
              </w:rPr>
              <w:t>F</w:t>
            </w:r>
          </w:p>
        </w:tc>
        <w:tc>
          <w:tcPr>
            <w:tcW w:w="1938" w:type="dxa"/>
          </w:tcPr>
          <w:p w14:paraId="410BB662" w14:textId="77777777" w:rsidR="00230271" w:rsidRPr="00087C95" w:rsidRDefault="00230271" w:rsidP="00230271">
            <w:pPr>
              <w:jc w:val="both"/>
              <w:rPr>
                <w:rFonts w:ascii="Arial" w:hAnsi="Arial"/>
                <w:sz w:val="24"/>
                <w:szCs w:val="24"/>
              </w:rPr>
            </w:pPr>
            <w:r>
              <w:rPr>
                <w:rFonts w:ascii="Arial" w:hAnsi="Arial"/>
                <w:sz w:val="24"/>
                <w:szCs w:val="24"/>
              </w:rPr>
              <w:t>8</w:t>
            </w:r>
          </w:p>
        </w:tc>
        <w:tc>
          <w:tcPr>
            <w:tcW w:w="1938" w:type="dxa"/>
          </w:tcPr>
          <w:p w14:paraId="7960B154" w14:textId="77777777" w:rsidR="00230271" w:rsidRPr="00087C95" w:rsidRDefault="00230271" w:rsidP="00230271">
            <w:pPr>
              <w:jc w:val="both"/>
              <w:rPr>
                <w:rFonts w:ascii="Arial" w:hAnsi="Arial"/>
                <w:sz w:val="24"/>
                <w:szCs w:val="24"/>
              </w:rPr>
            </w:pPr>
            <w:r>
              <w:rPr>
                <w:rFonts w:ascii="Arial" w:hAnsi="Arial"/>
                <w:sz w:val="24"/>
                <w:szCs w:val="24"/>
              </w:rPr>
              <w:t>1</w:t>
            </w:r>
          </w:p>
        </w:tc>
        <w:tc>
          <w:tcPr>
            <w:tcW w:w="1939" w:type="dxa"/>
          </w:tcPr>
          <w:p w14:paraId="0D7FDAA8" w14:textId="77777777" w:rsidR="00230271" w:rsidRPr="00230271" w:rsidRDefault="00230271" w:rsidP="00230271">
            <w:pPr>
              <w:rPr>
                <w:rFonts w:ascii="Arial" w:hAnsi="Arial" w:cs="Arial"/>
                <w:color w:val="000000"/>
                <w:sz w:val="24"/>
                <w:szCs w:val="24"/>
              </w:rPr>
            </w:pPr>
            <w:r w:rsidRPr="00230271">
              <w:rPr>
                <w:rFonts w:ascii="Arial" w:hAnsi="Arial" w:cs="Arial"/>
                <w:color w:val="000000"/>
                <w:sz w:val="24"/>
                <w:szCs w:val="24"/>
              </w:rPr>
              <w:t>1.05649295</w:t>
            </w:r>
          </w:p>
        </w:tc>
      </w:tr>
    </w:tbl>
    <w:p w14:paraId="3962E350" w14:textId="77777777" w:rsidR="00230271" w:rsidRDefault="00230271" w:rsidP="00F35E95">
      <w:pPr>
        <w:jc w:val="both"/>
        <w:rPr>
          <w:rFonts w:ascii="Arial" w:hAnsi="Arial"/>
          <w:sz w:val="28"/>
          <w:szCs w:val="28"/>
        </w:rPr>
      </w:pPr>
    </w:p>
    <w:p w14:paraId="21B75998" w14:textId="77777777" w:rsidR="00230271" w:rsidRDefault="00230271" w:rsidP="00F35E95">
      <w:pPr>
        <w:jc w:val="both"/>
        <w:rPr>
          <w:rFonts w:ascii="Arial" w:hAnsi="Arial"/>
          <w:sz w:val="28"/>
          <w:szCs w:val="28"/>
        </w:rPr>
      </w:pPr>
    </w:p>
    <w:p w14:paraId="11F4D46B" w14:textId="77777777" w:rsidR="00230271" w:rsidRDefault="00230271" w:rsidP="00F35E95">
      <w:pPr>
        <w:jc w:val="both"/>
        <w:rPr>
          <w:rFonts w:ascii="Arial" w:hAnsi="Arial"/>
          <w:sz w:val="28"/>
          <w:szCs w:val="28"/>
        </w:rPr>
      </w:pPr>
    </w:p>
    <w:p w14:paraId="7885C92F" w14:textId="77777777" w:rsidR="00230271" w:rsidRDefault="00230271" w:rsidP="00F35E95">
      <w:pPr>
        <w:jc w:val="both"/>
        <w:rPr>
          <w:rFonts w:ascii="Arial" w:hAnsi="Arial"/>
          <w:sz w:val="28"/>
          <w:szCs w:val="28"/>
        </w:rPr>
      </w:pPr>
    </w:p>
    <w:p w14:paraId="3F8418BE" w14:textId="77777777" w:rsidR="00DF6D69" w:rsidRDefault="00DF6D69" w:rsidP="00F35E95">
      <w:pPr>
        <w:jc w:val="both"/>
        <w:rPr>
          <w:rFonts w:ascii="Arial" w:hAnsi="Arial"/>
          <w:sz w:val="28"/>
          <w:szCs w:val="28"/>
        </w:rPr>
      </w:pPr>
      <w:r>
        <w:rPr>
          <w:rFonts w:ascii="Arial" w:hAnsi="Arial"/>
          <w:sz w:val="28"/>
          <w:szCs w:val="28"/>
        </w:rPr>
        <w:t>SEPARATE L1 AND UNIFIED L2 CACHE</w:t>
      </w:r>
    </w:p>
    <w:p w14:paraId="49B616DA" w14:textId="77777777" w:rsidR="00230271" w:rsidRDefault="00230271" w:rsidP="00F35E95">
      <w:pPr>
        <w:jc w:val="both"/>
        <w:rPr>
          <w:rFonts w:ascii="Arial" w:hAnsi="Arial"/>
          <w:sz w:val="28"/>
          <w:szCs w:val="28"/>
        </w:rPr>
      </w:pPr>
    </w:p>
    <w:p w14:paraId="69977D43" w14:textId="77777777" w:rsidR="00DF6D69" w:rsidRDefault="00DF6D69" w:rsidP="00F35E95">
      <w:pPr>
        <w:jc w:val="both"/>
        <w:rPr>
          <w:rFonts w:ascii="Arial" w:hAnsi="Arial"/>
          <w:sz w:val="28"/>
          <w:szCs w:val="28"/>
        </w:rPr>
      </w:pPr>
      <w:r w:rsidRPr="00E671C7">
        <w:rPr>
          <w:noProof/>
        </w:rPr>
        <w:drawing>
          <wp:inline distT="0" distB="0" distL="0" distR="0" wp14:anchorId="35BCF0F7" wp14:editId="2C750807">
            <wp:extent cx="6016625" cy="3072125"/>
            <wp:effectExtent l="0" t="0" r="28575" b="273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AD6BE6" w14:textId="77777777" w:rsidR="00DF6D69" w:rsidRDefault="00DF6D69" w:rsidP="00F35E95">
      <w:pPr>
        <w:jc w:val="both"/>
        <w:rPr>
          <w:rFonts w:ascii="Arial" w:hAnsi="Arial"/>
          <w:sz w:val="28"/>
          <w:szCs w:val="28"/>
        </w:rPr>
      </w:pPr>
    </w:p>
    <w:p w14:paraId="5F113A5C" w14:textId="77777777" w:rsidR="00230271" w:rsidRDefault="00230271" w:rsidP="00F35E95">
      <w:pPr>
        <w:jc w:val="both"/>
        <w:rPr>
          <w:rFonts w:ascii="Arial" w:hAnsi="Arial"/>
          <w:sz w:val="28"/>
          <w:szCs w:val="28"/>
        </w:rPr>
      </w:pPr>
      <w:r>
        <w:rPr>
          <w:rFonts w:ascii="Arial" w:hAnsi="Arial"/>
          <w:sz w:val="28"/>
          <w:szCs w:val="28"/>
        </w:rPr>
        <w:t>OPTIMAL SOLUTION:</w:t>
      </w:r>
    </w:p>
    <w:p w14:paraId="32F8B32A" w14:textId="77777777" w:rsidR="00230271" w:rsidRDefault="00230271" w:rsidP="00F35E95">
      <w:pPr>
        <w:jc w:val="both"/>
        <w:rPr>
          <w:rFonts w:ascii="Arial" w:hAnsi="Arial"/>
          <w:sz w:val="28"/>
          <w:szCs w:val="28"/>
        </w:rPr>
      </w:pPr>
    </w:p>
    <w:tbl>
      <w:tblPr>
        <w:tblStyle w:val="TableGrid"/>
        <w:tblW w:w="0" w:type="auto"/>
        <w:tblLook w:val="04A0" w:firstRow="1" w:lastRow="0" w:firstColumn="1" w:lastColumn="0" w:noHBand="0" w:noVBand="1"/>
      </w:tblPr>
      <w:tblGrid>
        <w:gridCol w:w="1113"/>
        <w:gridCol w:w="2017"/>
        <w:gridCol w:w="2457"/>
        <w:gridCol w:w="2457"/>
        <w:gridCol w:w="1647"/>
      </w:tblGrid>
      <w:tr w:rsidR="00230271" w14:paraId="52ED2777" w14:textId="77777777" w:rsidTr="00230271">
        <w:tc>
          <w:tcPr>
            <w:tcW w:w="1938" w:type="dxa"/>
          </w:tcPr>
          <w:p w14:paraId="09FE20A3"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1938" w:type="dxa"/>
          </w:tcPr>
          <w:p w14:paraId="7536C08A"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1938" w:type="dxa"/>
          </w:tcPr>
          <w:p w14:paraId="5085583B"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1938" w:type="dxa"/>
          </w:tcPr>
          <w:p w14:paraId="2696B111"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939" w:type="dxa"/>
          </w:tcPr>
          <w:p w14:paraId="7E13A6A6"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5317E754" w14:textId="77777777" w:rsidTr="00230271">
        <w:tc>
          <w:tcPr>
            <w:tcW w:w="1938" w:type="dxa"/>
          </w:tcPr>
          <w:p w14:paraId="6F0FCF21" w14:textId="77777777" w:rsidR="00230271" w:rsidRPr="00087C95" w:rsidRDefault="00230271" w:rsidP="00230271">
            <w:pPr>
              <w:jc w:val="both"/>
              <w:rPr>
                <w:rFonts w:ascii="Arial" w:hAnsi="Arial"/>
                <w:sz w:val="24"/>
                <w:szCs w:val="24"/>
              </w:rPr>
            </w:pPr>
            <w:r>
              <w:rPr>
                <w:rFonts w:ascii="Arial" w:hAnsi="Arial"/>
                <w:sz w:val="24"/>
                <w:szCs w:val="24"/>
              </w:rPr>
              <w:t>32</w:t>
            </w:r>
          </w:p>
        </w:tc>
        <w:tc>
          <w:tcPr>
            <w:tcW w:w="1938" w:type="dxa"/>
          </w:tcPr>
          <w:p w14:paraId="4C8A0918" w14:textId="77777777" w:rsidR="00230271" w:rsidRPr="00087C95" w:rsidRDefault="00230271" w:rsidP="00230271">
            <w:pPr>
              <w:jc w:val="both"/>
              <w:rPr>
                <w:rFonts w:ascii="Arial" w:hAnsi="Arial"/>
                <w:sz w:val="24"/>
                <w:szCs w:val="24"/>
              </w:rPr>
            </w:pPr>
            <w:r>
              <w:rPr>
                <w:rFonts w:ascii="Arial" w:hAnsi="Arial"/>
                <w:sz w:val="24"/>
                <w:szCs w:val="24"/>
              </w:rPr>
              <w:t>F</w:t>
            </w:r>
          </w:p>
        </w:tc>
        <w:tc>
          <w:tcPr>
            <w:tcW w:w="1938" w:type="dxa"/>
          </w:tcPr>
          <w:p w14:paraId="668BAAF8" w14:textId="77777777" w:rsidR="00230271" w:rsidRPr="00087C95" w:rsidRDefault="00230271" w:rsidP="00230271">
            <w:pPr>
              <w:jc w:val="both"/>
              <w:rPr>
                <w:rFonts w:ascii="Arial" w:hAnsi="Arial"/>
                <w:sz w:val="24"/>
                <w:szCs w:val="24"/>
              </w:rPr>
            </w:pPr>
            <w:r>
              <w:rPr>
                <w:rFonts w:ascii="Arial" w:hAnsi="Arial"/>
                <w:sz w:val="24"/>
                <w:szCs w:val="24"/>
              </w:rPr>
              <w:t>4</w:t>
            </w:r>
          </w:p>
        </w:tc>
        <w:tc>
          <w:tcPr>
            <w:tcW w:w="1938" w:type="dxa"/>
          </w:tcPr>
          <w:p w14:paraId="172AD05A" w14:textId="77777777" w:rsidR="00230271" w:rsidRPr="00087C95" w:rsidRDefault="00230271" w:rsidP="00230271">
            <w:pPr>
              <w:jc w:val="both"/>
              <w:rPr>
                <w:rFonts w:ascii="Arial" w:hAnsi="Arial"/>
                <w:sz w:val="24"/>
                <w:szCs w:val="24"/>
              </w:rPr>
            </w:pPr>
            <w:r>
              <w:rPr>
                <w:rFonts w:ascii="Arial" w:hAnsi="Arial"/>
                <w:sz w:val="24"/>
                <w:szCs w:val="24"/>
              </w:rPr>
              <w:t>1</w:t>
            </w:r>
          </w:p>
        </w:tc>
        <w:tc>
          <w:tcPr>
            <w:tcW w:w="1939" w:type="dxa"/>
          </w:tcPr>
          <w:p w14:paraId="6087C185" w14:textId="77777777" w:rsidR="00230271" w:rsidRPr="00230271" w:rsidRDefault="00230271" w:rsidP="00230271">
            <w:pPr>
              <w:rPr>
                <w:rFonts w:ascii="Arial" w:hAnsi="Arial" w:cs="Arial"/>
                <w:color w:val="000000"/>
                <w:sz w:val="24"/>
                <w:szCs w:val="24"/>
              </w:rPr>
            </w:pPr>
            <w:r w:rsidRPr="00230271">
              <w:rPr>
                <w:rFonts w:ascii="Arial" w:hAnsi="Arial" w:cs="Arial"/>
                <w:color w:val="000000"/>
                <w:sz w:val="24"/>
                <w:szCs w:val="24"/>
              </w:rPr>
              <w:t>1.056531875</w:t>
            </w:r>
          </w:p>
        </w:tc>
      </w:tr>
    </w:tbl>
    <w:p w14:paraId="57125D74" w14:textId="77777777" w:rsidR="00230271" w:rsidRDefault="00230271" w:rsidP="00F35E95">
      <w:pPr>
        <w:jc w:val="both"/>
        <w:rPr>
          <w:rFonts w:ascii="Arial" w:hAnsi="Arial"/>
          <w:sz w:val="28"/>
          <w:szCs w:val="28"/>
        </w:rPr>
      </w:pPr>
    </w:p>
    <w:p w14:paraId="7698001B" w14:textId="77777777" w:rsidR="00230271" w:rsidRDefault="00230271" w:rsidP="00F35E95">
      <w:pPr>
        <w:jc w:val="both"/>
        <w:rPr>
          <w:rFonts w:ascii="Arial" w:hAnsi="Arial"/>
          <w:sz w:val="28"/>
          <w:szCs w:val="28"/>
        </w:rPr>
      </w:pPr>
    </w:p>
    <w:p w14:paraId="40490B43" w14:textId="77777777" w:rsidR="00DF6D69" w:rsidRDefault="00DF6D69" w:rsidP="00F35E95">
      <w:pPr>
        <w:jc w:val="both"/>
        <w:rPr>
          <w:rFonts w:ascii="Arial" w:hAnsi="Arial"/>
          <w:sz w:val="28"/>
          <w:szCs w:val="28"/>
        </w:rPr>
      </w:pPr>
    </w:p>
    <w:p w14:paraId="4D41E221" w14:textId="77777777" w:rsidR="00230271" w:rsidRDefault="00230271" w:rsidP="00F35E95">
      <w:pPr>
        <w:jc w:val="both"/>
        <w:rPr>
          <w:rFonts w:ascii="Arial" w:hAnsi="Arial"/>
          <w:sz w:val="28"/>
          <w:szCs w:val="28"/>
        </w:rPr>
      </w:pPr>
    </w:p>
    <w:p w14:paraId="738CEF31" w14:textId="77777777" w:rsidR="00230271" w:rsidRDefault="00230271" w:rsidP="00F35E95">
      <w:pPr>
        <w:jc w:val="both"/>
        <w:rPr>
          <w:rFonts w:ascii="Arial" w:hAnsi="Arial"/>
          <w:sz w:val="28"/>
          <w:szCs w:val="28"/>
        </w:rPr>
      </w:pPr>
    </w:p>
    <w:p w14:paraId="00C11787" w14:textId="77777777" w:rsidR="00230271" w:rsidRDefault="00230271" w:rsidP="00F35E95">
      <w:pPr>
        <w:jc w:val="both"/>
        <w:rPr>
          <w:rFonts w:ascii="Arial" w:hAnsi="Arial"/>
          <w:sz w:val="28"/>
          <w:szCs w:val="28"/>
        </w:rPr>
      </w:pPr>
    </w:p>
    <w:p w14:paraId="0AB038BD" w14:textId="77777777" w:rsidR="00DF6D69" w:rsidRDefault="00DF6D69" w:rsidP="00F35E95">
      <w:pPr>
        <w:jc w:val="both"/>
        <w:rPr>
          <w:rFonts w:ascii="Arial" w:hAnsi="Arial"/>
          <w:sz w:val="28"/>
          <w:szCs w:val="28"/>
        </w:rPr>
      </w:pPr>
      <w:r>
        <w:rPr>
          <w:rFonts w:ascii="Arial" w:hAnsi="Arial"/>
          <w:sz w:val="28"/>
          <w:szCs w:val="28"/>
        </w:rPr>
        <w:t>UNIFIED L1 AND L2 CACHE</w:t>
      </w:r>
    </w:p>
    <w:p w14:paraId="257D61F6" w14:textId="77777777" w:rsidR="00230271" w:rsidRDefault="00230271" w:rsidP="00F35E95">
      <w:pPr>
        <w:jc w:val="both"/>
        <w:rPr>
          <w:rFonts w:ascii="Arial" w:hAnsi="Arial"/>
          <w:sz w:val="28"/>
          <w:szCs w:val="28"/>
        </w:rPr>
      </w:pPr>
    </w:p>
    <w:tbl>
      <w:tblPr>
        <w:tblStyle w:val="TableGrid"/>
        <w:tblpPr w:leftFromText="180" w:rightFromText="180" w:vertAnchor="page" w:horzAnchor="page" w:tblpX="1449" w:tblpY="9181"/>
        <w:tblW w:w="0" w:type="auto"/>
        <w:tblLook w:val="04A0" w:firstRow="1" w:lastRow="0" w:firstColumn="1" w:lastColumn="0" w:noHBand="0" w:noVBand="1"/>
      </w:tblPr>
      <w:tblGrid>
        <w:gridCol w:w="1113"/>
        <w:gridCol w:w="2017"/>
        <w:gridCol w:w="2457"/>
        <w:gridCol w:w="2457"/>
        <w:gridCol w:w="1647"/>
      </w:tblGrid>
      <w:tr w:rsidR="00230271" w14:paraId="2A89E794" w14:textId="77777777" w:rsidTr="00230271">
        <w:tc>
          <w:tcPr>
            <w:tcW w:w="1113" w:type="dxa"/>
          </w:tcPr>
          <w:p w14:paraId="5623DB4B"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2017" w:type="dxa"/>
          </w:tcPr>
          <w:p w14:paraId="38A0A1ED"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2457" w:type="dxa"/>
          </w:tcPr>
          <w:p w14:paraId="0570E2CF"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2457" w:type="dxa"/>
          </w:tcPr>
          <w:p w14:paraId="56B9CD47"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647" w:type="dxa"/>
          </w:tcPr>
          <w:p w14:paraId="310511D5"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5A4E68EB" w14:textId="77777777" w:rsidTr="00230271">
        <w:tc>
          <w:tcPr>
            <w:tcW w:w="1113" w:type="dxa"/>
          </w:tcPr>
          <w:p w14:paraId="0785F262" w14:textId="77777777" w:rsidR="00230271" w:rsidRPr="00087C95" w:rsidRDefault="00230271" w:rsidP="00230271">
            <w:pPr>
              <w:jc w:val="both"/>
              <w:rPr>
                <w:rFonts w:ascii="Arial" w:hAnsi="Arial"/>
                <w:sz w:val="24"/>
                <w:szCs w:val="24"/>
              </w:rPr>
            </w:pPr>
            <w:r>
              <w:rPr>
                <w:rFonts w:ascii="Arial" w:hAnsi="Arial"/>
                <w:sz w:val="24"/>
                <w:szCs w:val="24"/>
              </w:rPr>
              <w:t>32</w:t>
            </w:r>
          </w:p>
        </w:tc>
        <w:tc>
          <w:tcPr>
            <w:tcW w:w="2017" w:type="dxa"/>
          </w:tcPr>
          <w:p w14:paraId="38B0565F" w14:textId="77777777" w:rsidR="00230271" w:rsidRPr="00087C95" w:rsidRDefault="00230271" w:rsidP="00230271">
            <w:pPr>
              <w:jc w:val="both"/>
              <w:rPr>
                <w:rFonts w:ascii="Arial" w:hAnsi="Arial"/>
                <w:sz w:val="24"/>
                <w:szCs w:val="24"/>
              </w:rPr>
            </w:pPr>
            <w:r>
              <w:rPr>
                <w:rFonts w:ascii="Arial" w:hAnsi="Arial"/>
                <w:sz w:val="24"/>
                <w:szCs w:val="24"/>
              </w:rPr>
              <w:t>F</w:t>
            </w:r>
          </w:p>
        </w:tc>
        <w:tc>
          <w:tcPr>
            <w:tcW w:w="2457" w:type="dxa"/>
          </w:tcPr>
          <w:p w14:paraId="5FEE39E6" w14:textId="77777777" w:rsidR="00230271" w:rsidRPr="00087C95" w:rsidRDefault="00230271" w:rsidP="00230271">
            <w:pPr>
              <w:jc w:val="both"/>
              <w:rPr>
                <w:rFonts w:ascii="Arial" w:hAnsi="Arial"/>
                <w:sz w:val="24"/>
                <w:szCs w:val="24"/>
              </w:rPr>
            </w:pPr>
            <w:r>
              <w:rPr>
                <w:rFonts w:ascii="Arial" w:hAnsi="Arial"/>
                <w:sz w:val="24"/>
                <w:szCs w:val="24"/>
              </w:rPr>
              <w:t>4</w:t>
            </w:r>
          </w:p>
        </w:tc>
        <w:tc>
          <w:tcPr>
            <w:tcW w:w="2457" w:type="dxa"/>
          </w:tcPr>
          <w:p w14:paraId="51302005" w14:textId="77777777" w:rsidR="00230271" w:rsidRPr="00087C95" w:rsidRDefault="00230271" w:rsidP="00230271">
            <w:pPr>
              <w:jc w:val="both"/>
              <w:rPr>
                <w:rFonts w:ascii="Arial" w:hAnsi="Arial"/>
                <w:sz w:val="24"/>
                <w:szCs w:val="24"/>
              </w:rPr>
            </w:pPr>
            <w:r>
              <w:rPr>
                <w:rFonts w:ascii="Arial" w:hAnsi="Arial"/>
                <w:sz w:val="24"/>
                <w:szCs w:val="24"/>
              </w:rPr>
              <w:t>1</w:t>
            </w:r>
          </w:p>
        </w:tc>
        <w:tc>
          <w:tcPr>
            <w:tcW w:w="1647" w:type="dxa"/>
          </w:tcPr>
          <w:p w14:paraId="3E493622" w14:textId="77777777" w:rsidR="00230271" w:rsidRPr="00230271" w:rsidRDefault="00230271" w:rsidP="00230271">
            <w:pPr>
              <w:rPr>
                <w:rFonts w:ascii="Arial" w:hAnsi="Arial" w:cs="Arial"/>
                <w:color w:val="000000"/>
                <w:sz w:val="24"/>
                <w:szCs w:val="24"/>
              </w:rPr>
            </w:pPr>
            <w:r w:rsidRPr="00230271">
              <w:rPr>
                <w:rFonts w:ascii="Arial" w:hAnsi="Arial" w:cs="Arial"/>
                <w:color w:val="000000"/>
                <w:sz w:val="24"/>
                <w:szCs w:val="24"/>
              </w:rPr>
              <w:t>1.057093017</w:t>
            </w:r>
          </w:p>
          <w:p w14:paraId="19AE99C9" w14:textId="77777777" w:rsidR="00230271" w:rsidRPr="00230271" w:rsidRDefault="00230271" w:rsidP="00230271">
            <w:pPr>
              <w:rPr>
                <w:rFonts w:ascii="Arial" w:hAnsi="Arial" w:cs="Arial"/>
                <w:color w:val="000000"/>
                <w:sz w:val="24"/>
                <w:szCs w:val="24"/>
              </w:rPr>
            </w:pPr>
          </w:p>
        </w:tc>
      </w:tr>
    </w:tbl>
    <w:p w14:paraId="0D1BE25B" w14:textId="77777777" w:rsidR="00DF6D69" w:rsidRDefault="00DF6D69" w:rsidP="00F35E95">
      <w:pPr>
        <w:jc w:val="both"/>
        <w:rPr>
          <w:rFonts w:ascii="Arial" w:hAnsi="Arial"/>
          <w:sz w:val="28"/>
          <w:szCs w:val="28"/>
        </w:rPr>
      </w:pPr>
      <w:r w:rsidRPr="00E671C7">
        <w:rPr>
          <w:noProof/>
        </w:rPr>
        <w:drawing>
          <wp:inline distT="0" distB="0" distL="0" distR="0" wp14:anchorId="20C1B549" wp14:editId="42546299">
            <wp:extent cx="6016625" cy="2887235"/>
            <wp:effectExtent l="0" t="0" r="28575" b="342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C76E84" w14:textId="77777777" w:rsidR="00230271" w:rsidRDefault="00230271" w:rsidP="00F35E95">
      <w:pPr>
        <w:jc w:val="both"/>
        <w:rPr>
          <w:rFonts w:ascii="Arial" w:hAnsi="Arial"/>
          <w:sz w:val="28"/>
          <w:szCs w:val="28"/>
        </w:rPr>
      </w:pPr>
    </w:p>
    <w:p w14:paraId="5AE76CEF" w14:textId="77777777" w:rsidR="00230271" w:rsidRDefault="00230271" w:rsidP="00F35E95">
      <w:pPr>
        <w:jc w:val="both"/>
        <w:rPr>
          <w:rFonts w:ascii="Arial" w:hAnsi="Arial"/>
          <w:sz w:val="28"/>
          <w:szCs w:val="28"/>
        </w:rPr>
      </w:pPr>
      <w:r>
        <w:rPr>
          <w:rFonts w:ascii="Arial" w:hAnsi="Arial"/>
          <w:sz w:val="28"/>
          <w:szCs w:val="28"/>
        </w:rPr>
        <w:t>OPTIMAL SOLUTION:</w:t>
      </w:r>
    </w:p>
    <w:p w14:paraId="7B4AE264" w14:textId="77777777" w:rsidR="00230271" w:rsidRDefault="00230271" w:rsidP="00F35E95">
      <w:pPr>
        <w:jc w:val="both"/>
        <w:rPr>
          <w:rFonts w:ascii="Arial" w:hAnsi="Arial"/>
          <w:b/>
          <w:sz w:val="28"/>
          <w:szCs w:val="28"/>
        </w:rPr>
      </w:pPr>
    </w:p>
    <w:p w14:paraId="02DC17CF" w14:textId="77777777" w:rsidR="00230271" w:rsidRDefault="00230271" w:rsidP="00F35E95">
      <w:pPr>
        <w:jc w:val="both"/>
        <w:rPr>
          <w:rFonts w:ascii="Arial" w:hAnsi="Arial"/>
          <w:b/>
          <w:sz w:val="28"/>
          <w:szCs w:val="28"/>
        </w:rPr>
      </w:pPr>
    </w:p>
    <w:p w14:paraId="508A0EE1" w14:textId="77777777" w:rsidR="00230271" w:rsidRDefault="00230271" w:rsidP="00F35E95">
      <w:pPr>
        <w:jc w:val="both"/>
        <w:rPr>
          <w:rFonts w:ascii="Arial" w:hAnsi="Arial"/>
          <w:b/>
          <w:sz w:val="28"/>
          <w:szCs w:val="28"/>
        </w:rPr>
      </w:pPr>
    </w:p>
    <w:p w14:paraId="5B69ADCC" w14:textId="77777777" w:rsidR="00230271" w:rsidRDefault="00230271" w:rsidP="00F35E95">
      <w:pPr>
        <w:jc w:val="both"/>
        <w:rPr>
          <w:rFonts w:ascii="Arial" w:hAnsi="Arial"/>
          <w:b/>
          <w:sz w:val="28"/>
          <w:szCs w:val="28"/>
        </w:rPr>
      </w:pPr>
    </w:p>
    <w:p w14:paraId="003D56B6" w14:textId="77777777" w:rsidR="00230271" w:rsidRDefault="00230271" w:rsidP="00F35E95">
      <w:pPr>
        <w:jc w:val="both"/>
        <w:rPr>
          <w:rFonts w:ascii="Arial" w:hAnsi="Arial"/>
          <w:b/>
          <w:sz w:val="28"/>
          <w:szCs w:val="28"/>
        </w:rPr>
      </w:pPr>
    </w:p>
    <w:p w14:paraId="4C34314C" w14:textId="77777777" w:rsidR="00230271" w:rsidRDefault="00230271" w:rsidP="00F35E95">
      <w:pPr>
        <w:jc w:val="both"/>
        <w:rPr>
          <w:rFonts w:ascii="Arial" w:hAnsi="Arial"/>
          <w:b/>
          <w:sz w:val="28"/>
          <w:szCs w:val="28"/>
        </w:rPr>
      </w:pPr>
    </w:p>
    <w:p w14:paraId="09541EC2" w14:textId="77777777" w:rsidR="00230271" w:rsidRDefault="00230271" w:rsidP="00F35E95">
      <w:pPr>
        <w:jc w:val="both"/>
        <w:rPr>
          <w:rFonts w:ascii="Arial" w:hAnsi="Arial"/>
          <w:b/>
          <w:sz w:val="28"/>
          <w:szCs w:val="28"/>
        </w:rPr>
      </w:pPr>
    </w:p>
    <w:p w14:paraId="7B2CBAC9" w14:textId="77777777" w:rsidR="00DF6D69" w:rsidRDefault="00DF6D69" w:rsidP="00F35E95">
      <w:pPr>
        <w:jc w:val="both"/>
        <w:rPr>
          <w:rFonts w:ascii="Arial" w:hAnsi="Arial"/>
          <w:b/>
          <w:sz w:val="28"/>
          <w:szCs w:val="28"/>
        </w:rPr>
      </w:pPr>
      <w:r>
        <w:rPr>
          <w:rFonts w:ascii="Arial" w:hAnsi="Arial"/>
          <w:b/>
          <w:sz w:val="28"/>
          <w:szCs w:val="28"/>
        </w:rPr>
        <w:t>GO BENCHMARKS</w:t>
      </w:r>
    </w:p>
    <w:p w14:paraId="7E06A7B4" w14:textId="77777777" w:rsidR="00230271" w:rsidRDefault="00230271" w:rsidP="00F35E95">
      <w:pPr>
        <w:jc w:val="both"/>
        <w:rPr>
          <w:rFonts w:ascii="Arial" w:hAnsi="Arial"/>
          <w:b/>
          <w:sz w:val="28"/>
          <w:szCs w:val="28"/>
        </w:rPr>
      </w:pPr>
    </w:p>
    <w:p w14:paraId="605C99CD" w14:textId="77777777" w:rsidR="00DF6D69" w:rsidRDefault="00DF6D69" w:rsidP="00F35E95">
      <w:pPr>
        <w:jc w:val="both"/>
        <w:rPr>
          <w:rFonts w:ascii="Arial" w:hAnsi="Arial"/>
          <w:sz w:val="28"/>
          <w:szCs w:val="28"/>
        </w:rPr>
      </w:pPr>
      <w:r>
        <w:rPr>
          <w:rFonts w:ascii="Arial" w:hAnsi="Arial"/>
          <w:sz w:val="28"/>
          <w:szCs w:val="28"/>
        </w:rPr>
        <w:t>SEPARATE L1 AND L2 CACHE</w:t>
      </w:r>
    </w:p>
    <w:p w14:paraId="5B853F96" w14:textId="77777777" w:rsidR="00230271" w:rsidRDefault="00230271" w:rsidP="00F35E95">
      <w:pPr>
        <w:jc w:val="both"/>
        <w:rPr>
          <w:rFonts w:ascii="Arial" w:hAnsi="Arial"/>
          <w:sz w:val="28"/>
          <w:szCs w:val="28"/>
        </w:rPr>
      </w:pPr>
    </w:p>
    <w:p w14:paraId="21E54FD6" w14:textId="77777777" w:rsidR="00DF6D69" w:rsidRDefault="00DF6D69" w:rsidP="00F35E95">
      <w:pPr>
        <w:jc w:val="both"/>
        <w:rPr>
          <w:rFonts w:ascii="Arial" w:hAnsi="Arial"/>
          <w:sz w:val="28"/>
          <w:szCs w:val="28"/>
        </w:rPr>
      </w:pPr>
      <w:r>
        <w:rPr>
          <w:noProof/>
        </w:rPr>
        <w:drawing>
          <wp:inline distT="0" distB="0" distL="0" distR="0" wp14:anchorId="3A576073" wp14:editId="451BDF96">
            <wp:extent cx="5432425" cy="3324225"/>
            <wp:effectExtent l="0" t="0" r="28575" b="285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47F42" w14:textId="77777777" w:rsidR="00230271" w:rsidRDefault="00230271" w:rsidP="00F35E95">
      <w:pPr>
        <w:jc w:val="both"/>
        <w:rPr>
          <w:rFonts w:ascii="Arial" w:hAnsi="Arial"/>
          <w:sz w:val="28"/>
          <w:szCs w:val="28"/>
        </w:rPr>
      </w:pPr>
    </w:p>
    <w:p w14:paraId="7A0301DB" w14:textId="77777777" w:rsidR="00230271" w:rsidRDefault="00230271" w:rsidP="00F35E95">
      <w:pPr>
        <w:jc w:val="both"/>
        <w:rPr>
          <w:rFonts w:ascii="Arial" w:hAnsi="Arial"/>
          <w:sz w:val="28"/>
          <w:szCs w:val="28"/>
        </w:rPr>
      </w:pPr>
      <w:r>
        <w:rPr>
          <w:rFonts w:ascii="Arial" w:hAnsi="Arial"/>
          <w:sz w:val="28"/>
          <w:szCs w:val="28"/>
        </w:rPr>
        <w:t>OPTIMAL SOLUTION:</w:t>
      </w:r>
    </w:p>
    <w:p w14:paraId="606B2A90" w14:textId="77777777" w:rsidR="00230271" w:rsidRDefault="00230271" w:rsidP="00F35E95">
      <w:pPr>
        <w:jc w:val="both"/>
        <w:rPr>
          <w:rFonts w:ascii="Arial" w:hAnsi="Arial"/>
          <w:sz w:val="28"/>
          <w:szCs w:val="28"/>
        </w:rPr>
      </w:pPr>
    </w:p>
    <w:tbl>
      <w:tblPr>
        <w:tblStyle w:val="TableGrid"/>
        <w:tblW w:w="0" w:type="auto"/>
        <w:tblLook w:val="04A0" w:firstRow="1" w:lastRow="0" w:firstColumn="1" w:lastColumn="0" w:noHBand="0" w:noVBand="1"/>
      </w:tblPr>
      <w:tblGrid>
        <w:gridCol w:w="1194"/>
        <w:gridCol w:w="2017"/>
        <w:gridCol w:w="2457"/>
        <w:gridCol w:w="2457"/>
        <w:gridCol w:w="1566"/>
      </w:tblGrid>
      <w:tr w:rsidR="00230271" w14:paraId="3774438C" w14:textId="77777777" w:rsidTr="00230271">
        <w:tc>
          <w:tcPr>
            <w:tcW w:w="1938" w:type="dxa"/>
          </w:tcPr>
          <w:p w14:paraId="0A4CC7D5"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1938" w:type="dxa"/>
          </w:tcPr>
          <w:p w14:paraId="3E9AF0F9"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1938" w:type="dxa"/>
          </w:tcPr>
          <w:p w14:paraId="591B5BF1"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1938" w:type="dxa"/>
          </w:tcPr>
          <w:p w14:paraId="09A32471"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939" w:type="dxa"/>
          </w:tcPr>
          <w:p w14:paraId="52B9A824"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239F4C65" w14:textId="77777777" w:rsidTr="00230271">
        <w:tc>
          <w:tcPr>
            <w:tcW w:w="1938" w:type="dxa"/>
          </w:tcPr>
          <w:p w14:paraId="02501CDE" w14:textId="77777777" w:rsidR="00230271" w:rsidRPr="00087C95" w:rsidRDefault="00230271" w:rsidP="00230271">
            <w:pPr>
              <w:jc w:val="both"/>
              <w:rPr>
                <w:rFonts w:ascii="Arial" w:hAnsi="Arial"/>
                <w:sz w:val="24"/>
                <w:szCs w:val="24"/>
              </w:rPr>
            </w:pPr>
            <w:r>
              <w:rPr>
                <w:rFonts w:ascii="Arial" w:hAnsi="Arial"/>
                <w:sz w:val="24"/>
                <w:szCs w:val="24"/>
              </w:rPr>
              <w:t>32</w:t>
            </w:r>
          </w:p>
        </w:tc>
        <w:tc>
          <w:tcPr>
            <w:tcW w:w="1938" w:type="dxa"/>
          </w:tcPr>
          <w:p w14:paraId="56701D4E" w14:textId="77777777" w:rsidR="00230271" w:rsidRPr="00087C95" w:rsidRDefault="00230271" w:rsidP="00230271">
            <w:pPr>
              <w:jc w:val="both"/>
              <w:rPr>
                <w:rFonts w:ascii="Arial" w:hAnsi="Arial"/>
                <w:sz w:val="24"/>
                <w:szCs w:val="24"/>
              </w:rPr>
            </w:pPr>
            <w:r>
              <w:rPr>
                <w:rFonts w:ascii="Arial" w:hAnsi="Arial"/>
                <w:sz w:val="24"/>
                <w:szCs w:val="24"/>
              </w:rPr>
              <w:t>F</w:t>
            </w:r>
          </w:p>
        </w:tc>
        <w:tc>
          <w:tcPr>
            <w:tcW w:w="1938" w:type="dxa"/>
          </w:tcPr>
          <w:p w14:paraId="26211D12" w14:textId="77777777" w:rsidR="00230271" w:rsidRPr="00087C95" w:rsidRDefault="00230271" w:rsidP="00230271">
            <w:pPr>
              <w:jc w:val="both"/>
              <w:rPr>
                <w:rFonts w:ascii="Arial" w:hAnsi="Arial"/>
                <w:sz w:val="24"/>
                <w:szCs w:val="24"/>
              </w:rPr>
            </w:pPr>
            <w:r>
              <w:rPr>
                <w:rFonts w:ascii="Arial" w:hAnsi="Arial"/>
                <w:sz w:val="24"/>
                <w:szCs w:val="24"/>
              </w:rPr>
              <w:t>Full</w:t>
            </w:r>
          </w:p>
        </w:tc>
        <w:tc>
          <w:tcPr>
            <w:tcW w:w="1938" w:type="dxa"/>
          </w:tcPr>
          <w:p w14:paraId="5F64FCF3" w14:textId="77777777" w:rsidR="00230271" w:rsidRPr="00087C95" w:rsidRDefault="00230271" w:rsidP="00230271">
            <w:pPr>
              <w:jc w:val="both"/>
              <w:rPr>
                <w:rFonts w:ascii="Arial" w:hAnsi="Arial"/>
                <w:sz w:val="24"/>
                <w:szCs w:val="24"/>
              </w:rPr>
            </w:pPr>
            <w:r>
              <w:rPr>
                <w:rFonts w:ascii="Arial" w:hAnsi="Arial"/>
                <w:sz w:val="24"/>
                <w:szCs w:val="24"/>
              </w:rPr>
              <w:t>2</w:t>
            </w:r>
          </w:p>
        </w:tc>
        <w:tc>
          <w:tcPr>
            <w:tcW w:w="1939" w:type="dxa"/>
          </w:tcPr>
          <w:p w14:paraId="4048E612" w14:textId="77777777" w:rsidR="00230271" w:rsidRPr="00230271" w:rsidRDefault="00230271" w:rsidP="00230271">
            <w:pPr>
              <w:rPr>
                <w:rFonts w:ascii="Arial" w:hAnsi="Arial" w:cs="Arial"/>
                <w:color w:val="000000"/>
                <w:sz w:val="24"/>
                <w:szCs w:val="24"/>
              </w:rPr>
            </w:pPr>
            <w:r w:rsidRPr="00230271">
              <w:rPr>
                <w:rFonts w:ascii="Arial" w:hAnsi="Arial" w:cs="Arial"/>
                <w:color w:val="000000"/>
                <w:sz w:val="24"/>
                <w:szCs w:val="24"/>
              </w:rPr>
              <w:t>1.00337697</w:t>
            </w:r>
          </w:p>
          <w:p w14:paraId="47AF1AAD" w14:textId="77777777" w:rsidR="00230271" w:rsidRPr="00230271" w:rsidRDefault="00230271" w:rsidP="00230271">
            <w:pPr>
              <w:rPr>
                <w:rFonts w:ascii="Arial" w:hAnsi="Arial" w:cs="Arial"/>
                <w:color w:val="000000"/>
                <w:sz w:val="24"/>
                <w:szCs w:val="24"/>
              </w:rPr>
            </w:pPr>
          </w:p>
        </w:tc>
      </w:tr>
    </w:tbl>
    <w:p w14:paraId="31428799" w14:textId="77777777" w:rsidR="00230271" w:rsidRDefault="00230271" w:rsidP="00F35E95">
      <w:pPr>
        <w:jc w:val="both"/>
        <w:rPr>
          <w:rFonts w:ascii="Arial" w:hAnsi="Arial"/>
          <w:sz w:val="28"/>
          <w:szCs w:val="28"/>
        </w:rPr>
      </w:pPr>
    </w:p>
    <w:p w14:paraId="6058C84E" w14:textId="77777777" w:rsidR="00DF6D69" w:rsidRDefault="00DF6D69" w:rsidP="00F35E95">
      <w:pPr>
        <w:jc w:val="both"/>
        <w:rPr>
          <w:rFonts w:ascii="Arial" w:hAnsi="Arial"/>
          <w:sz w:val="28"/>
          <w:szCs w:val="28"/>
        </w:rPr>
      </w:pPr>
    </w:p>
    <w:p w14:paraId="49093C5D" w14:textId="77777777" w:rsidR="00DF6D69" w:rsidRDefault="00DF6D69" w:rsidP="00F35E95">
      <w:pPr>
        <w:jc w:val="both"/>
        <w:rPr>
          <w:rFonts w:ascii="Arial" w:hAnsi="Arial"/>
          <w:sz w:val="28"/>
          <w:szCs w:val="28"/>
        </w:rPr>
      </w:pPr>
      <w:r>
        <w:rPr>
          <w:rFonts w:ascii="Arial" w:hAnsi="Arial"/>
          <w:sz w:val="28"/>
          <w:szCs w:val="28"/>
        </w:rPr>
        <w:t>SEPARATE L1 AND UNIFEID L2 CACHE</w:t>
      </w:r>
    </w:p>
    <w:p w14:paraId="025DA86F" w14:textId="77777777" w:rsidR="00230271" w:rsidRDefault="00230271" w:rsidP="00F35E95">
      <w:pPr>
        <w:jc w:val="both"/>
        <w:rPr>
          <w:rFonts w:ascii="Arial" w:hAnsi="Arial"/>
          <w:sz w:val="28"/>
          <w:szCs w:val="28"/>
        </w:rPr>
      </w:pPr>
    </w:p>
    <w:p w14:paraId="5E136C56" w14:textId="77777777" w:rsidR="00DF6D69" w:rsidRDefault="00DF6D69" w:rsidP="00F35E95">
      <w:pPr>
        <w:jc w:val="both"/>
        <w:rPr>
          <w:rFonts w:ascii="Arial" w:hAnsi="Arial"/>
          <w:sz w:val="28"/>
          <w:szCs w:val="28"/>
        </w:rPr>
      </w:pPr>
      <w:r w:rsidRPr="00C24385">
        <w:rPr>
          <w:noProof/>
        </w:rPr>
        <w:drawing>
          <wp:inline distT="0" distB="0" distL="0" distR="0" wp14:anchorId="595D6617" wp14:editId="6F227012">
            <wp:extent cx="5943600" cy="320929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FFA0F" w14:textId="77777777" w:rsidR="00230271" w:rsidRDefault="00230271" w:rsidP="00F35E95">
      <w:pPr>
        <w:jc w:val="both"/>
        <w:rPr>
          <w:rFonts w:ascii="Arial" w:hAnsi="Arial"/>
          <w:sz w:val="28"/>
          <w:szCs w:val="28"/>
        </w:rPr>
      </w:pPr>
    </w:p>
    <w:p w14:paraId="0D98E1A0" w14:textId="77777777" w:rsidR="00230271" w:rsidRDefault="00230271" w:rsidP="00F35E95">
      <w:pPr>
        <w:jc w:val="both"/>
        <w:rPr>
          <w:rFonts w:ascii="Arial" w:hAnsi="Arial"/>
          <w:sz w:val="28"/>
          <w:szCs w:val="28"/>
        </w:rPr>
      </w:pPr>
    </w:p>
    <w:p w14:paraId="3D14783D" w14:textId="77777777" w:rsidR="00230271" w:rsidRDefault="00230271" w:rsidP="00F35E95">
      <w:pPr>
        <w:jc w:val="both"/>
        <w:rPr>
          <w:rFonts w:ascii="Arial" w:hAnsi="Arial"/>
          <w:sz w:val="28"/>
          <w:szCs w:val="28"/>
        </w:rPr>
      </w:pPr>
      <w:r>
        <w:rPr>
          <w:rFonts w:ascii="Arial" w:hAnsi="Arial"/>
          <w:sz w:val="28"/>
          <w:szCs w:val="28"/>
        </w:rPr>
        <w:t>OPTIMAL SOLUTION:</w:t>
      </w:r>
    </w:p>
    <w:p w14:paraId="55559014" w14:textId="77777777" w:rsidR="00230271" w:rsidRDefault="00230271" w:rsidP="00F35E95">
      <w:pPr>
        <w:jc w:val="both"/>
        <w:rPr>
          <w:rFonts w:ascii="Arial" w:hAnsi="Arial"/>
          <w:sz w:val="28"/>
          <w:szCs w:val="28"/>
        </w:rPr>
      </w:pPr>
    </w:p>
    <w:tbl>
      <w:tblPr>
        <w:tblStyle w:val="TableGrid"/>
        <w:tblW w:w="0" w:type="auto"/>
        <w:tblLook w:val="04A0" w:firstRow="1" w:lastRow="0" w:firstColumn="1" w:lastColumn="0" w:noHBand="0" w:noVBand="1"/>
      </w:tblPr>
      <w:tblGrid>
        <w:gridCol w:w="1113"/>
        <w:gridCol w:w="2017"/>
        <w:gridCol w:w="2457"/>
        <w:gridCol w:w="2457"/>
        <w:gridCol w:w="1647"/>
      </w:tblGrid>
      <w:tr w:rsidR="00230271" w14:paraId="7DA7621D" w14:textId="77777777" w:rsidTr="00230271">
        <w:tc>
          <w:tcPr>
            <w:tcW w:w="1938" w:type="dxa"/>
          </w:tcPr>
          <w:p w14:paraId="4E8539E3"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1938" w:type="dxa"/>
          </w:tcPr>
          <w:p w14:paraId="680AA582"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1938" w:type="dxa"/>
          </w:tcPr>
          <w:p w14:paraId="7B7C6994"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1938" w:type="dxa"/>
          </w:tcPr>
          <w:p w14:paraId="6EEB4E8B"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939" w:type="dxa"/>
          </w:tcPr>
          <w:p w14:paraId="54312D65"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0930AB38" w14:textId="77777777" w:rsidTr="00230271">
        <w:tc>
          <w:tcPr>
            <w:tcW w:w="1938" w:type="dxa"/>
          </w:tcPr>
          <w:p w14:paraId="196BFE5B" w14:textId="77777777" w:rsidR="00230271" w:rsidRPr="00087C95" w:rsidRDefault="00230271" w:rsidP="00230271">
            <w:pPr>
              <w:jc w:val="both"/>
              <w:rPr>
                <w:rFonts w:ascii="Arial" w:hAnsi="Arial"/>
                <w:sz w:val="24"/>
                <w:szCs w:val="24"/>
              </w:rPr>
            </w:pPr>
            <w:r>
              <w:rPr>
                <w:rFonts w:ascii="Arial" w:hAnsi="Arial"/>
                <w:sz w:val="24"/>
                <w:szCs w:val="24"/>
              </w:rPr>
              <w:t>32</w:t>
            </w:r>
          </w:p>
        </w:tc>
        <w:tc>
          <w:tcPr>
            <w:tcW w:w="1938" w:type="dxa"/>
          </w:tcPr>
          <w:p w14:paraId="5F099A6F" w14:textId="77777777" w:rsidR="00230271" w:rsidRPr="00087C95" w:rsidRDefault="00230271" w:rsidP="00230271">
            <w:pPr>
              <w:jc w:val="both"/>
              <w:rPr>
                <w:rFonts w:ascii="Arial" w:hAnsi="Arial"/>
                <w:sz w:val="24"/>
                <w:szCs w:val="24"/>
              </w:rPr>
            </w:pPr>
            <w:r>
              <w:rPr>
                <w:rFonts w:ascii="Arial" w:hAnsi="Arial"/>
                <w:sz w:val="24"/>
                <w:szCs w:val="24"/>
              </w:rPr>
              <w:t>F</w:t>
            </w:r>
          </w:p>
        </w:tc>
        <w:tc>
          <w:tcPr>
            <w:tcW w:w="1938" w:type="dxa"/>
          </w:tcPr>
          <w:p w14:paraId="0E768911" w14:textId="77777777" w:rsidR="00230271" w:rsidRPr="00087C95" w:rsidRDefault="00230271" w:rsidP="00230271">
            <w:pPr>
              <w:jc w:val="both"/>
              <w:rPr>
                <w:rFonts w:ascii="Arial" w:hAnsi="Arial"/>
                <w:sz w:val="24"/>
                <w:szCs w:val="24"/>
              </w:rPr>
            </w:pPr>
            <w:r>
              <w:rPr>
                <w:rFonts w:ascii="Arial" w:hAnsi="Arial"/>
                <w:sz w:val="24"/>
                <w:szCs w:val="24"/>
              </w:rPr>
              <w:t>Full</w:t>
            </w:r>
          </w:p>
        </w:tc>
        <w:tc>
          <w:tcPr>
            <w:tcW w:w="1938" w:type="dxa"/>
          </w:tcPr>
          <w:p w14:paraId="74750480" w14:textId="77777777" w:rsidR="00230271" w:rsidRPr="00087C95" w:rsidRDefault="00230271" w:rsidP="00230271">
            <w:pPr>
              <w:jc w:val="both"/>
              <w:rPr>
                <w:rFonts w:ascii="Arial" w:hAnsi="Arial"/>
                <w:sz w:val="24"/>
                <w:szCs w:val="24"/>
              </w:rPr>
            </w:pPr>
            <w:r>
              <w:rPr>
                <w:rFonts w:ascii="Arial" w:hAnsi="Arial"/>
                <w:sz w:val="24"/>
                <w:szCs w:val="24"/>
              </w:rPr>
              <w:t>1</w:t>
            </w:r>
          </w:p>
        </w:tc>
        <w:tc>
          <w:tcPr>
            <w:tcW w:w="1939" w:type="dxa"/>
          </w:tcPr>
          <w:p w14:paraId="483A8C99" w14:textId="77777777" w:rsidR="00230271" w:rsidRPr="00230271" w:rsidRDefault="00230271" w:rsidP="00230271">
            <w:pPr>
              <w:rPr>
                <w:rFonts w:ascii="Arial" w:hAnsi="Arial" w:cs="Arial"/>
                <w:color w:val="000000"/>
                <w:sz w:val="24"/>
                <w:szCs w:val="24"/>
              </w:rPr>
            </w:pPr>
            <w:r w:rsidRPr="00230271">
              <w:rPr>
                <w:rFonts w:ascii="Arial" w:hAnsi="Arial" w:cs="Arial"/>
                <w:color w:val="000000"/>
                <w:sz w:val="24"/>
                <w:szCs w:val="24"/>
              </w:rPr>
              <w:t>1.003491394</w:t>
            </w:r>
          </w:p>
        </w:tc>
      </w:tr>
    </w:tbl>
    <w:p w14:paraId="2B252A75" w14:textId="77777777" w:rsidR="00230271" w:rsidRDefault="00230271" w:rsidP="00F35E95">
      <w:pPr>
        <w:jc w:val="both"/>
        <w:rPr>
          <w:rFonts w:ascii="Arial" w:hAnsi="Arial"/>
          <w:sz w:val="28"/>
          <w:szCs w:val="28"/>
        </w:rPr>
      </w:pPr>
    </w:p>
    <w:p w14:paraId="4BDA9D4D" w14:textId="77777777" w:rsidR="00230271" w:rsidRDefault="00230271" w:rsidP="00F35E95">
      <w:pPr>
        <w:jc w:val="both"/>
        <w:rPr>
          <w:rFonts w:ascii="Arial" w:hAnsi="Arial"/>
          <w:sz w:val="28"/>
          <w:szCs w:val="28"/>
        </w:rPr>
      </w:pPr>
    </w:p>
    <w:p w14:paraId="1CD161CD" w14:textId="77777777" w:rsidR="00230271" w:rsidRDefault="00230271" w:rsidP="00F35E95">
      <w:pPr>
        <w:jc w:val="both"/>
        <w:rPr>
          <w:rFonts w:ascii="Arial" w:hAnsi="Arial"/>
          <w:sz w:val="28"/>
          <w:szCs w:val="28"/>
        </w:rPr>
      </w:pPr>
    </w:p>
    <w:p w14:paraId="27A1AC3F" w14:textId="77777777" w:rsidR="00230271" w:rsidRDefault="00230271" w:rsidP="00F35E95">
      <w:pPr>
        <w:jc w:val="both"/>
        <w:rPr>
          <w:rFonts w:ascii="Arial" w:hAnsi="Arial"/>
          <w:sz w:val="28"/>
          <w:szCs w:val="28"/>
        </w:rPr>
      </w:pPr>
    </w:p>
    <w:p w14:paraId="0059BE43" w14:textId="77777777" w:rsidR="00DF6D69" w:rsidRDefault="00DF6D69" w:rsidP="00F35E95">
      <w:pPr>
        <w:jc w:val="both"/>
        <w:rPr>
          <w:rFonts w:ascii="Arial" w:hAnsi="Arial"/>
          <w:sz w:val="28"/>
          <w:szCs w:val="28"/>
        </w:rPr>
      </w:pPr>
      <w:r>
        <w:rPr>
          <w:rFonts w:ascii="Arial" w:hAnsi="Arial"/>
          <w:sz w:val="28"/>
          <w:szCs w:val="28"/>
        </w:rPr>
        <w:t>UNIFEID L1 AND L2 CACHE</w:t>
      </w:r>
    </w:p>
    <w:p w14:paraId="0DE4CDDC" w14:textId="77777777" w:rsidR="00230271" w:rsidRDefault="00230271" w:rsidP="00F35E95">
      <w:pPr>
        <w:jc w:val="both"/>
        <w:rPr>
          <w:rFonts w:ascii="Arial" w:hAnsi="Arial"/>
          <w:sz w:val="28"/>
          <w:szCs w:val="28"/>
        </w:rPr>
      </w:pPr>
    </w:p>
    <w:p w14:paraId="1DBA2946" w14:textId="77777777" w:rsidR="00DF6D69" w:rsidRPr="00DF6D69" w:rsidRDefault="00DF6D69" w:rsidP="00F35E95">
      <w:pPr>
        <w:jc w:val="both"/>
        <w:rPr>
          <w:rFonts w:ascii="Arial" w:hAnsi="Arial"/>
          <w:sz w:val="28"/>
          <w:szCs w:val="28"/>
        </w:rPr>
      </w:pPr>
      <w:r w:rsidRPr="00BB635E">
        <w:rPr>
          <w:noProof/>
        </w:rPr>
        <w:drawing>
          <wp:inline distT="0" distB="0" distL="0" distR="0" wp14:anchorId="17325C13" wp14:editId="0203105C">
            <wp:extent cx="6016625" cy="2805353"/>
            <wp:effectExtent l="0" t="0" r="28575" b="1460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CE14B1" w14:textId="77777777" w:rsidR="00DF6D69" w:rsidRDefault="00DF6D69" w:rsidP="00F35E95">
      <w:pPr>
        <w:jc w:val="both"/>
        <w:rPr>
          <w:rFonts w:ascii="Arial" w:hAnsi="Arial"/>
          <w:sz w:val="28"/>
          <w:szCs w:val="28"/>
        </w:rPr>
      </w:pPr>
    </w:p>
    <w:p w14:paraId="41FC8113" w14:textId="77777777" w:rsidR="00467E36" w:rsidRPr="00F35E95" w:rsidRDefault="00467E36" w:rsidP="00F35E95">
      <w:pPr>
        <w:jc w:val="both"/>
        <w:rPr>
          <w:rFonts w:ascii="Arial" w:hAnsi="Arial"/>
          <w:sz w:val="28"/>
          <w:szCs w:val="28"/>
        </w:rPr>
      </w:pPr>
      <w:r>
        <w:rPr>
          <w:rFonts w:ascii="Arial" w:hAnsi="Arial"/>
          <w:sz w:val="28"/>
          <w:szCs w:val="28"/>
        </w:rPr>
        <w:t>OPTIMAL SOLUTION:</w:t>
      </w:r>
    </w:p>
    <w:tbl>
      <w:tblPr>
        <w:tblStyle w:val="TableGrid"/>
        <w:tblW w:w="0" w:type="auto"/>
        <w:tblLook w:val="04A0" w:firstRow="1" w:lastRow="0" w:firstColumn="1" w:lastColumn="0" w:noHBand="0" w:noVBand="1"/>
      </w:tblPr>
      <w:tblGrid>
        <w:gridCol w:w="1194"/>
        <w:gridCol w:w="2017"/>
        <w:gridCol w:w="2457"/>
        <w:gridCol w:w="2457"/>
        <w:gridCol w:w="1566"/>
      </w:tblGrid>
      <w:tr w:rsidR="00230271" w14:paraId="57A3E76B" w14:textId="77777777" w:rsidTr="00230271">
        <w:tc>
          <w:tcPr>
            <w:tcW w:w="1938" w:type="dxa"/>
          </w:tcPr>
          <w:p w14:paraId="0EF08747" w14:textId="77777777" w:rsidR="00230271" w:rsidRPr="00087C95" w:rsidRDefault="00230271" w:rsidP="00230271">
            <w:pPr>
              <w:jc w:val="both"/>
              <w:rPr>
                <w:rFonts w:ascii="Arial" w:hAnsi="Arial"/>
                <w:sz w:val="24"/>
                <w:szCs w:val="24"/>
              </w:rPr>
            </w:pPr>
            <w:r w:rsidRPr="00087C95">
              <w:rPr>
                <w:rFonts w:ascii="Arial" w:hAnsi="Arial"/>
                <w:sz w:val="24"/>
                <w:szCs w:val="24"/>
              </w:rPr>
              <w:t>BLOCK SIZE</w:t>
            </w:r>
          </w:p>
        </w:tc>
        <w:tc>
          <w:tcPr>
            <w:tcW w:w="1938" w:type="dxa"/>
          </w:tcPr>
          <w:p w14:paraId="3C826C4F" w14:textId="77777777" w:rsidR="00230271" w:rsidRPr="00087C95" w:rsidRDefault="00230271" w:rsidP="00230271">
            <w:pPr>
              <w:jc w:val="both"/>
              <w:rPr>
                <w:rFonts w:ascii="Arial" w:hAnsi="Arial"/>
                <w:sz w:val="24"/>
                <w:szCs w:val="24"/>
              </w:rPr>
            </w:pPr>
            <w:r>
              <w:rPr>
                <w:rFonts w:ascii="Arial" w:hAnsi="Arial"/>
                <w:sz w:val="24"/>
                <w:szCs w:val="24"/>
              </w:rPr>
              <w:t>REPLACEMENT</w:t>
            </w:r>
          </w:p>
        </w:tc>
        <w:tc>
          <w:tcPr>
            <w:tcW w:w="1938" w:type="dxa"/>
          </w:tcPr>
          <w:p w14:paraId="7281F168" w14:textId="77777777" w:rsidR="00230271" w:rsidRPr="00087C95" w:rsidRDefault="00230271" w:rsidP="00230271">
            <w:pPr>
              <w:jc w:val="both"/>
              <w:rPr>
                <w:rFonts w:ascii="Arial" w:hAnsi="Arial"/>
                <w:sz w:val="24"/>
                <w:szCs w:val="24"/>
              </w:rPr>
            </w:pPr>
            <w:r>
              <w:rPr>
                <w:rFonts w:ascii="Arial" w:hAnsi="Arial"/>
                <w:sz w:val="24"/>
                <w:szCs w:val="24"/>
              </w:rPr>
              <w:t>ASSOCIATIVITY(L1)</w:t>
            </w:r>
          </w:p>
        </w:tc>
        <w:tc>
          <w:tcPr>
            <w:tcW w:w="1938" w:type="dxa"/>
          </w:tcPr>
          <w:p w14:paraId="7E171365" w14:textId="77777777" w:rsidR="00230271" w:rsidRPr="00087C95" w:rsidRDefault="00230271" w:rsidP="00230271">
            <w:pPr>
              <w:jc w:val="both"/>
              <w:rPr>
                <w:rFonts w:ascii="Arial" w:hAnsi="Arial"/>
                <w:sz w:val="24"/>
                <w:szCs w:val="24"/>
              </w:rPr>
            </w:pPr>
            <w:r>
              <w:rPr>
                <w:rFonts w:ascii="Arial" w:hAnsi="Arial"/>
                <w:sz w:val="24"/>
                <w:szCs w:val="24"/>
              </w:rPr>
              <w:t>ASSOCIATIVITY(L2)</w:t>
            </w:r>
          </w:p>
        </w:tc>
        <w:tc>
          <w:tcPr>
            <w:tcW w:w="1939" w:type="dxa"/>
          </w:tcPr>
          <w:p w14:paraId="56500A31" w14:textId="77777777" w:rsidR="00230271" w:rsidRPr="00087C95" w:rsidRDefault="00230271" w:rsidP="00230271">
            <w:pPr>
              <w:jc w:val="both"/>
              <w:rPr>
                <w:rFonts w:ascii="Arial" w:hAnsi="Arial"/>
                <w:sz w:val="24"/>
                <w:szCs w:val="24"/>
              </w:rPr>
            </w:pPr>
            <w:r>
              <w:rPr>
                <w:rFonts w:ascii="Arial" w:hAnsi="Arial"/>
                <w:sz w:val="24"/>
                <w:szCs w:val="24"/>
              </w:rPr>
              <w:t>CPI</w:t>
            </w:r>
          </w:p>
        </w:tc>
      </w:tr>
      <w:tr w:rsidR="00230271" w14:paraId="68621C09" w14:textId="77777777" w:rsidTr="00230271">
        <w:tc>
          <w:tcPr>
            <w:tcW w:w="1938" w:type="dxa"/>
          </w:tcPr>
          <w:p w14:paraId="45F1EA1C" w14:textId="77777777" w:rsidR="00230271" w:rsidRPr="00087C95" w:rsidRDefault="00467E36" w:rsidP="00230271">
            <w:pPr>
              <w:jc w:val="both"/>
              <w:rPr>
                <w:rFonts w:ascii="Arial" w:hAnsi="Arial"/>
                <w:sz w:val="24"/>
                <w:szCs w:val="24"/>
              </w:rPr>
            </w:pPr>
            <w:r>
              <w:rPr>
                <w:rFonts w:ascii="Arial" w:hAnsi="Arial"/>
                <w:sz w:val="24"/>
                <w:szCs w:val="24"/>
              </w:rPr>
              <w:t>64</w:t>
            </w:r>
          </w:p>
        </w:tc>
        <w:tc>
          <w:tcPr>
            <w:tcW w:w="1938" w:type="dxa"/>
          </w:tcPr>
          <w:p w14:paraId="6CAEFFC6" w14:textId="77777777" w:rsidR="00230271" w:rsidRPr="00087C95" w:rsidRDefault="00230271" w:rsidP="00230271">
            <w:pPr>
              <w:jc w:val="both"/>
              <w:rPr>
                <w:rFonts w:ascii="Arial" w:hAnsi="Arial"/>
                <w:sz w:val="24"/>
                <w:szCs w:val="24"/>
              </w:rPr>
            </w:pPr>
            <w:r>
              <w:rPr>
                <w:rFonts w:ascii="Arial" w:hAnsi="Arial"/>
                <w:sz w:val="24"/>
                <w:szCs w:val="24"/>
              </w:rPr>
              <w:t>F</w:t>
            </w:r>
          </w:p>
        </w:tc>
        <w:tc>
          <w:tcPr>
            <w:tcW w:w="1938" w:type="dxa"/>
          </w:tcPr>
          <w:p w14:paraId="10973356" w14:textId="77777777" w:rsidR="00230271" w:rsidRPr="00087C95" w:rsidRDefault="00467E36" w:rsidP="00230271">
            <w:pPr>
              <w:jc w:val="both"/>
              <w:rPr>
                <w:rFonts w:ascii="Arial" w:hAnsi="Arial"/>
                <w:sz w:val="24"/>
                <w:szCs w:val="24"/>
              </w:rPr>
            </w:pPr>
            <w:r>
              <w:rPr>
                <w:rFonts w:ascii="Arial" w:hAnsi="Arial"/>
                <w:sz w:val="24"/>
                <w:szCs w:val="24"/>
              </w:rPr>
              <w:t>Full</w:t>
            </w:r>
          </w:p>
        </w:tc>
        <w:tc>
          <w:tcPr>
            <w:tcW w:w="1938" w:type="dxa"/>
          </w:tcPr>
          <w:p w14:paraId="13992D02" w14:textId="77777777" w:rsidR="00230271" w:rsidRPr="00087C95" w:rsidRDefault="00467E36" w:rsidP="00230271">
            <w:pPr>
              <w:jc w:val="both"/>
              <w:rPr>
                <w:rFonts w:ascii="Arial" w:hAnsi="Arial"/>
                <w:sz w:val="24"/>
                <w:szCs w:val="24"/>
              </w:rPr>
            </w:pPr>
            <w:r>
              <w:rPr>
                <w:rFonts w:ascii="Arial" w:hAnsi="Arial"/>
                <w:sz w:val="24"/>
                <w:szCs w:val="24"/>
              </w:rPr>
              <w:t>2</w:t>
            </w:r>
          </w:p>
        </w:tc>
        <w:tc>
          <w:tcPr>
            <w:tcW w:w="1939" w:type="dxa"/>
          </w:tcPr>
          <w:p w14:paraId="76605321" w14:textId="77777777" w:rsidR="00230271" w:rsidRPr="00467E36" w:rsidRDefault="00467E36" w:rsidP="00230271">
            <w:pPr>
              <w:rPr>
                <w:rFonts w:ascii="Arial" w:hAnsi="Arial" w:cs="Arial"/>
                <w:color w:val="000000"/>
                <w:sz w:val="24"/>
                <w:szCs w:val="24"/>
              </w:rPr>
            </w:pPr>
            <w:r w:rsidRPr="00467E36">
              <w:rPr>
                <w:rFonts w:ascii="Arial" w:hAnsi="Arial" w:cs="Arial"/>
                <w:color w:val="000000"/>
                <w:sz w:val="24"/>
                <w:szCs w:val="24"/>
              </w:rPr>
              <w:t>1.00294521</w:t>
            </w:r>
          </w:p>
        </w:tc>
      </w:tr>
    </w:tbl>
    <w:p w14:paraId="16DA79A3" w14:textId="77777777" w:rsidR="00137CEB" w:rsidRDefault="00137CEB" w:rsidP="00230271">
      <w:pPr>
        <w:jc w:val="both"/>
        <w:rPr>
          <w:rFonts w:ascii="Arial" w:hAnsi="Arial"/>
          <w:sz w:val="28"/>
          <w:szCs w:val="28"/>
        </w:rPr>
      </w:pPr>
    </w:p>
    <w:p w14:paraId="56791910" w14:textId="77777777" w:rsidR="00467E36" w:rsidRPr="00467E36" w:rsidRDefault="00467E36" w:rsidP="00230271">
      <w:pPr>
        <w:jc w:val="both"/>
        <w:rPr>
          <w:rFonts w:ascii="Arial" w:hAnsi="Arial"/>
          <w:b/>
          <w:sz w:val="28"/>
          <w:szCs w:val="28"/>
        </w:rPr>
      </w:pPr>
      <w:r w:rsidRPr="00467E36">
        <w:rPr>
          <w:rFonts w:ascii="Arial" w:hAnsi="Arial"/>
          <w:b/>
          <w:sz w:val="28"/>
          <w:szCs w:val="28"/>
        </w:rPr>
        <w:t>FINAL OPTIMAL CONFIGURATION</w:t>
      </w:r>
      <w:r>
        <w:rPr>
          <w:rFonts w:ascii="Arial" w:hAnsi="Arial"/>
          <w:b/>
          <w:sz w:val="28"/>
          <w:szCs w:val="28"/>
        </w:rPr>
        <w:t>S(comparing above values)</w:t>
      </w:r>
      <w:r w:rsidRPr="00467E36">
        <w:rPr>
          <w:rFonts w:ascii="Arial" w:hAnsi="Arial"/>
          <w:b/>
          <w:sz w:val="28"/>
          <w:szCs w:val="28"/>
        </w:rPr>
        <w:t>:</w:t>
      </w:r>
    </w:p>
    <w:p w14:paraId="7EC35326" w14:textId="77777777" w:rsidR="00137CEB" w:rsidRDefault="00467E36" w:rsidP="00467E36">
      <w:pPr>
        <w:jc w:val="both"/>
        <w:rPr>
          <w:rFonts w:ascii="Arial" w:hAnsi="Arial"/>
          <w:sz w:val="28"/>
          <w:szCs w:val="28"/>
        </w:rPr>
      </w:pPr>
      <w:r>
        <w:rPr>
          <w:rFonts w:ascii="Arial" w:hAnsi="Arial"/>
          <w:sz w:val="28"/>
          <w:szCs w:val="28"/>
        </w:rPr>
        <w:t>GCC BENCHMARKS: Unified and Fully-associative L1 and L2 cache, of block size 32 bytes, with FIFO replacement policy.</w:t>
      </w:r>
    </w:p>
    <w:p w14:paraId="2659DEEE" w14:textId="77777777" w:rsidR="00467E36" w:rsidRDefault="00467E36" w:rsidP="00467E36">
      <w:pPr>
        <w:jc w:val="both"/>
        <w:rPr>
          <w:rFonts w:ascii="Arial" w:hAnsi="Arial"/>
          <w:sz w:val="28"/>
          <w:szCs w:val="28"/>
        </w:rPr>
      </w:pPr>
      <w:r>
        <w:rPr>
          <w:rFonts w:ascii="Arial" w:hAnsi="Arial"/>
          <w:sz w:val="28"/>
          <w:szCs w:val="28"/>
        </w:rPr>
        <w:t>ANAGRAM BENCHMARKS: Separate L1 8-way set associative cache and L2 direct mapped cache, of block size 32bytes and FIFO replacement policy.</w:t>
      </w:r>
    </w:p>
    <w:p w14:paraId="60CA0954" w14:textId="77777777" w:rsidR="00467E36" w:rsidRPr="00DE686D" w:rsidRDefault="00467E36" w:rsidP="00DE686D">
      <w:pPr>
        <w:jc w:val="both"/>
        <w:rPr>
          <w:rFonts w:ascii="Arial" w:hAnsi="Arial"/>
          <w:sz w:val="28"/>
          <w:szCs w:val="28"/>
        </w:rPr>
      </w:pPr>
      <w:r>
        <w:rPr>
          <w:rFonts w:ascii="Arial" w:hAnsi="Arial"/>
          <w:sz w:val="28"/>
          <w:szCs w:val="28"/>
        </w:rPr>
        <w:t>GO BENCHMARKS: Unified Fully associative L1 cache and unified 2-way associative L2 cache of block size 64 byt</w:t>
      </w:r>
      <w:r w:rsidR="00DE686D">
        <w:rPr>
          <w:rFonts w:ascii="Arial" w:hAnsi="Arial"/>
          <w:sz w:val="28"/>
          <w:szCs w:val="28"/>
        </w:rPr>
        <w:t>es and FIFO replacement policy.</w:t>
      </w:r>
    </w:p>
    <w:p w14:paraId="41D4D68C" w14:textId="77777777" w:rsidR="00137CEB" w:rsidRDefault="00137CEB" w:rsidP="00137CEB">
      <w:pPr>
        <w:jc w:val="center"/>
        <w:rPr>
          <w:rFonts w:ascii="Arial" w:hAnsi="Arial"/>
          <w:sz w:val="72"/>
          <w:szCs w:val="72"/>
        </w:rPr>
      </w:pPr>
      <w:r>
        <w:rPr>
          <w:rFonts w:ascii="Arial" w:hAnsi="Arial"/>
          <w:sz w:val="72"/>
          <w:szCs w:val="72"/>
        </w:rPr>
        <w:t>PART 4</w:t>
      </w:r>
    </w:p>
    <w:p w14:paraId="1D379C71" w14:textId="77777777" w:rsidR="00DE686D" w:rsidRPr="00DE686D" w:rsidRDefault="00DE686D" w:rsidP="00DE686D">
      <w:pPr>
        <w:rPr>
          <w:rFonts w:ascii="Arial" w:hAnsi="Arial" w:cs="Arial"/>
          <w:sz w:val="28"/>
          <w:szCs w:val="28"/>
        </w:rPr>
      </w:pPr>
      <w:r w:rsidRPr="00DE686D">
        <w:rPr>
          <w:rFonts w:ascii="Arial" w:hAnsi="Arial" w:cs="Arial"/>
          <w:sz w:val="28"/>
          <w:szCs w:val="28"/>
        </w:rPr>
        <w:t>DEFINING COST FUNCTION</w:t>
      </w:r>
    </w:p>
    <w:p w14:paraId="79795DE2" w14:textId="77777777" w:rsidR="00DE686D" w:rsidRPr="00DE686D" w:rsidRDefault="00DE686D" w:rsidP="00DE686D">
      <w:pPr>
        <w:rPr>
          <w:rFonts w:ascii="Arial" w:hAnsi="Arial" w:cs="Arial"/>
          <w:sz w:val="28"/>
          <w:szCs w:val="28"/>
        </w:rPr>
      </w:pPr>
      <w:r w:rsidRPr="00DE686D">
        <w:rPr>
          <w:rFonts w:ascii="Arial" w:hAnsi="Arial" w:cs="Arial"/>
          <w:sz w:val="28"/>
          <w:szCs w:val="28"/>
        </w:rPr>
        <w:t>Cost of a cache is an important factor while designing a memory hierarchy. Though lower CPI is a desired criterion, cost plays a vital role in determining the optimal CPI. A tradeoff of CPI should be made to acquire lower cost which is the ultimate aim of manufacturers. The following are the parameters considered while determining the cost function:</w:t>
      </w:r>
    </w:p>
    <w:p w14:paraId="4013A834" w14:textId="77777777" w:rsidR="00DE686D" w:rsidRDefault="00DE686D" w:rsidP="00DE686D">
      <w:pPr>
        <w:pStyle w:val="ListParagraph"/>
        <w:numPr>
          <w:ilvl w:val="0"/>
          <w:numId w:val="22"/>
        </w:numPr>
        <w:spacing w:before="0"/>
        <w:rPr>
          <w:rFonts w:ascii="Arial" w:hAnsi="Arial" w:cs="Arial"/>
          <w:sz w:val="28"/>
          <w:szCs w:val="28"/>
        </w:rPr>
      </w:pPr>
      <w:r>
        <w:rPr>
          <w:rFonts w:ascii="Arial" w:hAnsi="Arial" w:cs="Arial"/>
          <w:sz w:val="28"/>
          <w:szCs w:val="28"/>
        </w:rPr>
        <w:t>Block Size</w:t>
      </w:r>
    </w:p>
    <w:p w14:paraId="4D28AB88" w14:textId="77777777" w:rsidR="00DE686D" w:rsidRPr="00DE686D" w:rsidRDefault="00DE686D" w:rsidP="00DE686D">
      <w:pPr>
        <w:pStyle w:val="ListParagraph"/>
        <w:numPr>
          <w:ilvl w:val="0"/>
          <w:numId w:val="22"/>
        </w:numPr>
        <w:spacing w:before="0"/>
        <w:rPr>
          <w:rFonts w:ascii="Arial" w:hAnsi="Arial" w:cs="Arial"/>
          <w:sz w:val="28"/>
          <w:szCs w:val="28"/>
        </w:rPr>
      </w:pPr>
      <w:r w:rsidRPr="00DE686D">
        <w:rPr>
          <w:rFonts w:ascii="Arial" w:hAnsi="Arial" w:cs="Arial"/>
          <w:sz w:val="28"/>
          <w:szCs w:val="28"/>
        </w:rPr>
        <w:t>Cache size</w:t>
      </w:r>
    </w:p>
    <w:p w14:paraId="2C4955AD" w14:textId="77777777" w:rsidR="00DE686D" w:rsidRPr="00DE686D" w:rsidRDefault="00DE686D" w:rsidP="00DE686D">
      <w:pPr>
        <w:pStyle w:val="ListParagraph"/>
        <w:numPr>
          <w:ilvl w:val="0"/>
          <w:numId w:val="22"/>
        </w:numPr>
        <w:spacing w:before="0"/>
        <w:rPr>
          <w:rFonts w:ascii="Arial" w:hAnsi="Arial" w:cs="Arial"/>
          <w:sz w:val="28"/>
          <w:szCs w:val="28"/>
        </w:rPr>
      </w:pPr>
      <w:r w:rsidRPr="00DE686D">
        <w:rPr>
          <w:rFonts w:ascii="Arial" w:hAnsi="Arial" w:cs="Arial"/>
          <w:sz w:val="28"/>
          <w:szCs w:val="28"/>
        </w:rPr>
        <w:t>Associativity</w:t>
      </w:r>
    </w:p>
    <w:p w14:paraId="14689C73" w14:textId="77777777" w:rsidR="00DE686D" w:rsidRPr="00DE686D" w:rsidRDefault="00DE686D" w:rsidP="00DE686D">
      <w:pPr>
        <w:pStyle w:val="ListParagraph"/>
        <w:numPr>
          <w:ilvl w:val="0"/>
          <w:numId w:val="22"/>
        </w:numPr>
        <w:spacing w:before="0"/>
        <w:rPr>
          <w:rFonts w:ascii="Arial" w:hAnsi="Arial" w:cs="Arial"/>
          <w:sz w:val="28"/>
          <w:szCs w:val="28"/>
        </w:rPr>
      </w:pPr>
      <w:r w:rsidRPr="00DE686D">
        <w:rPr>
          <w:rFonts w:ascii="Arial" w:hAnsi="Arial" w:cs="Arial"/>
          <w:sz w:val="28"/>
          <w:szCs w:val="28"/>
        </w:rPr>
        <w:t>Cache splitting</w:t>
      </w:r>
    </w:p>
    <w:p w14:paraId="0C46B003" w14:textId="77777777" w:rsidR="00DE686D" w:rsidRPr="00DE686D" w:rsidRDefault="00DE686D" w:rsidP="00DE686D">
      <w:pPr>
        <w:pStyle w:val="ListParagraph"/>
        <w:numPr>
          <w:ilvl w:val="0"/>
          <w:numId w:val="22"/>
        </w:numPr>
        <w:spacing w:before="0"/>
        <w:rPr>
          <w:rFonts w:ascii="Arial" w:hAnsi="Arial" w:cs="Arial"/>
          <w:sz w:val="28"/>
          <w:szCs w:val="28"/>
        </w:rPr>
      </w:pPr>
      <w:r w:rsidRPr="00DE686D">
        <w:rPr>
          <w:rFonts w:ascii="Arial" w:hAnsi="Arial" w:cs="Arial"/>
          <w:sz w:val="28"/>
          <w:szCs w:val="28"/>
        </w:rPr>
        <w:t>Replacement policy</w:t>
      </w:r>
    </w:p>
    <w:p w14:paraId="0EDB1A77" w14:textId="77777777" w:rsidR="00DE686D" w:rsidRPr="00DE686D" w:rsidRDefault="00DE686D" w:rsidP="00DE686D">
      <w:pPr>
        <w:pStyle w:val="ListParagraph"/>
        <w:rPr>
          <w:rFonts w:ascii="Arial" w:hAnsi="Arial" w:cs="Arial"/>
          <w:sz w:val="28"/>
          <w:szCs w:val="28"/>
        </w:rPr>
      </w:pPr>
    </w:p>
    <w:p w14:paraId="069303A0" w14:textId="77777777" w:rsidR="00DE686D" w:rsidRPr="00DE686D" w:rsidRDefault="00DE686D" w:rsidP="00DE686D">
      <w:pPr>
        <w:pStyle w:val="ListParagraph"/>
        <w:ind w:left="0"/>
        <w:jc w:val="both"/>
        <w:rPr>
          <w:rFonts w:ascii="Times New Roman" w:eastAsia="Times New Roman" w:hAnsi="Times New Roman" w:cs="Times New Roman"/>
          <w:color w:val="000000"/>
          <w:sz w:val="24"/>
          <w:szCs w:val="24"/>
        </w:rPr>
      </w:pPr>
      <w:r>
        <w:rPr>
          <w:rFonts w:ascii="Arial" w:hAnsi="Arial" w:cs="Arial"/>
          <w:sz w:val="28"/>
          <w:szCs w:val="28"/>
        </w:rPr>
        <w:t xml:space="preserve">Block Size: </w:t>
      </w:r>
      <w:r>
        <w:rPr>
          <w:rFonts w:ascii="Times New Roman" w:eastAsia="Times New Roman" w:hAnsi="Times New Roman" w:cs="Times New Roman"/>
          <w:color w:val="000000"/>
          <w:sz w:val="24"/>
          <w:szCs w:val="24"/>
        </w:rPr>
        <w:t xml:space="preserve"> </w:t>
      </w:r>
      <w:r w:rsidRPr="00DE686D">
        <w:rPr>
          <w:rFonts w:ascii="Arial" w:eastAsia="Times New Roman" w:hAnsi="Arial" w:cs="Arial"/>
          <w:color w:val="000000"/>
          <w:sz w:val="28"/>
          <w:szCs w:val="28"/>
        </w:rPr>
        <w:t>Block size is assumed to affect the cost because, throughout our tests, we have assumed the miss penalty to be constant irrespective of the block size. But as the block size increases, to keep the miss penalty constant we would need additional hardware as more bytes of data need to be moved in the same time.</w:t>
      </w:r>
    </w:p>
    <w:p w14:paraId="50FED409" w14:textId="77777777" w:rsidR="00DE686D" w:rsidRDefault="00DE686D" w:rsidP="00DE686D">
      <w:pPr>
        <w:rPr>
          <w:rFonts w:ascii="Arial" w:hAnsi="Arial" w:cs="Arial"/>
          <w:sz w:val="28"/>
          <w:szCs w:val="28"/>
        </w:rPr>
      </w:pPr>
      <w:r w:rsidRPr="00DE686D">
        <w:rPr>
          <w:rFonts w:ascii="Arial" w:hAnsi="Arial" w:cs="Arial"/>
          <w:sz w:val="28"/>
          <w:szCs w:val="28"/>
        </w:rPr>
        <w:t xml:space="preserve">Cache Size: This accounts for the major percentage of cost. As the size of the cost increases the cost also increases. We assume a that the size of the cache accounts for 60% of the total 100% cost. L1 caches are of higher cost than L2 caches because they are faster and operate at the CPU clock cycle. L2 caches are larger than L1 caches but are slower than L2 caches. But comparatively cost of L1 caches is higher than L2 caches. </w:t>
      </w:r>
    </w:p>
    <w:p w14:paraId="5B193EFA" w14:textId="77777777" w:rsidR="00DE686D" w:rsidRPr="00DE686D" w:rsidRDefault="00DE686D" w:rsidP="00DE686D">
      <w:pPr>
        <w:rPr>
          <w:rFonts w:ascii="Arial" w:hAnsi="Arial" w:cs="Arial"/>
          <w:sz w:val="28"/>
          <w:szCs w:val="28"/>
        </w:rPr>
      </w:pPr>
      <w:r>
        <w:rPr>
          <w:rFonts w:ascii="Arial" w:hAnsi="Arial" w:cs="Arial"/>
          <w:sz w:val="28"/>
          <w:szCs w:val="28"/>
        </w:rPr>
        <w:t>For Block Size of 64 bytes:</w:t>
      </w:r>
    </w:p>
    <w:p w14:paraId="7291D143" w14:textId="77777777" w:rsidR="00DE686D" w:rsidRPr="00DE686D" w:rsidRDefault="00DE686D" w:rsidP="00DE686D">
      <w:pPr>
        <w:rPr>
          <w:rFonts w:ascii="Arial" w:hAnsi="Arial" w:cs="Arial"/>
          <w:sz w:val="28"/>
          <w:szCs w:val="28"/>
        </w:rPr>
      </w:pPr>
      <w:r w:rsidRPr="00DE686D">
        <w:rPr>
          <w:rFonts w:ascii="Arial" w:hAnsi="Arial" w:cs="Arial"/>
          <w:sz w:val="28"/>
          <w:szCs w:val="28"/>
        </w:rPr>
        <w:t xml:space="preserve">L1 – 35 </w:t>
      </w:r>
    </w:p>
    <w:p w14:paraId="5F15EC60" w14:textId="77777777" w:rsidR="00DE686D" w:rsidRDefault="00DE686D" w:rsidP="00DE686D">
      <w:pPr>
        <w:rPr>
          <w:rFonts w:ascii="Arial" w:hAnsi="Arial" w:cs="Arial"/>
          <w:sz w:val="28"/>
          <w:szCs w:val="28"/>
        </w:rPr>
      </w:pPr>
      <w:r w:rsidRPr="00DE686D">
        <w:rPr>
          <w:rFonts w:ascii="Arial" w:hAnsi="Arial" w:cs="Arial"/>
          <w:sz w:val="28"/>
          <w:szCs w:val="28"/>
        </w:rPr>
        <w:t>L2 – 25</w:t>
      </w:r>
    </w:p>
    <w:p w14:paraId="671A1496" w14:textId="77777777" w:rsidR="00DE686D" w:rsidRDefault="00DE686D" w:rsidP="00DE686D">
      <w:pPr>
        <w:rPr>
          <w:rFonts w:ascii="Arial" w:hAnsi="Arial" w:cs="Arial"/>
          <w:sz w:val="28"/>
          <w:szCs w:val="28"/>
        </w:rPr>
      </w:pPr>
    </w:p>
    <w:p w14:paraId="6E94A60A" w14:textId="77777777" w:rsidR="00DE686D" w:rsidRDefault="00DE686D" w:rsidP="00DE686D">
      <w:pPr>
        <w:rPr>
          <w:rFonts w:ascii="Arial" w:hAnsi="Arial" w:cs="Arial"/>
          <w:sz w:val="28"/>
          <w:szCs w:val="28"/>
        </w:rPr>
      </w:pPr>
      <w:r>
        <w:rPr>
          <w:rFonts w:ascii="Arial" w:hAnsi="Arial" w:cs="Arial"/>
          <w:sz w:val="28"/>
          <w:szCs w:val="28"/>
        </w:rPr>
        <w:t>For Block Size of 32 Bytes:</w:t>
      </w:r>
    </w:p>
    <w:p w14:paraId="57B2CEE2" w14:textId="77777777" w:rsidR="00DE686D" w:rsidRDefault="00DE686D" w:rsidP="00DE686D">
      <w:pPr>
        <w:rPr>
          <w:rFonts w:ascii="Arial" w:hAnsi="Arial" w:cs="Arial"/>
          <w:sz w:val="28"/>
          <w:szCs w:val="28"/>
        </w:rPr>
      </w:pPr>
      <w:r>
        <w:rPr>
          <w:rFonts w:ascii="Arial" w:hAnsi="Arial" w:cs="Arial"/>
          <w:sz w:val="28"/>
          <w:szCs w:val="28"/>
        </w:rPr>
        <w:t>L1 – 25</w:t>
      </w:r>
    </w:p>
    <w:p w14:paraId="01B79AAF" w14:textId="77777777" w:rsidR="00DE686D" w:rsidRPr="00DE686D" w:rsidRDefault="00DE686D" w:rsidP="00DE686D">
      <w:pPr>
        <w:rPr>
          <w:rFonts w:ascii="Arial" w:hAnsi="Arial" w:cs="Arial"/>
          <w:sz w:val="28"/>
          <w:szCs w:val="28"/>
        </w:rPr>
      </w:pPr>
      <w:r>
        <w:rPr>
          <w:rFonts w:ascii="Arial" w:hAnsi="Arial" w:cs="Arial"/>
          <w:sz w:val="28"/>
          <w:szCs w:val="28"/>
        </w:rPr>
        <w:t>L2 – 15</w:t>
      </w:r>
    </w:p>
    <w:p w14:paraId="7BB5D23C" w14:textId="77777777" w:rsidR="00DE686D" w:rsidRPr="00DE686D" w:rsidRDefault="00DE686D" w:rsidP="00DE686D">
      <w:pPr>
        <w:rPr>
          <w:rFonts w:ascii="Arial" w:hAnsi="Arial" w:cs="Arial"/>
          <w:sz w:val="28"/>
          <w:szCs w:val="28"/>
        </w:rPr>
      </w:pPr>
      <w:r w:rsidRPr="00DE686D">
        <w:rPr>
          <w:rFonts w:ascii="Arial" w:hAnsi="Arial" w:cs="Arial"/>
          <w:sz w:val="28"/>
          <w:szCs w:val="28"/>
        </w:rPr>
        <w:t>Associativity : The next important factor which plays a vital role in determining the cost of a cache is associativity. As the associativity increases the cost also increases because of hardware complexity. Lets assume a weightage of 20% for associativity</w:t>
      </w:r>
    </w:p>
    <w:p w14:paraId="094F3D84" w14:textId="77777777" w:rsidR="00DE686D" w:rsidRPr="00DE686D" w:rsidRDefault="00DE686D" w:rsidP="00DE686D">
      <w:pPr>
        <w:rPr>
          <w:rFonts w:ascii="Arial" w:hAnsi="Arial" w:cs="Arial"/>
          <w:sz w:val="28"/>
          <w:szCs w:val="28"/>
        </w:rPr>
      </w:pPr>
      <w:r w:rsidRPr="00DE686D">
        <w:rPr>
          <w:rFonts w:ascii="Arial" w:hAnsi="Arial" w:cs="Arial"/>
          <w:sz w:val="28"/>
          <w:szCs w:val="28"/>
        </w:rPr>
        <w:t>1 – 1.25</w:t>
      </w:r>
    </w:p>
    <w:p w14:paraId="3FF7A2C8" w14:textId="77777777" w:rsidR="00DE686D" w:rsidRPr="00DE686D" w:rsidRDefault="00DE686D" w:rsidP="00DE686D">
      <w:pPr>
        <w:rPr>
          <w:rFonts w:ascii="Arial" w:hAnsi="Arial" w:cs="Arial"/>
          <w:sz w:val="28"/>
          <w:szCs w:val="28"/>
        </w:rPr>
      </w:pPr>
      <w:r w:rsidRPr="00DE686D">
        <w:rPr>
          <w:rFonts w:ascii="Arial" w:hAnsi="Arial" w:cs="Arial"/>
          <w:sz w:val="28"/>
          <w:szCs w:val="28"/>
        </w:rPr>
        <w:t>2 – 2.5</w:t>
      </w:r>
    </w:p>
    <w:p w14:paraId="1A2CA47B" w14:textId="77777777" w:rsidR="00DE686D" w:rsidRPr="00DE686D" w:rsidRDefault="00DE686D" w:rsidP="00DE686D">
      <w:pPr>
        <w:rPr>
          <w:rFonts w:ascii="Arial" w:hAnsi="Arial" w:cs="Arial"/>
          <w:sz w:val="28"/>
          <w:szCs w:val="28"/>
        </w:rPr>
      </w:pPr>
      <w:r w:rsidRPr="00DE686D">
        <w:rPr>
          <w:rFonts w:ascii="Arial" w:hAnsi="Arial" w:cs="Arial"/>
          <w:sz w:val="28"/>
          <w:szCs w:val="28"/>
        </w:rPr>
        <w:t>4 – 5</w:t>
      </w:r>
    </w:p>
    <w:p w14:paraId="3DAEC3A6" w14:textId="77777777" w:rsidR="00DE686D" w:rsidRPr="00DE686D" w:rsidRDefault="00DE686D" w:rsidP="00DE686D">
      <w:pPr>
        <w:rPr>
          <w:rFonts w:ascii="Arial" w:hAnsi="Arial" w:cs="Arial"/>
          <w:sz w:val="28"/>
          <w:szCs w:val="28"/>
        </w:rPr>
      </w:pPr>
      <w:r w:rsidRPr="00DE686D">
        <w:rPr>
          <w:rFonts w:ascii="Arial" w:hAnsi="Arial" w:cs="Arial"/>
          <w:sz w:val="28"/>
          <w:szCs w:val="28"/>
        </w:rPr>
        <w:t>8 – 10</w:t>
      </w:r>
    </w:p>
    <w:p w14:paraId="74947D49" w14:textId="77777777" w:rsidR="00DE686D" w:rsidRPr="00DE686D" w:rsidRDefault="00DE686D" w:rsidP="00DE686D">
      <w:pPr>
        <w:rPr>
          <w:rFonts w:ascii="Arial" w:hAnsi="Arial" w:cs="Arial"/>
          <w:sz w:val="28"/>
          <w:szCs w:val="28"/>
        </w:rPr>
      </w:pPr>
      <w:r w:rsidRPr="00DE686D">
        <w:rPr>
          <w:rFonts w:ascii="Arial" w:hAnsi="Arial" w:cs="Arial"/>
          <w:sz w:val="28"/>
          <w:szCs w:val="28"/>
        </w:rPr>
        <w:t>Fully – 20</w:t>
      </w:r>
    </w:p>
    <w:p w14:paraId="7F974C62" w14:textId="77777777" w:rsidR="00DE686D" w:rsidRPr="00DE686D" w:rsidRDefault="00DE686D" w:rsidP="00DE686D">
      <w:pPr>
        <w:rPr>
          <w:rFonts w:ascii="Arial" w:hAnsi="Arial" w:cs="Arial"/>
          <w:sz w:val="28"/>
          <w:szCs w:val="28"/>
        </w:rPr>
      </w:pPr>
      <w:r w:rsidRPr="00DE686D">
        <w:rPr>
          <w:rFonts w:ascii="Arial" w:hAnsi="Arial" w:cs="Arial"/>
          <w:sz w:val="28"/>
          <w:szCs w:val="28"/>
        </w:rPr>
        <w:t>Cache Splitting: There are three main types of cache hierarchy</w:t>
      </w:r>
    </w:p>
    <w:p w14:paraId="6A5A36F9" w14:textId="77777777" w:rsidR="00DE686D" w:rsidRPr="00DE686D" w:rsidRDefault="00DE686D" w:rsidP="00DE686D">
      <w:pPr>
        <w:rPr>
          <w:rFonts w:ascii="Arial" w:hAnsi="Arial" w:cs="Arial"/>
          <w:sz w:val="28"/>
          <w:szCs w:val="28"/>
        </w:rPr>
      </w:pPr>
      <w:r w:rsidRPr="00DE686D">
        <w:rPr>
          <w:rFonts w:ascii="Arial" w:hAnsi="Arial" w:cs="Arial"/>
          <w:sz w:val="28"/>
          <w:szCs w:val="28"/>
        </w:rPr>
        <w:t>L1 separate- L2 separate</w:t>
      </w:r>
    </w:p>
    <w:p w14:paraId="21FBD38A" w14:textId="77777777" w:rsidR="00DE686D" w:rsidRPr="00DE686D" w:rsidRDefault="00DE686D" w:rsidP="00DE686D">
      <w:pPr>
        <w:rPr>
          <w:rFonts w:ascii="Arial" w:hAnsi="Arial" w:cs="Arial"/>
          <w:sz w:val="28"/>
          <w:szCs w:val="28"/>
        </w:rPr>
      </w:pPr>
      <w:r w:rsidRPr="00DE686D">
        <w:rPr>
          <w:rFonts w:ascii="Arial" w:hAnsi="Arial" w:cs="Arial"/>
          <w:sz w:val="28"/>
          <w:szCs w:val="28"/>
        </w:rPr>
        <w:t>L1 separate-L2 unified</w:t>
      </w:r>
    </w:p>
    <w:p w14:paraId="54EF09E2" w14:textId="77777777" w:rsidR="00DE686D" w:rsidRPr="00DE686D" w:rsidRDefault="00DE686D" w:rsidP="00DE686D">
      <w:pPr>
        <w:rPr>
          <w:rFonts w:ascii="Arial" w:hAnsi="Arial" w:cs="Arial"/>
          <w:sz w:val="28"/>
          <w:szCs w:val="28"/>
        </w:rPr>
      </w:pPr>
      <w:r w:rsidRPr="00DE686D">
        <w:rPr>
          <w:rFonts w:ascii="Arial" w:hAnsi="Arial" w:cs="Arial"/>
          <w:sz w:val="28"/>
          <w:szCs w:val="28"/>
        </w:rPr>
        <w:t>L1 unified-L2 unified</w:t>
      </w:r>
    </w:p>
    <w:p w14:paraId="715AF824" w14:textId="77777777" w:rsidR="00DE686D" w:rsidRPr="00DE686D" w:rsidRDefault="00DE686D" w:rsidP="00DE686D">
      <w:pPr>
        <w:rPr>
          <w:rFonts w:ascii="Arial" w:hAnsi="Arial" w:cs="Arial"/>
          <w:sz w:val="28"/>
          <w:szCs w:val="28"/>
        </w:rPr>
      </w:pPr>
      <w:r w:rsidRPr="00DE686D">
        <w:rPr>
          <w:rFonts w:ascii="Arial" w:hAnsi="Arial" w:cs="Arial"/>
          <w:sz w:val="28"/>
          <w:szCs w:val="28"/>
        </w:rPr>
        <w:t>Separate caches for instruction and data require more hardware which eventually increases the cost. L1 caches are expensive than L2 because they are much faster and operate at CPU clock cycles.</w:t>
      </w:r>
    </w:p>
    <w:p w14:paraId="49EE8380" w14:textId="77777777" w:rsidR="00DE686D" w:rsidRPr="00DE686D" w:rsidRDefault="00DE686D" w:rsidP="00DE686D">
      <w:pPr>
        <w:rPr>
          <w:rFonts w:ascii="Arial" w:hAnsi="Arial" w:cs="Arial"/>
          <w:sz w:val="28"/>
          <w:szCs w:val="28"/>
        </w:rPr>
      </w:pPr>
      <w:r w:rsidRPr="00DE686D">
        <w:rPr>
          <w:rFonts w:ascii="Arial" w:hAnsi="Arial" w:cs="Arial"/>
          <w:sz w:val="28"/>
          <w:szCs w:val="28"/>
        </w:rPr>
        <w:t>L1 separate – 3.75</w:t>
      </w:r>
    </w:p>
    <w:p w14:paraId="5E379A3E" w14:textId="77777777" w:rsidR="00DE686D" w:rsidRPr="00DE686D" w:rsidRDefault="00DE686D" w:rsidP="00DE686D">
      <w:pPr>
        <w:rPr>
          <w:rFonts w:ascii="Arial" w:hAnsi="Arial" w:cs="Arial"/>
          <w:sz w:val="28"/>
          <w:szCs w:val="28"/>
        </w:rPr>
      </w:pPr>
      <w:r w:rsidRPr="00DE686D">
        <w:rPr>
          <w:rFonts w:ascii="Arial" w:hAnsi="Arial" w:cs="Arial"/>
          <w:sz w:val="28"/>
          <w:szCs w:val="28"/>
        </w:rPr>
        <w:t>L2 separate –3.25</w:t>
      </w:r>
    </w:p>
    <w:p w14:paraId="16252713" w14:textId="77777777" w:rsidR="00DE686D" w:rsidRPr="00DE686D" w:rsidRDefault="00DE686D" w:rsidP="00DE686D">
      <w:pPr>
        <w:rPr>
          <w:rFonts w:ascii="Arial" w:hAnsi="Arial" w:cs="Arial"/>
          <w:sz w:val="28"/>
          <w:szCs w:val="28"/>
        </w:rPr>
      </w:pPr>
      <w:r w:rsidRPr="00DE686D">
        <w:rPr>
          <w:rFonts w:ascii="Arial" w:hAnsi="Arial" w:cs="Arial"/>
          <w:sz w:val="28"/>
          <w:szCs w:val="28"/>
        </w:rPr>
        <w:t>L1 unified – 2.5</w:t>
      </w:r>
    </w:p>
    <w:p w14:paraId="2A58C29E" w14:textId="77777777" w:rsidR="00DE686D" w:rsidRDefault="00DE686D" w:rsidP="00DE686D">
      <w:pPr>
        <w:rPr>
          <w:rFonts w:ascii="Arial" w:hAnsi="Arial" w:cs="Arial"/>
          <w:sz w:val="28"/>
          <w:szCs w:val="28"/>
        </w:rPr>
      </w:pPr>
      <w:r w:rsidRPr="00DE686D">
        <w:rPr>
          <w:rFonts w:ascii="Arial" w:hAnsi="Arial" w:cs="Arial"/>
          <w:sz w:val="28"/>
          <w:szCs w:val="28"/>
        </w:rPr>
        <w:t>L2 unified – 2</w:t>
      </w:r>
    </w:p>
    <w:p w14:paraId="2A2F0283" w14:textId="77777777" w:rsidR="00DE686D" w:rsidRPr="00DE686D" w:rsidRDefault="00DE686D" w:rsidP="00DE686D">
      <w:pPr>
        <w:rPr>
          <w:rFonts w:ascii="Arial" w:hAnsi="Arial" w:cs="Arial"/>
          <w:sz w:val="28"/>
          <w:szCs w:val="28"/>
        </w:rPr>
      </w:pPr>
    </w:p>
    <w:p w14:paraId="688030A2" w14:textId="77777777" w:rsidR="00DE686D" w:rsidRPr="00DE686D" w:rsidRDefault="00DE686D" w:rsidP="00DE686D">
      <w:pPr>
        <w:rPr>
          <w:rFonts w:ascii="Arial" w:hAnsi="Arial" w:cs="Arial"/>
          <w:sz w:val="28"/>
          <w:szCs w:val="28"/>
        </w:rPr>
      </w:pPr>
      <w:r w:rsidRPr="00DE686D">
        <w:rPr>
          <w:rFonts w:ascii="Arial" w:hAnsi="Arial" w:cs="Arial"/>
          <w:sz w:val="28"/>
          <w:szCs w:val="28"/>
        </w:rPr>
        <w:t>Replacement Policy:</w:t>
      </w:r>
    </w:p>
    <w:p w14:paraId="18D696EA" w14:textId="77777777" w:rsidR="00DE686D" w:rsidRPr="00DE686D" w:rsidRDefault="00DE686D" w:rsidP="00DE686D">
      <w:pPr>
        <w:rPr>
          <w:rFonts w:ascii="Arial" w:hAnsi="Arial" w:cs="Arial"/>
          <w:sz w:val="28"/>
          <w:szCs w:val="28"/>
        </w:rPr>
      </w:pPr>
      <w:r w:rsidRPr="00DE686D">
        <w:rPr>
          <w:rFonts w:ascii="Arial" w:hAnsi="Arial" w:cs="Arial"/>
          <w:sz w:val="28"/>
          <w:szCs w:val="28"/>
        </w:rPr>
        <w:t>There are three types of replacement policies namely, LRU , FIFO and Random. The hardware required for LRU is much complex and costlier than the other two replacement policies with random policy having the lowest cost. An overall weightage of 8.5 % is assumed.</w:t>
      </w:r>
    </w:p>
    <w:p w14:paraId="7B683D3C" w14:textId="77777777" w:rsidR="00DE686D" w:rsidRPr="00DE686D" w:rsidRDefault="00DE686D" w:rsidP="00DE686D">
      <w:pPr>
        <w:rPr>
          <w:rFonts w:ascii="Arial" w:hAnsi="Arial" w:cs="Arial"/>
          <w:sz w:val="28"/>
          <w:szCs w:val="28"/>
        </w:rPr>
      </w:pPr>
      <w:r w:rsidRPr="00DE686D">
        <w:rPr>
          <w:rFonts w:ascii="Arial" w:hAnsi="Arial" w:cs="Arial"/>
          <w:sz w:val="28"/>
          <w:szCs w:val="28"/>
        </w:rPr>
        <w:t>LRU – 2.95</w:t>
      </w:r>
    </w:p>
    <w:p w14:paraId="690229C5" w14:textId="77777777" w:rsidR="00DE686D" w:rsidRPr="00DE686D" w:rsidRDefault="00DE686D" w:rsidP="00DE686D">
      <w:pPr>
        <w:rPr>
          <w:rFonts w:ascii="Arial" w:hAnsi="Arial" w:cs="Arial"/>
          <w:sz w:val="28"/>
          <w:szCs w:val="28"/>
        </w:rPr>
      </w:pPr>
      <w:r w:rsidRPr="00DE686D">
        <w:rPr>
          <w:rFonts w:ascii="Arial" w:hAnsi="Arial" w:cs="Arial"/>
          <w:sz w:val="28"/>
          <w:szCs w:val="28"/>
        </w:rPr>
        <w:t>FIFO –2.85</w:t>
      </w:r>
    </w:p>
    <w:p w14:paraId="130957E4" w14:textId="77777777" w:rsidR="00DE686D" w:rsidRPr="00DE686D" w:rsidRDefault="00DE686D" w:rsidP="00DE686D">
      <w:pPr>
        <w:rPr>
          <w:rFonts w:ascii="Arial" w:hAnsi="Arial" w:cs="Arial"/>
          <w:sz w:val="28"/>
          <w:szCs w:val="28"/>
        </w:rPr>
      </w:pPr>
      <w:r w:rsidRPr="00DE686D">
        <w:rPr>
          <w:rFonts w:ascii="Arial" w:hAnsi="Arial" w:cs="Arial"/>
          <w:sz w:val="28"/>
          <w:szCs w:val="28"/>
        </w:rPr>
        <w:t>Random –2.7</w:t>
      </w:r>
    </w:p>
    <w:p w14:paraId="687D79D4" w14:textId="77777777" w:rsidR="00DE686D" w:rsidRPr="00DE686D" w:rsidRDefault="00DE686D" w:rsidP="00DE686D">
      <w:pPr>
        <w:rPr>
          <w:rFonts w:ascii="Arial" w:hAnsi="Arial" w:cs="Arial"/>
          <w:sz w:val="28"/>
          <w:szCs w:val="28"/>
        </w:rPr>
      </w:pPr>
    </w:p>
    <w:p w14:paraId="30B7961B" w14:textId="77777777" w:rsidR="00DE686D" w:rsidRPr="00DE686D" w:rsidRDefault="00DE686D" w:rsidP="00DE686D">
      <w:pPr>
        <w:rPr>
          <w:rFonts w:ascii="Arial" w:hAnsi="Arial" w:cs="Arial"/>
          <w:sz w:val="28"/>
          <w:szCs w:val="28"/>
        </w:rPr>
      </w:pPr>
      <w:r w:rsidRPr="00DE686D">
        <w:rPr>
          <w:rFonts w:ascii="Arial" w:hAnsi="Arial" w:cs="Arial"/>
          <w:sz w:val="28"/>
          <w:szCs w:val="28"/>
        </w:rPr>
        <w:t>Thus the cost function can be defined as follows</w:t>
      </w:r>
    </w:p>
    <w:p w14:paraId="0E06465B" w14:textId="77777777" w:rsidR="00DE686D" w:rsidRPr="00DE686D" w:rsidRDefault="00DE686D" w:rsidP="00DE686D">
      <w:pPr>
        <w:jc w:val="both"/>
        <w:rPr>
          <w:rFonts w:ascii="Arial" w:hAnsi="Arial" w:cs="Arial"/>
          <w:b/>
          <w:sz w:val="28"/>
          <w:szCs w:val="28"/>
        </w:rPr>
      </w:pPr>
      <w:r w:rsidRPr="00DE686D">
        <w:rPr>
          <w:rFonts w:ascii="Arial" w:hAnsi="Arial" w:cs="Arial"/>
          <w:b/>
          <w:sz w:val="28"/>
          <w:szCs w:val="28"/>
        </w:rPr>
        <w:t xml:space="preserve">Cost = Weight(CacheSize for Specific block size L1) + Weight(CacheSize for Specific block size L2) + Weight(Cache Splitting L1) + Weight(Cache Splitting L2) + Weight(Associativity L1) + Weight(Associativity L2) + Weight(Replacement Policy) </w:t>
      </w:r>
    </w:p>
    <w:p w14:paraId="21C5BB8C" w14:textId="77777777" w:rsidR="00137CEB" w:rsidRDefault="00137CEB" w:rsidP="00137CEB">
      <w:pPr>
        <w:jc w:val="center"/>
        <w:rPr>
          <w:rFonts w:ascii="Arial" w:hAnsi="Arial"/>
          <w:sz w:val="72"/>
          <w:szCs w:val="72"/>
        </w:rPr>
      </w:pPr>
    </w:p>
    <w:p w14:paraId="39B89CF6" w14:textId="77777777" w:rsidR="00805754" w:rsidRDefault="00805754" w:rsidP="00137CEB">
      <w:pPr>
        <w:jc w:val="center"/>
        <w:rPr>
          <w:rFonts w:ascii="Arial" w:hAnsi="Arial"/>
          <w:sz w:val="72"/>
          <w:szCs w:val="72"/>
        </w:rPr>
      </w:pPr>
    </w:p>
    <w:p w14:paraId="7A6A5E8F" w14:textId="77777777" w:rsidR="00805754" w:rsidRDefault="00805754" w:rsidP="00137CEB">
      <w:pPr>
        <w:jc w:val="center"/>
        <w:rPr>
          <w:rFonts w:ascii="Arial" w:hAnsi="Arial"/>
          <w:sz w:val="72"/>
          <w:szCs w:val="72"/>
        </w:rPr>
      </w:pPr>
    </w:p>
    <w:p w14:paraId="5DBA81F1" w14:textId="77777777" w:rsidR="00805754" w:rsidRDefault="00805754" w:rsidP="00137CEB">
      <w:pPr>
        <w:jc w:val="center"/>
        <w:rPr>
          <w:rFonts w:ascii="Arial" w:hAnsi="Arial"/>
          <w:sz w:val="72"/>
          <w:szCs w:val="72"/>
        </w:rPr>
      </w:pPr>
    </w:p>
    <w:p w14:paraId="5717ED44" w14:textId="77777777" w:rsidR="00137CEB" w:rsidRDefault="00137CEB" w:rsidP="00DE686D">
      <w:pPr>
        <w:rPr>
          <w:rFonts w:ascii="Arial" w:hAnsi="Arial"/>
          <w:sz w:val="72"/>
          <w:szCs w:val="72"/>
        </w:rPr>
      </w:pPr>
    </w:p>
    <w:p w14:paraId="4BF62710" w14:textId="77777777" w:rsidR="00137CEB" w:rsidRDefault="00137CEB" w:rsidP="00805754">
      <w:pPr>
        <w:jc w:val="center"/>
        <w:rPr>
          <w:rFonts w:ascii="Arial" w:hAnsi="Arial"/>
          <w:sz w:val="72"/>
          <w:szCs w:val="72"/>
        </w:rPr>
      </w:pPr>
      <w:r>
        <w:rPr>
          <w:rFonts w:ascii="Arial" w:hAnsi="Arial"/>
          <w:sz w:val="72"/>
          <w:szCs w:val="72"/>
        </w:rPr>
        <w:t>PART 5</w:t>
      </w:r>
    </w:p>
    <w:p w14:paraId="3D457717" w14:textId="77777777" w:rsidR="00805754" w:rsidRDefault="00805754" w:rsidP="00805754">
      <w:pPr>
        <w:jc w:val="both"/>
        <w:rPr>
          <w:rFonts w:ascii="Arial" w:hAnsi="Arial" w:cs="Arial"/>
          <w:sz w:val="28"/>
          <w:szCs w:val="28"/>
        </w:rPr>
      </w:pPr>
      <w:r>
        <w:rPr>
          <w:rFonts w:ascii="Arial" w:hAnsi="Arial" w:cs="Arial"/>
          <w:sz w:val="28"/>
          <w:szCs w:val="28"/>
        </w:rPr>
        <w:t>The various costs for each benchmark on various cache splits have been multiplied with the CPI, to give graphs of COST*CPI for different cache splits in different benchmarks. This is done so that the optimal configuration can be found out from the data set, after considering the costs, generated for each combination using the cost function in part 4.</w:t>
      </w:r>
    </w:p>
    <w:p w14:paraId="2CF684E0" w14:textId="77777777" w:rsidR="00805754" w:rsidRDefault="00805754" w:rsidP="00805754">
      <w:pPr>
        <w:jc w:val="both"/>
        <w:rPr>
          <w:rFonts w:ascii="Arial" w:hAnsi="Arial" w:cs="Arial"/>
          <w:b/>
          <w:sz w:val="28"/>
          <w:szCs w:val="28"/>
        </w:rPr>
      </w:pPr>
      <w:r>
        <w:rPr>
          <w:rFonts w:ascii="Arial" w:hAnsi="Arial" w:cs="Arial"/>
          <w:b/>
          <w:sz w:val="28"/>
          <w:szCs w:val="28"/>
        </w:rPr>
        <w:br/>
        <w:t>GCC BENCHMARKS:</w:t>
      </w:r>
    </w:p>
    <w:p w14:paraId="08543ED9" w14:textId="77777777" w:rsidR="00805754" w:rsidRDefault="00805754" w:rsidP="00805754">
      <w:pPr>
        <w:jc w:val="both"/>
        <w:rPr>
          <w:rFonts w:ascii="Arial" w:hAnsi="Arial" w:cs="Arial"/>
          <w:sz w:val="28"/>
          <w:szCs w:val="28"/>
        </w:rPr>
      </w:pPr>
      <w:r>
        <w:rPr>
          <w:rFonts w:ascii="Arial" w:hAnsi="Arial" w:cs="Arial"/>
          <w:sz w:val="28"/>
          <w:szCs w:val="28"/>
        </w:rPr>
        <w:t>SEPARATE L1 AND L2 CACHES:</w:t>
      </w:r>
    </w:p>
    <w:p w14:paraId="22FBCA86" w14:textId="77777777" w:rsidR="00805754" w:rsidRDefault="00805754" w:rsidP="00805754">
      <w:pPr>
        <w:jc w:val="both"/>
        <w:rPr>
          <w:rFonts w:ascii="Arial" w:hAnsi="Arial" w:cs="Arial"/>
          <w:sz w:val="28"/>
          <w:szCs w:val="28"/>
        </w:rPr>
      </w:pPr>
      <w:r>
        <w:rPr>
          <w:noProof/>
          <w:lang w:bidi="ar-SA"/>
        </w:rPr>
        <w:drawing>
          <wp:inline distT="0" distB="0" distL="0" distR="0" wp14:anchorId="4A974987" wp14:editId="28EC8B0D">
            <wp:extent cx="5486400" cy="3279140"/>
            <wp:effectExtent l="0" t="0" r="2540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95394B" w14:textId="77777777" w:rsidR="00232B34" w:rsidRPr="00F35E95" w:rsidRDefault="00232B34" w:rsidP="00232B34">
      <w:pPr>
        <w:jc w:val="both"/>
        <w:rPr>
          <w:rFonts w:ascii="Arial" w:hAnsi="Arial"/>
          <w:sz w:val="28"/>
          <w:szCs w:val="28"/>
        </w:rPr>
      </w:pPr>
      <w:r>
        <w:rPr>
          <w:rFonts w:ascii="Arial" w:hAnsi="Arial"/>
          <w:sz w:val="28"/>
          <w:szCs w:val="28"/>
        </w:rPr>
        <w:t>OPTIMAL SOLUTION:</w:t>
      </w:r>
    </w:p>
    <w:p w14:paraId="67C3B814" w14:textId="77777777" w:rsidR="00232B34" w:rsidRDefault="00232B34" w:rsidP="00805754">
      <w:pPr>
        <w:jc w:val="both"/>
        <w:rPr>
          <w:rFonts w:ascii="Arial" w:hAnsi="Arial" w:cs="Arial"/>
          <w:sz w:val="28"/>
          <w:szCs w:val="28"/>
        </w:rPr>
      </w:pPr>
    </w:p>
    <w:tbl>
      <w:tblPr>
        <w:tblStyle w:val="TableGrid"/>
        <w:tblW w:w="0" w:type="auto"/>
        <w:tblLook w:val="04A0" w:firstRow="1" w:lastRow="0" w:firstColumn="1" w:lastColumn="0" w:noHBand="0" w:noVBand="1"/>
      </w:tblPr>
      <w:tblGrid>
        <w:gridCol w:w="1368"/>
        <w:gridCol w:w="2317"/>
        <w:gridCol w:w="1385"/>
        <w:gridCol w:w="1385"/>
        <w:gridCol w:w="1618"/>
        <w:gridCol w:w="1618"/>
      </w:tblGrid>
      <w:tr w:rsidR="00B249B9" w14:paraId="10A15ABF" w14:textId="77777777" w:rsidTr="00805754">
        <w:tc>
          <w:tcPr>
            <w:tcW w:w="1615" w:type="dxa"/>
          </w:tcPr>
          <w:p w14:paraId="5A79BC31" w14:textId="77777777" w:rsidR="00805754" w:rsidRDefault="00B249B9" w:rsidP="00805754">
            <w:pPr>
              <w:jc w:val="both"/>
              <w:rPr>
                <w:rFonts w:ascii="Arial" w:hAnsi="Arial" w:cs="Arial"/>
                <w:sz w:val="28"/>
                <w:szCs w:val="28"/>
              </w:rPr>
            </w:pPr>
            <w:r>
              <w:rPr>
                <w:rFonts w:ascii="Arial" w:hAnsi="Arial" w:cs="Arial"/>
                <w:sz w:val="28"/>
                <w:szCs w:val="28"/>
              </w:rPr>
              <w:t>BLOCK SIZE</w:t>
            </w:r>
          </w:p>
        </w:tc>
        <w:tc>
          <w:tcPr>
            <w:tcW w:w="1615" w:type="dxa"/>
          </w:tcPr>
          <w:p w14:paraId="0B359758" w14:textId="77777777" w:rsidR="00805754" w:rsidRDefault="00B249B9" w:rsidP="00805754">
            <w:pPr>
              <w:jc w:val="both"/>
              <w:rPr>
                <w:rFonts w:ascii="Arial" w:hAnsi="Arial" w:cs="Arial"/>
                <w:sz w:val="28"/>
                <w:szCs w:val="28"/>
              </w:rPr>
            </w:pPr>
            <w:r>
              <w:rPr>
                <w:rFonts w:ascii="Arial" w:hAnsi="Arial" w:cs="Arial"/>
                <w:sz w:val="28"/>
                <w:szCs w:val="28"/>
              </w:rPr>
              <w:t>REPLACEMENT</w:t>
            </w:r>
          </w:p>
        </w:tc>
        <w:tc>
          <w:tcPr>
            <w:tcW w:w="1615" w:type="dxa"/>
          </w:tcPr>
          <w:p w14:paraId="21FBC1E5" w14:textId="77777777" w:rsidR="00805754" w:rsidRDefault="00B249B9" w:rsidP="00805754">
            <w:pPr>
              <w:jc w:val="both"/>
              <w:rPr>
                <w:rFonts w:ascii="Arial" w:hAnsi="Arial" w:cs="Arial"/>
                <w:sz w:val="28"/>
                <w:szCs w:val="28"/>
              </w:rPr>
            </w:pPr>
            <w:r>
              <w:rPr>
                <w:rFonts w:ascii="Arial" w:hAnsi="Arial" w:cs="Arial"/>
                <w:sz w:val="28"/>
                <w:szCs w:val="28"/>
              </w:rPr>
              <w:t>ASSOC L1</w:t>
            </w:r>
          </w:p>
        </w:tc>
        <w:tc>
          <w:tcPr>
            <w:tcW w:w="1615" w:type="dxa"/>
          </w:tcPr>
          <w:p w14:paraId="524A2723" w14:textId="77777777" w:rsidR="00805754" w:rsidRDefault="00B249B9" w:rsidP="00805754">
            <w:pPr>
              <w:jc w:val="both"/>
              <w:rPr>
                <w:rFonts w:ascii="Arial" w:hAnsi="Arial" w:cs="Arial"/>
                <w:sz w:val="28"/>
                <w:szCs w:val="28"/>
              </w:rPr>
            </w:pPr>
            <w:r>
              <w:rPr>
                <w:rFonts w:ascii="Arial" w:hAnsi="Arial" w:cs="Arial"/>
                <w:sz w:val="28"/>
                <w:szCs w:val="28"/>
              </w:rPr>
              <w:t>ASSOC L2</w:t>
            </w:r>
          </w:p>
        </w:tc>
        <w:tc>
          <w:tcPr>
            <w:tcW w:w="1615" w:type="dxa"/>
          </w:tcPr>
          <w:p w14:paraId="01CC455B" w14:textId="77777777" w:rsidR="00805754" w:rsidRDefault="00B249B9" w:rsidP="00805754">
            <w:pPr>
              <w:jc w:val="both"/>
              <w:rPr>
                <w:rFonts w:ascii="Arial" w:hAnsi="Arial" w:cs="Arial"/>
                <w:sz w:val="28"/>
                <w:szCs w:val="28"/>
              </w:rPr>
            </w:pPr>
            <w:r>
              <w:rPr>
                <w:rFonts w:ascii="Arial" w:hAnsi="Arial" w:cs="Arial"/>
                <w:sz w:val="28"/>
                <w:szCs w:val="28"/>
              </w:rPr>
              <w:t>CPI</w:t>
            </w:r>
          </w:p>
        </w:tc>
        <w:tc>
          <w:tcPr>
            <w:tcW w:w="1616" w:type="dxa"/>
          </w:tcPr>
          <w:p w14:paraId="148D6D28" w14:textId="77777777" w:rsidR="00805754" w:rsidRDefault="00B249B9" w:rsidP="00805754">
            <w:pPr>
              <w:jc w:val="both"/>
              <w:rPr>
                <w:rFonts w:ascii="Arial" w:hAnsi="Arial" w:cs="Arial"/>
                <w:sz w:val="28"/>
                <w:szCs w:val="28"/>
              </w:rPr>
            </w:pPr>
            <w:r>
              <w:rPr>
                <w:rFonts w:ascii="Arial" w:hAnsi="Arial" w:cs="Arial"/>
                <w:sz w:val="28"/>
                <w:szCs w:val="28"/>
              </w:rPr>
              <w:t>COST*CPI</w:t>
            </w:r>
          </w:p>
        </w:tc>
      </w:tr>
      <w:tr w:rsidR="00B249B9" w14:paraId="005B8C0C" w14:textId="77777777" w:rsidTr="00805754">
        <w:tc>
          <w:tcPr>
            <w:tcW w:w="1615" w:type="dxa"/>
          </w:tcPr>
          <w:p w14:paraId="1923193F" w14:textId="77777777" w:rsidR="00805754" w:rsidRDefault="00232B34" w:rsidP="00805754">
            <w:pPr>
              <w:jc w:val="both"/>
              <w:rPr>
                <w:rFonts w:ascii="Arial" w:hAnsi="Arial" w:cs="Arial"/>
                <w:sz w:val="28"/>
                <w:szCs w:val="28"/>
              </w:rPr>
            </w:pPr>
            <w:r>
              <w:rPr>
                <w:rFonts w:ascii="Arial" w:hAnsi="Arial" w:cs="Arial"/>
                <w:sz w:val="28"/>
                <w:szCs w:val="28"/>
              </w:rPr>
              <w:t>32</w:t>
            </w:r>
          </w:p>
        </w:tc>
        <w:tc>
          <w:tcPr>
            <w:tcW w:w="1615" w:type="dxa"/>
          </w:tcPr>
          <w:p w14:paraId="728C40C7" w14:textId="77777777" w:rsidR="00805754" w:rsidRDefault="00232B34" w:rsidP="00805754">
            <w:pPr>
              <w:jc w:val="both"/>
              <w:rPr>
                <w:rFonts w:ascii="Arial" w:hAnsi="Arial" w:cs="Arial"/>
                <w:sz w:val="28"/>
                <w:szCs w:val="28"/>
              </w:rPr>
            </w:pPr>
            <w:r>
              <w:rPr>
                <w:rFonts w:ascii="Arial" w:hAnsi="Arial" w:cs="Arial"/>
                <w:sz w:val="28"/>
                <w:szCs w:val="28"/>
              </w:rPr>
              <w:t>F</w:t>
            </w:r>
          </w:p>
        </w:tc>
        <w:tc>
          <w:tcPr>
            <w:tcW w:w="1615" w:type="dxa"/>
          </w:tcPr>
          <w:p w14:paraId="099E09A8" w14:textId="77777777" w:rsidR="00805754" w:rsidRDefault="00232B34" w:rsidP="00805754">
            <w:pPr>
              <w:jc w:val="both"/>
              <w:rPr>
                <w:rFonts w:ascii="Arial" w:hAnsi="Arial" w:cs="Arial"/>
                <w:sz w:val="28"/>
                <w:szCs w:val="28"/>
              </w:rPr>
            </w:pPr>
            <w:r>
              <w:rPr>
                <w:rFonts w:ascii="Arial" w:hAnsi="Arial" w:cs="Arial"/>
                <w:sz w:val="28"/>
                <w:szCs w:val="28"/>
              </w:rPr>
              <w:t>2</w:t>
            </w:r>
          </w:p>
        </w:tc>
        <w:tc>
          <w:tcPr>
            <w:tcW w:w="1615" w:type="dxa"/>
          </w:tcPr>
          <w:p w14:paraId="0EE53326" w14:textId="77777777" w:rsidR="00805754" w:rsidRDefault="00232B34" w:rsidP="00805754">
            <w:pPr>
              <w:jc w:val="both"/>
              <w:rPr>
                <w:rFonts w:ascii="Arial" w:hAnsi="Arial" w:cs="Arial"/>
                <w:sz w:val="28"/>
                <w:szCs w:val="28"/>
              </w:rPr>
            </w:pPr>
            <w:r>
              <w:rPr>
                <w:rFonts w:ascii="Arial" w:hAnsi="Arial" w:cs="Arial"/>
                <w:sz w:val="28"/>
                <w:szCs w:val="28"/>
              </w:rPr>
              <w:t>2</w:t>
            </w:r>
          </w:p>
        </w:tc>
        <w:tc>
          <w:tcPr>
            <w:tcW w:w="1615" w:type="dxa"/>
          </w:tcPr>
          <w:p w14:paraId="09E7E65D" w14:textId="77777777" w:rsidR="00805754" w:rsidRPr="00232B34" w:rsidRDefault="00232B34" w:rsidP="00232B34">
            <w:pPr>
              <w:spacing w:before="0"/>
              <w:jc w:val="both"/>
              <w:rPr>
                <w:rFonts w:ascii="Arial" w:eastAsia="Times New Roman" w:hAnsi="Arial" w:cs="Arial"/>
                <w:b/>
                <w:bCs/>
                <w:i/>
                <w:iCs/>
                <w:color w:val="000000"/>
                <w:sz w:val="24"/>
                <w:szCs w:val="24"/>
                <w:lang w:bidi="ar-SA"/>
              </w:rPr>
            </w:pPr>
            <w:r w:rsidRPr="00232B34">
              <w:rPr>
                <w:rFonts w:ascii="Arial" w:eastAsia="Times New Roman" w:hAnsi="Arial" w:cs="Arial"/>
                <w:b/>
                <w:bCs/>
                <w:i/>
                <w:iCs/>
                <w:color w:val="000000"/>
                <w:sz w:val="24"/>
                <w:szCs w:val="24"/>
                <w:lang w:bidi="ar-SA"/>
              </w:rPr>
              <w:t>1.099160515</w:t>
            </w:r>
          </w:p>
        </w:tc>
        <w:tc>
          <w:tcPr>
            <w:tcW w:w="1616" w:type="dxa"/>
          </w:tcPr>
          <w:p w14:paraId="207D420C" w14:textId="77777777" w:rsidR="00805754" w:rsidRPr="00232B34" w:rsidRDefault="00232B34" w:rsidP="00232B34">
            <w:pPr>
              <w:spacing w:before="0"/>
              <w:jc w:val="both"/>
              <w:rPr>
                <w:rFonts w:ascii="Arial" w:eastAsia="Times New Roman" w:hAnsi="Arial" w:cs="Arial"/>
                <w:b/>
                <w:bCs/>
                <w:i/>
                <w:iCs/>
                <w:color w:val="000000"/>
                <w:sz w:val="24"/>
                <w:szCs w:val="24"/>
                <w:lang w:bidi="ar-SA"/>
              </w:rPr>
            </w:pPr>
            <w:r w:rsidRPr="00232B34">
              <w:rPr>
                <w:rFonts w:ascii="Arial" w:eastAsia="Times New Roman" w:hAnsi="Arial" w:cs="Arial"/>
                <w:b/>
                <w:bCs/>
                <w:i/>
                <w:iCs/>
                <w:color w:val="000000"/>
                <w:sz w:val="24"/>
                <w:szCs w:val="24"/>
                <w:lang w:bidi="ar-SA"/>
              </w:rPr>
              <w:t>60.28895423</w:t>
            </w:r>
          </w:p>
        </w:tc>
      </w:tr>
    </w:tbl>
    <w:p w14:paraId="531858FD" w14:textId="77777777" w:rsidR="00805754" w:rsidRPr="00805754" w:rsidRDefault="00805754" w:rsidP="00805754">
      <w:pPr>
        <w:jc w:val="both"/>
        <w:rPr>
          <w:rFonts w:ascii="Arial" w:hAnsi="Arial"/>
          <w:sz w:val="28"/>
          <w:szCs w:val="28"/>
        </w:rPr>
      </w:pPr>
      <w:r>
        <w:rPr>
          <w:rFonts w:ascii="Arial" w:hAnsi="Arial" w:cs="Arial"/>
          <w:sz w:val="28"/>
          <w:szCs w:val="28"/>
        </w:rPr>
        <w:t xml:space="preserve">  </w:t>
      </w:r>
    </w:p>
    <w:p w14:paraId="681AB754" w14:textId="77777777" w:rsidR="00137CEB" w:rsidRDefault="00137CEB" w:rsidP="00137CEB">
      <w:pPr>
        <w:jc w:val="center"/>
        <w:rPr>
          <w:rFonts w:ascii="Arial" w:hAnsi="Arial"/>
          <w:sz w:val="28"/>
          <w:szCs w:val="28"/>
        </w:rPr>
      </w:pPr>
    </w:p>
    <w:p w14:paraId="63F7FC70" w14:textId="77777777" w:rsidR="00805754" w:rsidRDefault="00805754" w:rsidP="00805754">
      <w:pPr>
        <w:jc w:val="both"/>
        <w:rPr>
          <w:rFonts w:ascii="Arial" w:hAnsi="Arial"/>
          <w:sz w:val="28"/>
          <w:szCs w:val="28"/>
        </w:rPr>
      </w:pPr>
      <w:r>
        <w:rPr>
          <w:rFonts w:ascii="Arial" w:hAnsi="Arial"/>
          <w:sz w:val="28"/>
          <w:szCs w:val="28"/>
        </w:rPr>
        <w:t>SEPARATE L1 AND UNIFIED L2 CACHE:</w:t>
      </w:r>
    </w:p>
    <w:p w14:paraId="3B9C363F" w14:textId="77777777" w:rsidR="00805754" w:rsidRDefault="00805754" w:rsidP="00805754">
      <w:pPr>
        <w:jc w:val="both"/>
        <w:rPr>
          <w:rFonts w:ascii="Arial" w:hAnsi="Arial"/>
          <w:sz w:val="28"/>
          <w:szCs w:val="28"/>
        </w:rPr>
      </w:pPr>
      <w:r>
        <w:rPr>
          <w:noProof/>
        </w:rPr>
        <w:drawing>
          <wp:inline distT="0" distB="0" distL="0" distR="0" wp14:anchorId="159F3563" wp14:editId="17CFCB44">
            <wp:extent cx="5368925" cy="3290887"/>
            <wp:effectExtent l="0" t="0" r="15875" b="368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2D9D564" w14:textId="77777777" w:rsidR="00C6536F" w:rsidRPr="00F35E95" w:rsidRDefault="00C6536F" w:rsidP="00C6536F">
      <w:pPr>
        <w:jc w:val="both"/>
        <w:rPr>
          <w:rFonts w:ascii="Arial" w:hAnsi="Arial"/>
          <w:sz w:val="28"/>
          <w:szCs w:val="28"/>
        </w:rPr>
      </w:pPr>
      <w:r>
        <w:rPr>
          <w:rFonts w:ascii="Arial" w:hAnsi="Arial"/>
          <w:sz w:val="28"/>
          <w:szCs w:val="28"/>
        </w:rPr>
        <w:t>OPTIMAL SOLUTION:</w:t>
      </w:r>
    </w:p>
    <w:p w14:paraId="29DC5A9C" w14:textId="77777777" w:rsidR="00C6536F" w:rsidRDefault="00C6536F" w:rsidP="00805754">
      <w:pPr>
        <w:jc w:val="both"/>
        <w:rPr>
          <w:rFonts w:ascii="Arial" w:hAnsi="Arial"/>
          <w:sz w:val="28"/>
          <w:szCs w:val="28"/>
        </w:rPr>
      </w:pPr>
    </w:p>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667D798F" w14:textId="77777777" w:rsidTr="00805754">
        <w:tc>
          <w:tcPr>
            <w:tcW w:w="1615" w:type="dxa"/>
          </w:tcPr>
          <w:p w14:paraId="058CE120"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08A542EC"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47051759"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295D9357"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05EA3A90"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05D56482"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2B1A6EFF" w14:textId="77777777" w:rsidTr="00805754">
        <w:tc>
          <w:tcPr>
            <w:tcW w:w="1615" w:type="dxa"/>
          </w:tcPr>
          <w:p w14:paraId="76AD54D6" w14:textId="77777777" w:rsidR="00B249B9" w:rsidRDefault="00232B34" w:rsidP="00805754">
            <w:pPr>
              <w:jc w:val="both"/>
              <w:rPr>
                <w:rFonts w:ascii="Arial" w:hAnsi="Arial"/>
                <w:sz w:val="28"/>
                <w:szCs w:val="28"/>
              </w:rPr>
            </w:pPr>
            <w:r>
              <w:rPr>
                <w:rFonts w:ascii="Arial" w:hAnsi="Arial"/>
                <w:sz w:val="28"/>
                <w:szCs w:val="28"/>
              </w:rPr>
              <w:t>32</w:t>
            </w:r>
          </w:p>
        </w:tc>
        <w:tc>
          <w:tcPr>
            <w:tcW w:w="1615" w:type="dxa"/>
          </w:tcPr>
          <w:p w14:paraId="729C998A" w14:textId="77777777" w:rsidR="00B249B9" w:rsidRDefault="00232B34" w:rsidP="00805754">
            <w:pPr>
              <w:jc w:val="both"/>
              <w:rPr>
                <w:rFonts w:ascii="Arial" w:hAnsi="Arial"/>
                <w:sz w:val="28"/>
                <w:szCs w:val="28"/>
              </w:rPr>
            </w:pPr>
            <w:r>
              <w:rPr>
                <w:rFonts w:ascii="Arial" w:hAnsi="Arial"/>
                <w:sz w:val="28"/>
                <w:szCs w:val="28"/>
              </w:rPr>
              <w:t>F</w:t>
            </w:r>
          </w:p>
        </w:tc>
        <w:tc>
          <w:tcPr>
            <w:tcW w:w="1615" w:type="dxa"/>
          </w:tcPr>
          <w:p w14:paraId="7CBB3073" w14:textId="77777777" w:rsidR="00B249B9" w:rsidRDefault="00232B34" w:rsidP="00805754">
            <w:pPr>
              <w:jc w:val="both"/>
              <w:rPr>
                <w:rFonts w:ascii="Arial" w:hAnsi="Arial"/>
                <w:sz w:val="28"/>
                <w:szCs w:val="28"/>
              </w:rPr>
            </w:pPr>
            <w:r>
              <w:rPr>
                <w:rFonts w:ascii="Arial" w:hAnsi="Arial"/>
                <w:sz w:val="28"/>
                <w:szCs w:val="28"/>
              </w:rPr>
              <w:t>1</w:t>
            </w:r>
          </w:p>
        </w:tc>
        <w:tc>
          <w:tcPr>
            <w:tcW w:w="1615" w:type="dxa"/>
          </w:tcPr>
          <w:p w14:paraId="343EAC95" w14:textId="77777777" w:rsidR="00B249B9" w:rsidRDefault="00232B34" w:rsidP="00805754">
            <w:pPr>
              <w:jc w:val="both"/>
              <w:rPr>
                <w:rFonts w:ascii="Arial" w:hAnsi="Arial"/>
                <w:sz w:val="28"/>
                <w:szCs w:val="28"/>
              </w:rPr>
            </w:pPr>
            <w:r>
              <w:rPr>
                <w:rFonts w:ascii="Arial" w:hAnsi="Arial"/>
                <w:sz w:val="28"/>
                <w:szCs w:val="28"/>
              </w:rPr>
              <w:t>1</w:t>
            </w:r>
          </w:p>
        </w:tc>
        <w:tc>
          <w:tcPr>
            <w:tcW w:w="1615" w:type="dxa"/>
          </w:tcPr>
          <w:p w14:paraId="636F8CE5" w14:textId="77777777" w:rsidR="00232B34" w:rsidRPr="00232B34" w:rsidRDefault="00232B34" w:rsidP="00232B34">
            <w:pPr>
              <w:spacing w:before="0"/>
              <w:jc w:val="both"/>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1.088327483</w:t>
            </w:r>
          </w:p>
          <w:p w14:paraId="497D12F2" w14:textId="77777777" w:rsidR="00B249B9" w:rsidRDefault="00B249B9" w:rsidP="00805754">
            <w:pPr>
              <w:jc w:val="both"/>
              <w:rPr>
                <w:rFonts w:ascii="Arial" w:hAnsi="Arial"/>
                <w:sz w:val="28"/>
                <w:szCs w:val="28"/>
              </w:rPr>
            </w:pPr>
          </w:p>
        </w:tc>
        <w:tc>
          <w:tcPr>
            <w:tcW w:w="1616" w:type="dxa"/>
          </w:tcPr>
          <w:p w14:paraId="5E4C9B04" w14:textId="77777777" w:rsidR="00232B34" w:rsidRPr="00232B34" w:rsidRDefault="00232B34" w:rsidP="00232B34">
            <w:pPr>
              <w:spacing w:before="0"/>
              <w:jc w:val="both"/>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55.61353436</w:t>
            </w:r>
          </w:p>
          <w:p w14:paraId="3BE3BEC5" w14:textId="77777777" w:rsidR="00B249B9" w:rsidRDefault="00B249B9" w:rsidP="00805754">
            <w:pPr>
              <w:jc w:val="both"/>
              <w:rPr>
                <w:rFonts w:ascii="Arial" w:hAnsi="Arial"/>
                <w:sz w:val="28"/>
                <w:szCs w:val="28"/>
              </w:rPr>
            </w:pPr>
          </w:p>
        </w:tc>
      </w:tr>
    </w:tbl>
    <w:p w14:paraId="302107E7" w14:textId="77777777" w:rsidR="00805754" w:rsidRPr="00805754" w:rsidRDefault="00805754" w:rsidP="00805754">
      <w:pPr>
        <w:jc w:val="both"/>
        <w:rPr>
          <w:rFonts w:ascii="Arial" w:hAnsi="Arial"/>
          <w:sz w:val="28"/>
          <w:szCs w:val="28"/>
        </w:rPr>
      </w:pPr>
    </w:p>
    <w:p w14:paraId="7E38E588" w14:textId="77777777" w:rsidR="00805754" w:rsidRDefault="00805754" w:rsidP="00805754">
      <w:pPr>
        <w:rPr>
          <w:rFonts w:ascii="Arial" w:hAnsi="Arial"/>
          <w:sz w:val="28"/>
          <w:szCs w:val="28"/>
        </w:rPr>
      </w:pPr>
    </w:p>
    <w:p w14:paraId="67CA9095" w14:textId="77777777" w:rsidR="00805754" w:rsidRDefault="00805754" w:rsidP="00805754">
      <w:pPr>
        <w:rPr>
          <w:rFonts w:ascii="Arial" w:hAnsi="Arial"/>
          <w:sz w:val="28"/>
          <w:szCs w:val="28"/>
        </w:rPr>
      </w:pPr>
    </w:p>
    <w:p w14:paraId="61199FD5" w14:textId="77777777" w:rsidR="00805754" w:rsidRDefault="00805754" w:rsidP="00805754">
      <w:pPr>
        <w:rPr>
          <w:rFonts w:ascii="Arial" w:hAnsi="Arial"/>
          <w:sz w:val="28"/>
          <w:szCs w:val="28"/>
        </w:rPr>
      </w:pPr>
    </w:p>
    <w:p w14:paraId="2F15AA50" w14:textId="77777777" w:rsidR="00805754" w:rsidRDefault="00805754" w:rsidP="00805754">
      <w:pPr>
        <w:rPr>
          <w:rFonts w:ascii="Arial" w:hAnsi="Arial"/>
          <w:sz w:val="28"/>
          <w:szCs w:val="28"/>
        </w:rPr>
      </w:pPr>
    </w:p>
    <w:p w14:paraId="6D33832B" w14:textId="77777777" w:rsidR="00137CEB" w:rsidRDefault="00805754" w:rsidP="00805754">
      <w:pPr>
        <w:rPr>
          <w:rFonts w:ascii="Arial" w:hAnsi="Arial"/>
          <w:sz w:val="28"/>
          <w:szCs w:val="28"/>
        </w:rPr>
      </w:pPr>
      <w:r>
        <w:rPr>
          <w:rFonts w:ascii="Arial" w:hAnsi="Arial"/>
          <w:sz w:val="28"/>
          <w:szCs w:val="28"/>
        </w:rPr>
        <w:t>UNIFEID L1 AND UNIFIED L2 CACHE:</w:t>
      </w:r>
    </w:p>
    <w:p w14:paraId="6C3C0D18" w14:textId="77777777" w:rsidR="00805754" w:rsidRDefault="00805754" w:rsidP="00805754">
      <w:pPr>
        <w:rPr>
          <w:rFonts w:ascii="Arial" w:hAnsi="Arial"/>
          <w:sz w:val="28"/>
          <w:szCs w:val="28"/>
        </w:rPr>
      </w:pPr>
      <w:r>
        <w:rPr>
          <w:noProof/>
        </w:rPr>
        <w:drawing>
          <wp:inline distT="0" distB="0" distL="0" distR="0" wp14:anchorId="19B5C14D" wp14:editId="6CC57964">
            <wp:extent cx="5292725" cy="3176587"/>
            <wp:effectExtent l="0" t="0" r="15875" b="241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CF30F4" w14:textId="77777777" w:rsidR="00C6536F" w:rsidRDefault="00C6536F" w:rsidP="00805754">
      <w:pPr>
        <w:rPr>
          <w:rFonts w:ascii="Arial" w:hAnsi="Arial"/>
          <w:sz w:val="28"/>
          <w:szCs w:val="28"/>
        </w:rPr>
      </w:pPr>
    </w:p>
    <w:p w14:paraId="6595D562" w14:textId="77777777" w:rsidR="00C6536F" w:rsidRPr="00F35E95" w:rsidRDefault="00C6536F" w:rsidP="00C6536F">
      <w:pPr>
        <w:jc w:val="both"/>
        <w:rPr>
          <w:rFonts w:ascii="Arial" w:hAnsi="Arial"/>
          <w:sz w:val="28"/>
          <w:szCs w:val="28"/>
        </w:rPr>
      </w:pPr>
      <w:r>
        <w:rPr>
          <w:rFonts w:ascii="Arial" w:hAnsi="Arial"/>
          <w:sz w:val="28"/>
          <w:szCs w:val="28"/>
        </w:rPr>
        <w:t>OPTIMAL SOLUTION:</w:t>
      </w:r>
    </w:p>
    <w:p w14:paraId="4027FB26" w14:textId="77777777" w:rsidR="00C6536F" w:rsidRPr="00805754" w:rsidRDefault="00C6536F" w:rsidP="00805754">
      <w:pPr>
        <w:rPr>
          <w:rFonts w:ascii="Arial" w:hAnsi="Arial"/>
          <w:sz w:val="28"/>
          <w:szCs w:val="28"/>
        </w:rPr>
      </w:pPr>
    </w:p>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22B9C966" w14:textId="77777777" w:rsidTr="00805754">
        <w:tc>
          <w:tcPr>
            <w:tcW w:w="1615" w:type="dxa"/>
          </w:tcPr>
          <w:p w14:paraId="58DAC5E2"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5BE64A37"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2CB9F507"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74F9C73C"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2D5D43C1"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6DFD1FCC"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6548D610" w14:textId="77777777" w:rsidTr="00805754">
        <w:tc>
          <w:tcPr>
            <w:tcW w:w="1615" w:type="dxa"/>
          </w:tcPr>
          <w:p w14:paraId="4C70244C" w14:textId="77777777" w:rsidR="00B249B9" w:rsidRDefault="00232B34" w:rsidP="00805754">
            <w:pPr>
              <w:jc w:val="both"/>
              <w:rPr>
                <w:rFonts w:ascii="Arial" w:hAnsi="Arial"/>
                <w:sz w:val="28"/>
                <w:szCs w:val="28"/>
              </w:rPr>
            </w:pPr>
            <w:r>
              <w:rPr>
                <w:rFonts w:ascii="Arial" w:hAnsi="Arial"/>
                <w:sz w:val="28"/>
                <w:szCs w:val="28"/>
              </w:rPr>
              <w:t>32</w:t>
            </w:r>
          </w:p>
        </w:tc>
        <w:tc>
          <w:tcPr>
            <w:tcW w:w="1615" w:type="dxa"/>
          </w:tcPr>
          <w:p w14:paraId="052D5413" w14:textId="77777777" w:rsidR="00B249B9" w:rsidRDefault="00232B34" w:rsidP="00805754">
            <w:pPr>
              <w:jc w:val="both"/>
              <w:rPr>
                <w:rFonts w:ascii="Arial" w:hAnsi="Arial"/>
                <w:sz w:val="28"/>
                <w:szCs w:val="28"/>
              </w:rPr>
            </w:pPr>
            <w:r>
              <w:rPr>
                <w:rFonts w:ascii="Arial" w:hAnsi="Arial"/>
                <w:sz w:val="28"/>
                <w:szCs w:val="28"/>
              </w:rPr>
              <w:t>F</w:t>
            </w:r>
          </w:p>
        </w:tc>
        <w:tc>
          <w:tcPr>
            <w:tcW w:w="1615" w:type="dxa"/>
          </w:tcPr>
          <w:p w14:paraId="36FF15EC" w14:textId="77777777" w:rsidR="00B249B9" w:rsidRDefault="00232B34" w:rsidP="00805754">
            <w:pPr>
              <w:jc w:val="both"/>
              <w:rPr>
                <w:rFonts w:ascii="Arial" w:hAnsi="Arial"/>
                <w:sz w:val="28"/>
                <w:szCs w:val="28"/>
              </w:rPr>
            </w:pPr>
            <w:r>
              <w:rPr>
                <w:rFonts w:ascii="Arial" w:hAnsi="Arial"/>
                <w:sz w:val="28"/>
                <w:szCs w:val="28"/>
              </w:rPr>
              <w:t>1</w:t>
            </w:r>
          </w:p>
        </w:tc>
        <w:tc>
          <w:tcPr>
            <w:tcW w:w="1615" w:type="dxa"/>
          </w:tcPr>
          <w:p w14:paraId="72F8E156" w14:textId="77777777" w:rsidR="00B249B9" w:rsidRDefault="00232B34" w:rsidP="00805754">
            <w:pPr>
              <w:jc w:val="both"/>
              <w:rPr>
                <w:rFonts w:ascii="Arial" w:hAnsi="Arial"/>
                <w:sz w:val="28"/>
                <w:szCs w:val="28"/>
              </w:rPr>
            </w:pPr>
            <w:r>
              <w:rPr>
                <w:rFonts w:ascii="Arial" w:hAnsi="Arial"/>
                <w:sz w:val="28"/>
                <w:szCs w:val="28"/>
              </w:rPr>
              <w:t>1</w:t>
            </w:r>
          </w:p>
        </w:tc>
        <w:tc>
          <w:tcPr>
            <w:tcW w:w="1615" w:type="dxa"/>
          </w:tcPr>
          <w:p w14:paraId="50E9A1F1" w14:textId="77777777" w:rsidR="00B249B9" w:rsidRPr="00232B34" w:rsidRDefault="00232B34" w:rsidP="00232B34">
            <w:pPr>
              <w:spacing w:before="0"/>
              <w:jc w:val="both"/>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1.072390172</w:t>
            </w:r>
          </w:p>
        </w:tc>
        <w:tc>
          <w:tcPr>
            <w:tcW w:w="1616" w:type="dxa"/>
          </w:tcPr>
          <w:p w14:paraId="2DF68493" w14:textId="77777777" w:rsidR="00B249B9" w:rsidRPr="00232B34" w:rsidRDefault="00232B34" w:rsidP="00232B34">
            <w:pPr>
              <w:spacing w:before="0"/>
              <w:jc w:val="both"/>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53.45865009</w:t>
            </w:r>
          </w:p>
        </w:tc>
      </w:tr>
    </w:tbl>
    <w:p w14:paraId="36491BC6" w14:textId="77777777" w:rsidR="00137CEB" w:rsidRDefault="00137CEB" w:rsidP="00805754">
      <w:pPr>
        <w:jc w:val="both"/>
        <w:rPr>
          <w:rFonts w:ascii="Arial" w:hAnsi="Arial"/>
          <w:sz w:val="28"/>
          <w:szCs w:val="28"/>
        </w:rPr>
      </w:pPr>
    </w:p>
    <w:p w14:paraId="2DBB4D5A" w14:textId="77777777" w:rsidR="00B249B9" w:rsidRDefault="00B249B9" w:rsidP="00805754">
      <w:pPr>
        <w:jc w:val="both"/>
        <w:rPr>
          <w:rFonts w:ascii="Arial" w:hAnsi="Arial"/>
          <w:b/>
          <w:sz w:val="28"/>
          <w:szCs w:val="28"/>
        </w:rPr>
      </w:pPr>
    </w:p>
    <w:p w14:paraId="0593480C" w14:textId="77777777" w:rsidR="00B249B9" w:rsidRDefault="00B249B9" w:rsidP="00805754">
      <w:pPr>
        <w:jc w:val="both"/>
        <w:rPr>
          <w:rFonts w:ascii="Arial" w:hAnsi="Arial"/>
          <w:b/>
          <w:sz w:val="28"/>
          <w:szCs w:val="28"/>
        </w:rPr>
      </w:pPr>
    </w:p>
    <w:p w14:paraId="7E3F995F" w14:textId="77777777" w:rsidR="00B249B9" w:rsidRDefault="00B249B9" w:rsidP="00805754">
      <w:pPr>
        <w:jc w:val="both"/>
        <w:rPr>
          <w:rFonts w:ascii="Arial" w:hAnsi="Arial"/>
          <w:b/>
          <w:sz w:val="28"/>
          <w:szCs w:val="28"/>
        </w:rPr>
      </w:pPr>
    </w:p>
    <w:p w14:paraId="68EBC75F" w14:textId="77777777" w:rsidR="00B249B9" w:rsidRDefault="00B249B9" w:rsidP="00805754">
      <w:pPr>
        <w:jc w:val="both"/>
        <w:rPr>
          <w:rFonts w:ascii="Arial" w:hAnsi="Arial"/>
          <w:b/>
          <w:sz w:val="28"/>
          <w:szCs w:val="28"/>
        </w:rPr>
      </w:pPr>
    </w:p>
    <w:p w14:paraId="384C7D13" w14:textId="77777777" w:rsidR="00805754" w:rsidRDefault="00805754" w:rsidP="00805754">
      <w:pPr>
        <w:jc w:val="both"/>
        <w:rPr>
          <w:rFonts w:ascii="Arial" w:hAnsi="Arial"/>
          <w:b/>
          <w:sz w:val="28"/>
          <w:szCs w:val="28"/>
        </w:rPr>
      </w:pPr>
      <w:r>
        <w:rPr>
          <w:rFonts w:ascii="Arial" w:hAnsi="Arial"/>
          <w:b/>
          <w:sz w:val="28"/>
          <w:szCs w:val="28"/>
        </w:rPr>
        <w:t>ANAGRAM BENCHMARKS:</w:t>
      </w:r>
    </w:p>
    <w:p w14:paraId="69671B84" w14:textId="77777777" w:rsidR="00805754" w:rsidRDefault="00805754" w:rsidP="00805754">
      <w:pPr>
        <w:jc w:val="both"/>
        <w:rPr>
          <w:rFonts w:ascii="Arial" w:hAnsi="Arial"/>
          <w:sz w:val="28"/>
          <w:szCs w:val="28"/>
        </w:rPr>
      </w:pPr>
      <w:r>
        <w:rPr>
          <w:rFonts w:ascii="Arial" w:hAnsi="Arial"/>
          <w:sz w:val="28"/>
          <w:szCs w:val="28"/>
        </w:rPr>
        <w:t>SEPARATE L1 AND L2 CACHES:</w:t>
      </w:r>
    </w:p>
    <w:p w14:paraId="33977A16" w14:textId="77777777" w:rsidR="00805754" w:rsidRPr="00805754" w:rsidRDefault="00B249B9" w:rsidP="00805754">
      <w:pPr>
        <w:jc w:val="both"/>
        <w:rPr>
          <w:rFonts w:ascii="Arial" w:hAnsi="Arial"/>
          <w:sz w:val="28"/>
          <w:szCs w:val="28"/>
        </w:rPr>
      </w:pPr>
      <w:r>
        <w:rPr>
          <w:noProof/>
        </w:rPr>
        <w:drawing>
          <wp:inline distT="0" distB="0" distL="0" distR="0" wp14:anchorId="6ECEEA09" wp14:editId="12F54D17">
            <wp:extent cx="5486400" cy="3078480"/>
            <wp:effectExtent l="0" t="0" r="25400" b="2032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5335D61" w14:textId="77777777" w:rsidR="00137CEB" w:rsidRDefault="00137CEB" w:rsidP="00137CEB">
      <w:pPr>
        <w:jc w:val="both"/>
        <w:rPr>
          <w:rFonts w:ascii="Arial" w:hAnsi="Arial" w:cs="Arial"/>
          <w:sz w:val="28"/>
          <w:szCs w:val="28"/>
        </w:rPr>
      </w:pPr>
    </w:p>
    <w:p w14:paraId="2E9245B4" w14:textId="77777777" w:rsidR="00C6536F" w:rsidRPr="00F35E95" w:rsidRDefault="00C6536F" w:rsidP="00C6536F">
      <w:pPr>
        <w:jc w:val="both"/>
        <w:rPr>
          <w:rFonts w:ascii="Arial" w:hAnsi="Arial"/>
          <w:sz w:val="28"/>
          <w:szCs w:val="28"/>
        </w:rPr>
      </w:pPr>
      <w:r>
        <w:rPr>
          <w:rFonts w:ascii="Arial" w:hAnsi="Arial"/>
          <w:sz w:val="28"/>
          <w:szCs w:val="28"/>
        </w:rPr>
        <w:t>OPTIMAL SOLUTION:</w:t>
      </w:r>
    </w:p>
    <w:p w14:paraId="3C88E0B5" w14:textId="77777777" w:rsidR="00C6536F" w:rsidRPr="00137CEB" w:rsidRDefault="00C6536F" w:rsidP="00137CEB">
      <w:pPr>
        <w:jc w:val="both"/>
        <w:rPr>
          <w:rFonts w:ascii="Arial" w:hAnsi="Arial" w:cs="Arial"/>
          <w:sz w:val="28"/>
          <w:szCs w:val="28"/>
        </w:rPr>
      </w:pPr>
    </w:p>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58385BDC" w14:textId="77777777" w:rsidTr="00B249B9">
        <w:tc>
          <w:tcPr>
            <w:tcW w:w="1615" w:type="dxa"/>
          </w:tcPr>
          <w:p w14:paraId="6A21632E"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1DE6DD57"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3CC60F39"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1542D587"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40064B06"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4C78FABF"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7800DABC" w14:textId="77777777" w:rsidTr="00B249B9">
        <w:tc>
          <w:tcPr>
            <w:tcW w:w="1615" w:type="dxa"/>
          </w:tcPr>
          <w:p w14:paraId="0528E509" w14:textId="77777777" w:rsidR="00B249B9" w:rsidRPr="00232B34" w:rsidRDefault="00232B34">
            <w:pPr>
              <w:rPr>
                <w:rFonts w:ascii="Arial" w:hAnsi="Arial" w:cs="Arial"/>
                <w:sz w:val="24"/>
                <w:szCs w:val="24"/>
              </w:rPr>
            </w:pPr>
            <w:r>
              <w:rPr>
                <w:rFonts w:ascii="Arial" w:hAnsi="Arial" w:cs="Arial"/>
                <w:sz w:val="24"/>
                <w:szCs w:val="24"/>
              </w:rPr>
              <w:t>32</w:t>
            </w:r>
          </w:p>
        </w:tc>
        <w:tc>
          <w:tcPr>
            <w:tcW w:w="1615" w:type="dxa"/>
          </w:tcPr>
          <w:p w14:paraId="0CE74325" w14:textId="77777777" w:rsidR="00B249B9" w:rsidRPr="00232B34" w:rsidRDefault="00232B34">
            <w:pPr>
              <w:rPr>
                <w:rFonts w:ascii="Arial" w:hAnsi="Arial" w:cs="Arial"/>
                <w:sz w:val="24"/>
                <w:szCs w:val="24"/>
              </w:rPr>
            </w:pPr>
            <w:r>
              <w:rPr>
                <w:rFonts w:ascii="Arial" w:hAnsi="Arial" w:cs="Arial"/>
                <w:sz w:val="24"/>
                <w:szCs w:val="24"/>
              </w:rPr>
              <w:t>F</w:t>
            </w:r>
          </w:p>
        </w:tc>
        <w:tc>
          <w:tcPr>
            <w:tcW w:w="1615" w:type="dxa"/>
          </w:tcPr>
          <w:p w14:paraId="1F0790C0" w14:textId="77777777" w:rsidR="00B249B9" w:rsidRPr="00232B34" w:rsidRDefault="00232B34">
            <w:pPr>
              <w:rPr>
                <w:rFonts w:ascii="Arial" w:hAnsi="Arial" w:cs="Arial"/>
                <w:sz w:val="24"/>
                <w:szCs w:val="24"/>
              </w:rPr>
            </w:pPr>
            <w:r>
              <w:rPr>
                <w:rFonts w:ascii="Arial" w:hAnsi="Arial" w:cs="Arial"/>
                <w:sz w:val="24"/>
                <w:szCs w:val="24"/>
              </w:rPr>
              <w:t>1</w:t>
            </w:r>
          </w:p>
        </w:tc>
        <w:tc>
          <w:tcPr>
            <w:tcW w:w="1615" w:type="dxa"/>
          </w:tcPr>
          <w:p w14:paraId="0048D2F8" w14:textId="77777777" w:rsidR="00B249B9" w:rsidRPr="00232B34" w:rsidRDefault="00232B34">
            <w:pPr>
              <w:rPr>
                <w:rFonts w:ascii="Arial" w:hAnsi="Arial" w:cs="Arial"/>
                <w:sz w:val="24"/>
                <w:szCs w:val="24"/>
              </w:rPr>
            </w:pPr>
            <w:r>
              <w:rPr>
                <w:rFonts w:ascii="Arial" w:hAnsi="Arial" w:cs="Arial"/>
                <w:sz w:val="24"/>
                <w:szCs w:val="24"/>
              </w:rPr>
              <w:t>1</w:t>
            </w:r>
          </w:p>
        </w:tc>
        <w:tc>
          <w:tcPr>
            <w:tcW w:w="1615" w:type="dxa"/>
          </w:tcPr>
          <w:p w14:paraId="04D236EF" w14:textId="77777777" w:rsidR="00232B34"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1.067023514</w:t>
            </w:r>
          </w:p>
          <w:p w14:paraId="0F922334" w14:textId="77777777" w:rsidR="00B249B9" w:rsidRDefault="00B249B9">
            <w:pPr>
              <w:rPr>
                <w:rFonts w:ascii="Arial" w:hAnsi="Arial" w:cs="Arial"/>
              </w:rPr>
            </w:pPr>
          </w:p>
        </w:tc>
        <w:tc>
          <w:tcPr>
            <w:tcW w:w="1616" w:type="dxa"/>
          </w:tcPr>
          <w:p w14:paraId="745D4276" w14:textId="77777777" w:rsidR="00232B34"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55.85868094</w:t>
            </w:r>
          </w:p>
          <w:p w14:paraId="38CBA835" w14:textId="77777777" w:rsidR="00B249B9" w:rsidRDefault="00B249B9">
            <w:pPr>
              <w:rPr>
                <w:rFonts w:ascii="Arial" w:hAnsi="Arial" w:cs="Arial"/>
              </w:rPr>
            </w:pPr>
          </w:p>
        </w:tc>
      </w:tr>
    </w:tbl>
    <w:p w14:paraId="53D44433" w14:textId="77777777" w:rsidR="00F3620A" w:rsidRPr="00D73C0D" w:rsidRDefault="00F3620A">
      <w:pPr>
        <w:rPr>
          <w:rFonts w:ascii="Arial" w:hAnsi="Arial" w:cs="Arial"/>
        </w:rPr>
      </w:pPr>
    </w:p>
    <w:p w14:paraId="11493392" w14:textId="77777777" w:rsidR="00B249B9" w:rsidRDefault="00B249B9">
      <w:pPr>
        <w:rPr>
          <w:rFonts w:ascii="Arial" w:hAnsi="Arial" w:cs="Arial"/>
          <w:sz w:val="28"/>
          <w:szCs w:val="28"/>
        </w:rPr>
      </w:pPr>
    </w:p>
    <w:p w14:paraId="404C0FC0" w14:textId="77777777" w:rsidR="00B249B9" w:rsidRDefault="00B249B9">
      <w:pPr>
        <w:rPr>
          <w:rFonts w:ascii="Arial" w:hAnsi="Arial" w:cs="Arial"/>
          <w:sz w:val="28"/>
          <w:szCs w:val="28"/>
        </w:rPr>
      </w:pPr>
    </w:p>
    <w:p w14:paraId="41051CEE" w14:textId="77777777" w:rsidR="00B249B9" w:rsidRDefault="00B249B9">
      <w:pPr>
        <w:rPr>
          <w:rFonts w:ascii="Arial" w:hAnsi="Arial" w:cs="Arial"/>
          <w:sz w:val="28"/>
          <w:szCs w:val="28"/>
        </w:rPr>
      </w:pPr>
    </w:p>
    <w:p w14:paraId="7C33AAAD" w14:textId="77777777" w:rsidR="00B249B9" w:rsidRDefault="00B249B9">
      <w:pPr>
        <w:rPr>
          <w:rFonts w:ascii="Arial" w:hAnsi="Arial" w:cs="Arial"/>
          <w:sz w:val="28"/>
          <w:szCs w:val="28"/>
        </w:rPr>
      </w:pPr>
    </w:p>
    <w:p w14:paraId="6527B558" w14:textId="77777777" w:rsidR="00F3620A" w:rsidRDefault="00B249B9">
      <w:pPr>
        <w:rPr>
          <w:rFonts w:ascii="Arial" w:hAnsi="Arial" w:cs="Arial"/>
          <w:sz w:val="28"/>
          <w:szCs w:val="28"/>
        </w:rPr>
      </w:pPr>
      <w:r>
        <w:rPr>
          <w:rFonts w:ascii="Arial" w:hAnsi="Arial" w:cs="Arial"/>
          <w:sz w:val="28"/>
          <w:szCs w:val="28"/>
        </w:rPr>
        <w:t>SEPARATE L1 AND UNIFEID L2:</w:t>
      </w:r>
    </w:p>
    <w:p w14:paraId="3F64CC9B" w14:textId="77777777" w:rsidR="00B249B9" w:rsidRDefault="00B249B9">
      <w:pPr>
        <w:rPr>
          <w:rFonts w:ascii="Arial" w:hAnsi="Arial" w:cs="Arial"/>
          <w:sz w:val="28"/>
          <w:szCs w:val="28"/>
        </w:rPr>
      </w:pPr>
      <w:r>
        <w:rPr>
          <w:noProof/>
        </w:rPr>
        <w:drawing>
          <wp:inline distT="0" distB="0" distL="0" distR="0" wp14:anchorId="679B1B88" wp14:editId="447C28BE">
            <wp:extent cx="5321300" cy="3233737"/>
            <wp:effectExtent l="0" t="0" r="12700" b="1778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0A35C5" w14:textId="77777777" w:rsidR="00C6536F" w:rsidRDefault="00C6536F">
      <w:pPr>
        <w:rPr>
          <w:rFonts w:ascii="Arial" w:hAnsi="Arial" w:cs="Arial"/>
          <w:sz w:val="28"/>
          <w:szCs w:val="28"/>
        </w:rPr>
      </w:pPr>
    </w:p>
    <w:p w14:paraId="37BD89C7" w14:textId="77777777" w:rsidR="00C6536F" w:rsidRPr="00C6536F" w:rsidRDefault="00C6536F" w:rsidP="00C6536F">
      <w:pPr>
        <w:jc w:val="both"/>
        <w:rPr>
          <w:rFonts w:ascii="Arial" w:hAnsi="Arial"/>
          <w:sz w:val="28"/>
          <w:szCs w:val="28"/>
        </w:rPr>
      </w:pPr>
      <w:r>
        <w:rPr>
          <w:rFonts w:ascii="Arial" w:hAnsi="Arial"/>
          <w:sz w:val="28"/>
          <w:szCs w:val="28"/>
        </w:rPr>
        <w:t>OPTIMAL SOLUTION:</w:t>
      </w:r>
    </w:p>
    <w:p w14:paraId="7D5B6E82" w14:textId="77777777" w:rsidR="00F3620A" w:rsidRPr="00D73C0D" w:rsidRDefault="00F3620A">
      <w:pPr>
        <w:rPr>
          <w:rFonts w:ascii="Arial" w:hAnsi="Arial" w:cs="Arial"/>
          <w:sz w:val="28"/>
          <w:szCs w:val="28"/>
        </w:rPr>
      </w:pPr>
    </w:p>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629B91CA" w14:textId="77777777" w:rsidTr="00B249B9">
        <w:tc>
          <w:tcPr>
            <w:tcW w:w="1615" w:type="dxa"/>
          </w:tcPr>
          <w:p w14:paraId="37AB5B8D"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43E40079"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1CF2EA0A"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2E09516F"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3685D3F6"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47214687"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6A4513A4" w14:textId="77777777" w:rsidTr="00B249B9">
        <w:tc>
          <w:tcPr>
            <w:tcW w:w="1615" w:type="dxa"/>
          </w:tcPr>
          <w:p w14:paraId="0534F00B" w14:textId="77777777" w:rsidR="00B249B9" w:rsidRDefault="00232B34">
            <w:pPr>
              <w:rPr>
                <w:rFonts w:ascii="Arial" w:hAnsi="Arial" w:cs="Arial"/>
                <w:sz w:val="28"/>
                <w:szCs w:val="28"/>
              </w:rPr>
            </w:pPr>
            <w:r>
              <w:rPr>
                <w:rFonts w:ascii="Arial" w:hAnsi="Arial" w:cs="Arial"/>
                <w:sz w:val="28"/>
                <w:szCs w:val="28"/>
              </w:rPr>
              <w:t>32</w:t>
            </w:r>
          </w:p>
        </w:tc>
        <w:tc>
          <w:tcPr>
            <w:tcW w:w="1615" w:type="dxa"/>
          </w:tcPr>
          <w:p w14:paraId="5AE97A8F" w14:textId="77777777" w:rsidR="00B249B9" w:rsidRDefault="00232B34">
            <w:pPr>
              <w:rPr>
                <w:rFonts w:ascii="Arial" w:hAnsi="Arial" w:cs="Arial"/>
                <w:sz w:val="28"/>
                <w:szCs w:val="28"/>
              </w:rPr>
            </w:pPr>
            <w:r>
              <w:rPr>
                <w:rFonts w:ascii="Arial" w:hAnsi="Arial" w:cs="Arial"/>
                <w:sz w:val="28"/>
                <w:szCs w:val="28"/>
              </w:rPr>
              <w:t>F</w:t>
            </w:r>
          </w:p>
        </w:tc>
        <w:tc>
          <w:tcPr>
            <w:tcW w:w="1615" w:type="dxa"/>
          </w:tcPr>
          <w:p w14:paraId="4A0FB25D" w14:textId="77777777" w:rsidR="00B249B9" w:rsidRDefault="00232B34">
            <w:pPr>
              <w:rPr>
                <w:rFonts w:ascii="Arial" w:hAnsi="Arial" w:cs="Arial"/>
                <w:sz w:val="28"/>
                <w:szCs w:val="28"/>
              </w:rPr>
            </w:pPr>
            <w:r>
              <w:rPr>
                <w:rFonts w:ascii="Arial" w:hAnsi="Arial" w:cs="Arial"/>
                <w:sz w:val="28"/>
                <w:szCs w:val="28"/>
              </w:rPr>
              <w:t>1</w:t>
            </w:r>
          </w:p>
        </w:tc>
        <w:tc>
          <w:tcPr>
            <w:tcW w:w="1615" w:type="dxa"/>
          </w:tcPr>
          <w:p w14:paraId="573A81A2" w14:textId="77777777" w:rsidR="00B249B9" w:rsidRDefault="00232B34">
            <w:pPr>
              <w:rPr>
                <w:rFonts w:ascii="Arial" w:hAnsi="Arial" w:cs="Arial"/>
                <w:sz w:val="28"/>
                <w:szCs w:val="28"/>
              </w:rPr>
            </w:pPr>
            <w:r>
              <w:rPr>
                <w:rFonts w:ascii="Arial" w:hAnsi="Arial" w:cs="Arial"/>
                <w:sz w:val="28"/>
                <w:szCs w:val="28"/>
              </w:rPr>
              <w:t>1</w:t>
            </w:r>
          </w:p>
        </w:tc>
        <w:tc>
          <w:tcPr>
            <w:tcW w:w="1615" w:type="dxa"/>
          </w:tcPr>
          <w:p w14:paraId="7A8C1A9C"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1.067062466</w:t>
            </w:r>
          </w:p>
        </w:tc>
        <w:tc>
          <w:tcPr>
            <w:tcW w:w="1616" w:type="dxa"/>
          </w:tcPr>
          <w:p w14:paraId="6BE5CF0D"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54.52689199</w:t>
            </w:r>
          </w:p>
        </w:tc>
      </w:tr>
    </w:tbl>
    <w:p w14:paraId="770F6666" w14:textId="77777777" w:rsidR="00F3620A" w:rsidRPr="00D73C0D" w:rsidRDefault="00F3620A">
      <w:pPr>
        <w:rPr>
          <w:rFonts w:ascii="Arial" w:hAnsi="Arial" w:cs="Arial"/>
          <w:sz w:val="28"/>
          <w:szCs w:val="28"/>
        </w:rPr>
      </w:pPr>
    </w:p>
    <w:p w14:paraId="24D83F82" w14:textId="77777777" w:rsidR="00B249B9" w:rsidRDefault="00B249B9" w:rsidP="00686718">
      <w:pPr>
        <w:rPr>
          <w:rFonts w:ascii="Arial" w:hAnsi="Arial" w:cs="Arial"/>
          <w:b/>
          <w:sz w:val="28"/>
          <w:szCs w:val="28"/>
        </w:rPr>
      </w:pPr>
    </w:p>
    <w:p w14:paraId="170919CC" w14:textId="77777777" w:rsidR="00B249B9" w:rsidRDefault="00B249B9" w:rsidP="00686718">
      <w:pPr>
        <w:rPr>
          <w:rFonts w:ascii="Arial" w:hAnsi="Arial" w:cs="Arial"/>
          <w:b/>
          <w:sz w:val="28"/>
          <w:szCs w:val="28"/>
        </w:rPr>
      </w:pPr>
    </w:p>
    <w:p w14:paraId="532F6A18" w14:textId="77777777" w:rsidR="00B249B9" w:rsidRDefault="00B249B9" w:rsidP="00686718">
      <w:pPr>
        <w:rPr>
          <w:rFonts w:ascii="Arial" w:hAnsi="Arial" w:cs="Arial"/>
          <w:b/>
          <w:sz w:val="28"/>
          <w:szCs w:val="28"/>
        </w:rPr>
      </w:pPr>
    </w:p>
    <w:p w14:paraId="5D060364" w14:textId="77777777" w:rsidR="00B249B9" w:rsidRDefault="00B249B9" w:rsidP="00686718">
      <w:pPr>
        <w:rPr>
          <w:rFonts w:ascii="Arial" w:hAnsi="Arial" w:cs="Arial"/>
          <w:b/>
          <w:sz w:val="28"/>
          <w:szCs w:val="28"/>
        </w:rPr>
      </w:pPr>
    </w:p>
    <w:p w14:paraId="4ABD0A04" w14:textId="77777777" w:rsidR="00B249B9" w:rsidRDefault="00B249B9" w:rsidP="00686718">
      <w:pPr>
        <w:rPr>
          <w:rFonts w:ascii="Arial" w:hAnsi="Arial" w:cs="Arial"/>
          <w:b/>
          <w:sz w:val="28"/>
          <w:szCs w:val="28"/>
        </w:rPr>
      </w:pPr>
    </w:p>
    <w:p w14:paraId="51360A80" w14:textId="77777777" w:rsidR="00B249B9" w:rsidRDefault="00B249B9" w:rsidP="00686718">
      <w:pPr>
        <w:rPr>
          <w:rFonts w:ascii="Arial" w:hAnsi="Arial" w:cs="Arial"/>
          <w:b/>
          <w:sz w:val="28"/>
          <w:szCs w:val="28"/>
        </w:rPr>
      </w:pPr>
      <w:r>
        <w:rPr>
          <w:rFonts w:ascii="Arial" w:hAnsi="Arial" w:cs="Arial"/>
          <w:b/>
          <w:sz w:val="28"/>
          <w:szCs w:val="28"/>
        </w:rPr>
        <w:t>UNIFIED L1 AND UNIFIED L2 CACHES:</w:t>
      </w:r>
    </w:p>
    <w:p w14:paraId="213DC28B" w14:textId="77777777" w:rsidR="00B249B9" w:rsidRDefault="00B249B9" w:rsidP="00686718">
      <w:r>
        <w:rPr>
          <w:noProof/>
        </w:rPr>
        <w:drawing>
          <wp:inline distT="0" distB="0" distL="0" distR="0" wp14:anchorId="6A33CFEC" wp14:editId="60BC74D6">
            <wp:extent cx="5486400" cy="3026410"/>
            <wp:effectExtent l="0" t="0" r="25400" b="2159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95D1381" w14:textId="77777777" w:rsidR="00C6536F" w:rsidRDefault="00C6536F" w:rsidP="00686718"/>
    <w:p w14:paraId="62C220DD" w14:textId="77777777" w:rsidR="00C6536F" w:rsidRPr="00F35E95" w:rsidRDefault="00C6536F" w:rsidP="00C6536F">
      <w:pPr>
        <w:jc w:val="both"/>
        <w:rPr>
          <w:rFonts w:ascii="Arial" w:hAnsi="Arial"/>
          <w:sz w:val="28"/>
          <w:szCs w:val="28"/>
        </w:rPr>
      </w:pPr>
      <w:r>
        <w:rPr>
          <w:rFonts w:ascii="Arial" w:hAnsi="Arial"/>
          <w:sz w:val="28"/>
          <w:szCs w:val="28"/>
        </w:rPr>
        <w:t>OPTIMAL SOLUTION:</w:t>
      </w:r>
    </w:p>
    <w:p w14:paraId="4C73B8CB" w14:textId="77777777" w:rsidR="00C6536F" w:rsidRDefault="00C6536F" w:rsidP="00686718"/>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5215CA3F" w14:textId="77777777" w:rsidTr="00B249B9">
        <w:tc>
          <w:tcPr>
            <w:tcW w:w="1615" w:type="dxa"/>
          </w:tcPr>
          <w:p w14:paraId="0E851CEA"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23B2F654"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23A0CCA2"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6AD72DB4"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5C013DD6"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36AE26DD"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0FCE2EE6" w14:textId="77777777" w:rsidTr="00B249B9">
        <w:tc>
          <w:tcPr>
            <w:tcW w:w="1615" w:type="dxa"/>
          </w:tcPr>
          <w:p w14:paraId="28FCA430" w14:textId="77777777" w:rsidR="00B249B9" w:rsidRPr="00232B34" w:rsidRDefault="00232B34" w:rsidP="00686718">
            <w:pPr>
              <w:rPr>
                <w:rFonts w:ascii="Arial" w:hAnsi="Arial" w:cs="Arial"/>
                <w:sz w:val="24"/>
                <w:szCs w:val="24"/>
              </w:rPr>
            </w:pPr>
            <w:r w:rsidRPr="00232B34">
              <w:rPr>
                <w:rFonts w:ascii="Arial" w:hAnsi="Arial" w:cs="Arial"/>
                <w:sz w:val="24"/>
                <w:szCs w:val="24"/>
              </w:rPr>
              <w:t>32</w:t>
            </w:r>
          </w:p>
        </w:tc>
        <w:tc>
          <w:tcPr>
            <w:tcW w:w="1615" w:type="dxa"/>
          </w:tcPr>
          <w:p w14:paraId="7F337BFB" w14:textId="77777777" w:rsidR="00B249B9" w:rsidRPr="00232B34" w:rsidRDefault="00232B34" w:rsidP="00686718">
            <w:pPr>
              <w:rPr>
                <w:rFonts w:ascii="Arial" w:hAnsi="Arial" w:cs="Arial"/>
                <w:sz w:val="24"/>
                <w:szCs w:val="24"/>
              </w:rPr>
            </w:pPr>
            <w:r>
              <w:rPr>
                <w:rFonts w:ascii="Arial" w:hAnsi="Arial" w:cs="Arial"/>
                <w:sz w:val="24"/>
                <w:szCs w:val="24"/>
              </w:rPr>
              <w:t>F</w:t>
            </w:r>
          </w:p>
        </w:tc>
        <w:tc>
          <w:tcPr>
            <w:tcW w:w="1615" w:type="dxa"/>
          </w:tcPr>
          <w:p w14:paraId="75285560"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27603432"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30BF206E"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1.067626056</w:t>
            </w:r>
          </w:p>
        </w:tc>
        <w:tc>
          <w:tcPr>
            <w:tcW w:w="1616" w:type="dxa"/>
          </w:tcPr>
          <w:p w14:paraId="2F4BF3A1"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53.22115889</w:t>
            </w:r>
          </w:p>
        </w:tc>
      </w:tr>
    </w:tbl>
    <w:p w14:paraId="73E9E500" w14:textId="77777777" w:rsidR="00B249B9" w:rsidRDefault="00B249B9" w:rsidP="00686718"/>
    <w:p w14:paraId="6F031AB9" w14:textId="77777777" w:rsidR="00B249B9" w:rsidRDefault="00B249B9" w:rsidP="00686718">
      <w:pPr>
        <w:rPr>
          <w:rFonts w:ascii="Arial" w:hAnsi="Arial" w:cs="Arial"/>
          <w:b/>
          <w:sz w:val="28"/>
          <w:szCs w:val="28"/>
        </w:rPr>
      </w:pPr>
    </w:p>
    <w:p w14:paraId="6525106F" w14:textId="77777777" w:rsidR="00B249B9" w:rsidRDefault="00B249B9" w:rsidP="00686718">
      <w:pPr>
        <w:rPr>
          <w:rFonts w:ascii="Arial" w:hAnsi="Arial" w:cs="Arial"/>
          <w:b/>
          <w:sz w:val="28"/>
          <w:szCs w:val="28"/>
        </w:rPr>
      </w:pPr>
    </w:p>
    <w:p w14:paraId="59F45B73" w14:textId="77777777" w:rsidR="00B249B9" w:rsidRDefault="00B249B9" w:rsidP="00686718">
      <w:pPr>
        <w:rPr>
          <w:rFonts w:ascii="Arial" w:hAnsi="Arial" w:cs="Arial"/>
          <w:b/>
          <w:sz w:val="28"/>
          <w:szCs w:val="28"/>
        </w:rPr>
      </w:pPr>
    </w:p>
    <w:p w14:paraId="0E651E8D" w14:textId="77777777" w:rsidR="00B249B9" w:rsidRDefault="00B249B9" w:rsidP="00686718">
      <w:pPr>
        <w:rPr>
          <w:rFonts w:ascii="Arial" w:hAnsi="Arial" w:cs="Arial"/>
          <w:b/>
          <w:sz w:val="28"/>
          <w:szCs w:val="28"/>
        </w:rPr>
      </w:pPr>
    </w:p>
    <w:p w14:paraId="5851BD8B" w14:textId="77777777" w:rsidR="00B249B9" w:rsidRDefault="00B249B9" w:rsidP="00686718">
      <w:pPr>
        <w:rPr>
          <w:rFonts w:ascii="Arial" w:hAnsi="Arial" w:cs="Arial"/>
          <w:b/>
          <w:sz w:val="28"/>
          <w:szCs w:val="28"/>
        </w:rPr>
      </w:pPr>
    </w:p>
    <w:p w14:paraId="52E171C9" w14:textId="77777777" w:rsidR="00B249B9" w:rsidRDefault="00B249B9" w:rsidP="00686718">
      <w:pPr>
        <w:rPr>
          <w:rFonts w:ascii="Arial" w:hAnsi="Arial" w:cs="Arial"/>
          <w:b/>
          <w:sz w:val="28"/>
          <w:szCs w:val="28"/>
        </w:rPr>
      </w:pPr>
    </w:p>
    <w:p w14:paraId="2DD70243" w14:textId="77777777" w:rsidR="00B249B9" w:rsidRDefault="00B249B9" w:rsidP="00686718">
      <w:pPr>
        <w:rPr>
          <w:rFonts w:ascii="Arial" w:hAnsi="Arial" w:cs="Arial"/>
          <w:b/>
          <w:sz w:val="28"/>
          <w:szCs w:val="28"/>
        </w:rPr>
      </w:pPr>
    </w:p>
    <w:p w14:paraId="2C7EA0CE" w14:textId="77777777" w:rsidR="00B249B9" w:rsidRDefault="00B249B9" w:rsidP="00686718">
      <w:pPr>
        <w:rPr>
          <w:rFonts w:ascii="Arial" w:hAnsi="Arial" w:cs="Arial"/>
          <w:b/>
          <w:sz w:val="28"/>
          <w:szCs w:val="28"/>
        </w:rPr>
      </w:pPr>
      <w:r>
        <w:rPr>
          <w:rFonts w:ascii="Arial" w:hAnsi="Arial" w:cs="Arial"/>
          <w:b/>
          <w:sz w:val="28"/>
          <w:szCs w:val="28"/>
        </w:rPr>
        <w:t>GO BENCHMARKS:</w:t>
      </w:r>
    </w:p>
    <w:p w14:paraId="10EBB7DC" w14:textId="77777777" w:rsidR="00B249B9" w:rsidRDefault="00B249B9" w:rsidP="00686718">
      <w:pPr>
        <w:rPr>
          <w:rFonts w:ascii="Arial" w:hAnsi="Arial" w:cs="Arial"/>
          <w:sz w:val="28"/>
          <w:szCs w:val="28"/>
        </w:rPr>
      </w:pPr>
      <w:r>
        <w:rPr>
          <w:rFonts w:ascii="Arial" w:hAnsi="Arial" w:cs="Arial"/>
          <w:sz w:val="28"/>
          <w:szCs w:val="28"/>
        </w:rPr>
        <w:t>SEPARATE L1 AND L2 CACHES:</w:t>
      </w:r>
    </w:p>
    <w:p w14:paraId="3DF92F2A" w14:textId="77777777" w:rsidR="00B249B9" w:rsidRDefault="00B249B9" w:rsidP="00686718">
      <w:r>
        <w:rPr>
          <w:noProof/>
        </w:rPr>
        <w:drawing>
          <wp:inline distT="0" distB="0" distL="0" distR="0" wp14:anchorId="38DB295B" wp14:editId="4ACE6C50">
            <wp:extent cx="5264150" cy="3290887"/>
            <wp:effectExtent l="0" t="0" r="19050" b="368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B933999" w14:textId="77777777" w:rsidR="00C6536F" w:rsidRDefault="00C6536F" w:rsidP="00686718"/>
    <w:p w14:paraId="7A15662A" w14:textId="77777777" w:rsidR="00C6536F" w:rsidRPr="00C6536F" w:rsidRDefault="00C6536F" w:rsidP="00C6536F">
      <w:pPr>
        <w:jc w:val="both"/>
        <w:rPr>
          <w:rFonts w:ascii="Arial" w:hAnsi="Arial"/>
          <w:sz w:val="28"/>
          <w:szCs w:val="28"/>
        </w:rPr>
      </w:pPr>
      <w:r>
        <w:rPr>
          <w:rFonts w:ascii="Arial" w:hAnsi="Arial"/>
          <w:sz w:val="28"/>
          <w:szCs w:val="28"/>
        </w:rPr>
        <w:t>OPTIMAL SOLUTION:</w:t>
      </w:r>
    </w:p>
    <w:p w14:paraId="21FD5351" w14:textId="77777777" w:rsidR="00B249B9" w:rsidRDefault="00B249B9" w:rsidP="00686718"/>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63634A8B" w14:textId="77777777" w:rsidTr="00B249B9">
        <w:tc>
          <w:tcPr>
            <w:tcW w:w="1615" w:type="dxa"/>
          </w:tcPr>
          <w:p w14:paraId="0E722039"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4B4ADD5C"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121AE42C"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2CB025FB"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7CADD849"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344F5B03"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3FE156A4" w14:textId="77777777" w:rsidTr="00B249B9">
        <w:tc>
          <w:tcPr>
            <w:tcW w:w="1615" w:type="dxa"/>
          </w:tcPr>
          <w:p w14:paraId="732FA922" w14:textId="77777777" w:rsidR="00B249B9" w:rsidRPr="00232B34" w:rsidRDefault="00232B34" w:rsidP="00686718">
            <w:pPr>
              <w:rPr>
                <w:rFonts w:ascii="Arial" w:hAnsi="Arial" w:cs="Arial"/>
                <w:sz w:val="24"/>
                <w:szCs w:val="24"/>
              </w:rPr>
            </w:pPr>
            <w:r>
              <w:rPr>
                <w:rFonts w:ascii="Arial" w:hAnsi="Arial" w:cs="Arial"/>
                <w:sz w:val="24"/>
                <w:szCs w:val="24"/>
              </w:rPr>
              <w:t>32</w:t>
            </w:r>
          </w:p>
        </w:tc>
        <w:tc>
          <w:tcPr>
            <w:tcW w:w="1615" w:type="dxa"/>
          </w:tcPr>
          <w:p w14:paraId="06787A1C" w14:textId="77777777" w:rsidR="00B249B9" w:rsidRPr="00232B34" w:rsidRDefault="00232B34" w:rsidP="00686718">
            <w:pPr>
              <w:rPr>
                <w:rFonts w:ascii="Arial" w:hAnsi="Arial" w:cs="Arial"/>
                <w:sz w:val="24"/>
                <w:szCs w:val="24"/>
              </w:rPr>
            </w:pPr>
            <w:r>
              <w:rPr>
                <w:rFonts w:ascii="Arial" w:hAnsi="Arial" w:cs="Arial"/>
                <w:sz w:val="24"/>
                <w:szCs w:val="24"/>
              </w:rPr>
              <w:t>R</w:t>
            </w:r>
          </w:p>
        </w:tc>
        <w:tc>
          <w:tcPr>
            <w:tcW w:w="1615" w:type="dxa"/>
          </w:tcPr>
          <w:p w14:paraId="56F14848"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016ED045"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13389FF1"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1.015948189</w:t>
            </w:r>
          </w:p>
        </w:tc>
        <w:tc>
          <w:tcPr>
            <w:tcW w:w="1616" w:type="dxa"/>
          </w:tcPr>
          <w:p w14:paraId="7E5C8EDB"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53.03249549</w:t>
            </w:r>
          </w:p>
        </w:tc>
      </w:tr>
    </w:tbl>
    <w:p w14:paraId="42C5A32D" w14:textId="77777777" w:rsidR="00B249B9" w:rsidRDefault="00B249B9" w:rsidP="00686718"/>
    <w:p w14:paraId="3311C7C5" w14:textId="77777777" w:rsidR="00B249B9" w:rsidRDefault="00B249B9" w:rsidP="00686718"/>
    <w:p w14:paraId="4C29A2EA" w14:textId="77777777" w:rsidR="00B249B9" w:rsidRDefault="00B249B9" w:rsidP="00686718"/>
    <w:p w14:paraId="745BB662" w14:textId="77777777" w:rsidR="00B249B9" w:rsidRDefault="00B249B9" w:rsidP="00686718"/>
    <w:p w14:paraId="7D70C376" w14:textId="77777777" w:rsidR="00B249B9" w:rsidRDefault="00B249B9" w:rsidP="00686718"/>
    <w:p w14:paraId="6A077B6D" w14:textId="77777777" w:rsidR="00B249B9" w:rsidRDefault="00B249B9" w:rsidP="00686718"/>
    <w:p w14:paraId="3C1704A7" w14:textId="77777777" w:rsidR="00B249B9" w:rsidRDefault="00B249B9" w:rsidP="00686718">
      <w:pPr>
        <w:rPr>
          <w:rFonts w:ascii="Arial" w:hAnsi="Arial" w:cs="Arial"/>
          <w:sz w:val="28"/>
          <w:szCs w:val="28"/>
        </w:rPr>
      </w:pPr>
      <w:r>
        <w:rPr>
          <w:rFonts w:ascii="Arial" w:hAnsi="Arial" w:cs="Arial"/>
          <w:sz w:val="28"/>
          <w:szCs w:val="28"/>
        </w:rPr>
        <w:t>L1 SEPARATE AND L2 UNIFIED:</w:t>
      </w:r>
    </w:p>
    <w:p w14:paraId="5A1A3E67" w14:textId="77777777" w:rsidR="00B249B9" w:rsidRDefault="00B249B9" w:rsidP="00686718">
      <w:r>
        <w:rPr>
          <w:noProof/>
        </w:rPr>
        <w:drawing>
          <wp:inline distT="0" distB="0" distL="0" distR="0" wp14:anchorId="6C1E143F" wp14:editId="58FBB743">
            <wp:extent cx="5486400" cy="3160395"/>
            <wp:effectExtent l="0" t="0" r="25400" b="1460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BD8D70D" w14:textId="77777777" w:rsidR="00C6536F" w:rsidRDefault="00C6536F" w:rsidP="00686718"/>
    <w:p w14:paraId="08BEDB34" w14:textId="77777777" w:rsidR="00C6536F" w:rsidRPr="00F35E95" w:rsidRDefault="00C6536F" w:rsidP="00C6536F">
      <w:pPr>
        <w:jc w:val="both"/>
        <w:rPr>
          <w:rFonts w:ascii="Arial" w:hAnsi="Arial"/>
          <w:sz w:val="28"/>
          <w:szCs w:val="28"/>
        </w:rPr>
      </w:pPr>
      <w:r>
        <w:rPr>
          <w:rFonts w:ascii="Arial" w:hAnsi="Arial"/>
          <w:sz w:val="28"/>
          <w:szCs w:val="28"/>
        </w:rPr>
        <w:t>OPTIMAL SOLUTION:</w:t>
      </w:r>
    </w:p>
    <w:p w14:paraId="1CEC0653" w14:textId="77777777" w:rsidR="00C6536F" w:rsidRDefault="00C6536F" w:rsidP="00686718"/>
    <w:p w14:paraId="25BB6CFB" w14:textId="77777777" w:rsidR="00B249B9" w:rsidRDefault="00B249B9" w:rsidP="00686718"/>
    <w:tbl>
      <w:tblPr>
        <w:tblStyle w:val="TableGrid"/>
        <w:tblW w:w="0" w:type="auto"/>
        <w:tblLook w:val="04A0" w:firstRow="1" w:lastRow="0" w:firstColumn="1" w:lastColumn="0" w:noHBand="0" w:noVBand="1"/>
      </w:tblPr>
      <w:tblGrid>
        <w:gridCol w:w="1425"/>
        <w:gridCol w:w="2317"/>
        <w:gridCol w:w="1439"/>
        <w:gridCol w:w="1439"/>
        <w:gridCol w:w="1474"/>
        <w:gridCol w:w="1597"/>
      </w:tblGrid>
      <w:tr w:rsidR="00B249B9" w14:paraId="5F581BB2" w14:textId="77777777" w:rsidTr="00B249B9">
        <w:tc>
          <w:tcPr>
            <w:tcW w:w="1615" w:type="dxa"/>
          </w:tcPr>
          <w:p w14:paraId="22508FF5"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07AF7B61"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721CF5C0"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5C0CCBD2"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71F427E7"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3EABC958"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55C38B29" w14:textId="77777777" w:rsidTr="00B249B9">
        <w:tc>
          <w:tcPr>
            <w:tcW w:w="1615" w:type="dxa"/>
          </w:tcPr>
          <w:p w14:paraId="522B56A0" w14:textId="77777777" w:rsidR="00B249B9" w:rsidRPr="00232B34" w:rsidRDefault="00232B34" w:rsidP="00686718">
            <w:pPr>
              <w:rPr>
                <w:rFonts w:ascii="Arial" w:hAnsi="Arial" w:cs="Arial"/>
                <w:sz w:val="24"/>
                <w:szCs w:val="24"/>
              </w:rPr>
            </w:pPr>
            <w:r>
              <w:rPr>
                <w:rFonts w:ascii="Arial" w:hAnsi="Arial" w:cs="Arial"/>
                <w:sz w:val="24"/>
                <w:szCs w:val="24"/>
              </w:rPr>
              <w:t>32</w:t>
            </w:r>
          </w:p>
        </w:tc>
        <w:tc>
          <w:tcPr>
            <w:tcW w:w="1615" w:type="dxa"/>
          </w:tcPr>
          <w:p w14:paraId="63A72598" w14:textId="77777777" w:rsidR="00B249B9" w:rsidRPr="00232B34" w:rsidRDefault="00232B34" w:rsidP="00686718">
            <w:pPr>
              <w:rPr>
                <w:rFonts w:ascii="Arial" w:hAnsi="Arial" w:cs="Arial"/>
                <w:sz w:val="24"/>
                <w:szCs w:val="24"/>
              </w:rPr>
            </w:pPr>
            <w:r>
              <w:rPr>
                <w:rFonts w:ascii="Arial" w:hAnsi="Arial" w:cs="Arial"/>
                <w:sz w:val="24"/>
                <w:szCs w:val="24"/>
              </w:rPr>
              <w:t>F</w:t>
            </w:r>
          </w:p>
        </w:tc>
        <w:tc>
          <w:tcPr>
            <w:tcW w:w="1615" w:type="dxa"/>
          </w:tcPr>
          <w:p w14:paraId="1E5A2085"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029E622A" w14:textId="77777777" w:rsidR="00B249B9" w:rsidRPr="00232B34" w:rsidRDefault="00232B34" w:rsidP="00686718">
            <w:pPr>
              <w:rPr>
                <w:rFonts w:ascii="Arial" w:hAnsi="Arial" w:cs="Arial"/>
                <w:sz w:val="24"/>
                <w:szCs w:val="24"/>
              </w:rPr>
            </w:pPr>
            <w:r>
              <w:rPr>
                <w:rFonts w:ascii="Arial" w:hAnsi="Arial" w:cs="Arial"/>
                <w:sz w:val="24"/>
                <w:szCs w:val="24"/>
              </w:rPr>
              <w:t>1</w:t>
            </w:r>
          </w:p>
        </w:tc>
        <w:tc>
          <w:tcPr>
            <w:tcW w:w="1615" w:type="dxa"/>
          </w:tcPr>
          <w:p w14:paraId="1128A28D"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1.01515293</w:t>
            </w:r>
          </w:p>
        </w:tc>
        <w:tc>
          <w:tcPr>
            <w:tcW w:w="1616" w:type="dxa"/>
          </w:tcPr>
          <w:p w14:paraId="5EF0C507" w14:textId="77777777" w:rsidR="00B249B9" w:rsidRPr="00232B34" w:rsidRDefault="00232B34" w:rsidP="00232B34">
            <w:pPr>
              <w:spacing w:before="0"/>
              <w:rPr>
                <w:rFonts w:ascii="Calibri" w:eastAsia="Times New Roman" w:hAnsi="Calibri" w:cs="Times New Roman"/>
                <w:b/>
                <w:bCs/>
                <w:i/>
                <w:iCs/>
                <w:color w:val="000000"/>
                <w:sz w:val="22"/>
                <w:szCs w:val="22"/>
                <w:lang w:bidi="ar-SA"/>
              </w:rPr>
            </w:pPr>
            <w:r w:rsidRPr="00232B34">
              <w:rPr>
                <w:rFonts w:ascii="Calibri" w:eastAsia="Times New Roman" w:hAnsi="Calibri" w:cs="Times New Roman"/>
                <w:b/>
                <w:bCs/>
                <w:i/>
                <w:iCs/>
                <w:color w:val="000000"/>
                <w:sz w:val="22"/>
                <w:szCs w:val="22"/>
                <w:lang w:bidi="ar-SA"/>
              </w:rPr>
              <w:t>51.87431474</w:t>
            </w:r>
          </w:p>
        </w:tc>
      </w:tr>
    </w:tbl>
    <w:p w14:paraId="49BE9A22" w14:textId="77777777" w:rsidR="00B249B9" w:rsidRDefault="00B249B9" w:rsidP="00686718"/>
    <w:p w14:paraId="302BD5F5" w14:textId="77777777" w:rsidR="00B249B9" w:rsidRDefault="00B249B9" w:rsidP="00686718"/>
    <w:p w14:paraId="1CBBD60C" w14:textId="77777777" w:rsidR="00B249B9" w:rsidRDefault="00B249B9" w:rsidP="00686718"/>
    <w:p w14:paraId="6D0F4D1E" w14:textId="77777777" w:rsidR="00C6536F" w:rsidRDefault="00C6536F" w:rsidP="00686718"/>
    <w:p w14:paraId="7F0E7207" w14:textId="77777777" w:rsidR="00C6536F" w:rsidRDefault="00C6536F" w:rsidP="00686718"/>
    <w:p w14:paraId="683979BE" w14:textId="77777777" w:rsidR="00C6536F" w:rsidRDefault="00C6536F" w:rsidP="00686718"/>
    <w:p w14:paraId="000049F7" w14:textId="77777777" w:rsidR="00B249B9" w:rsidRDefault="00B249B9" w:rsidP="00686718"/>
    <w:p w14:paraId="26223756" w14:textId="77777777" w:rsidR="00B249B9" w:rsidRDefault="00B249B9" w:rsidP="00686718">
      <w:pPr>
        <w:rPr>
          <w:rFonts w:ascii="Arial" w:hAnsi="Arial" w:cs="Arial"/>
          <w:sz w:val="28"/>
          <w:szCs w:val="28"/>
        </w:rPr>
      </w:pPr>
      <w:r>
        <w:rPr>
          <w:rFonts w:ascii="Arial" w:hAnsi="Arial" w:cs="Arial"/>
          <w:sz w:val="28"/>
          <w:szCs w:val="28"/>
        </w:rPr>
        <w:t>L1 UNIFEID AND L2 UNIFIED CACHE:</w:t>
      </w:r>
    </w:p>
    <w:p w14:paraId="09B1B756" w14:textId="77777777" w:rsidR="00B249B9" w:rsidRDefault="00B249B9" w:rsidP="00686718">
      <w:r>
        <w:rPr>
          <w:noProof/>
        </w:rPr>
        <w:drawing>
          <wp:inline distT="0" distB="0" distL="0" distR="0" wp14:anchorId="4BB26147" wp14:editId="154AB5C4">
            <wp:extent cx="5330825" cy="3357562"/>
            <wp:effectExtent l="0" t="0" r="28575" b="2095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D31E63" w14:textId="77777777" w:rsidR="00C6536F" w:rsidRDefault="00C6536F" w:rsidP="00686718"/>
    <w:p w14:paraId="1B415BA9" w14:textId="77777777" w:rsidR="00C6536F" w:rsidRPr="00C6536F" w:rsidRDefault="00C6536F" w:rsidP="00C6536F">
      <w:pPr>
        <w:jc w:val="both"/>
        <w:rPr>
          <w:rFonts w:ascii="Arial" w:hAnsi="Arial"/>
          <w:sz w:val="28"/>
          <w:szCs w:val="28"/>
        </w:rPr>
      </w:pPr>
      <w:r>
        <w:rPr>
          <w:rFonts w:ascii="Arial" w:hAnsi="Arial"/>
          <w:sz w:val="28"/>
          <w:szCs w:val="28"/>
        </w:rPr>
        <w:t>OPTIMAL SOLUTION:</w:t>
      </w:r>
    </w:p>
    <w:p w14:paraId="356635DE" w14:textId="77777777" w:rsidR="00B249B9" w:rsidRDefault="00B249B9" w:rsidP="00686718"/>
    <w:tbl>
      <w:tblPr>
        <w:tblStyle w:val="TableGrid"/>
        <w:tblW w:w="0" w:type="auto"/>
        <w:tblLook w:val="04A0" w:firstRow="1" w:lastRow="0" w:firstColumn="1" w:lastColumn="0" w:noHBand="0" w:noVBand="1"/>
      </w:tblPr>
      <w:tblGrid>
        <w:gridCol w:w="1413"/>
        <w:gridCol w:w="2318"/>
        <w:gridCol w:w="1426"/>
        <w:gridCol w:w="1426"/>
        <w:gridCol w:w="1513"/>
        <w:gridCol w:w="1595"/>
      </w:tblGrid>
      <w:tr w:rsidR="00B249B9" w14:paraId="2F97A75C" w14:textId="77777777" w:rsidTr="00B249B9">
        <w:tc>
          <w:tcPr>
            <w:tcW w:w="1615" w:type="dxa"/>
          </w:tcPr>
          <w:p w14:paraId="2D2D5D77" w14:textId="77777777" w:rsidR="00B249B9" w:rsidRDefault="00B249B9" w:rsidP="00B249B9">
            <w:pPr>
              <w:jc w:val="both"/>
              <w:rPr>
                <w:rFonts w:ascii="Arial" w:hAnsi="Arial" w:cs="Arial"/>
                <w:sz w:val="28"/>
                <w:szCs w:val="28"/>
              </w:rPr>
            </w:pPr>
            <w:r>
              <w:rPr>
                <w:rFonts w:ascii="Arial" w:hAnsi="Arial" w:cs="Arial"/>
                <w:sz w:val="28"/>
                <w:szCs w:val="28"/>
              </w:rPr>
              <w:t>BLOCK SIZE</w:t>
            </w:r>
          </w:p>
        </w:tc>
        <w:tc>
          <w:tcPr>
            <w:tcW w:w="1615" w:type="dxa"/>
          </w:tcPr>
          <w:p w14:paraId="40677393" w14:textId="77777777" w:rsidR="00B249B9" w:rsidRDefault="00B249B9" w:rsidP="00B249B9">
            <w:pPr>
              <w:jc w:val="both"/>
              <w:rPr>
                <w:rFonts w:ascii="Arial" w:hAnsi="Arial" w:cs="Arial"/>
                <w:sz w:val="28"/>
                <w:szCs w:val="28"/>
              </w:rPr>
            </w:pPr>
            <w:r>
              <w:rPr>
                <w:rFonts w:ascii="Arial" w:hAnsi="Arial" w:cs="Arial"/>
                <w:sz w:val="28"/>
                <w:szCs w:val="28"/>
              </w:rPr>
              <w:t>REPLACEMENT</w:t>
            </w:r>
          </w:p>
        </w:tc>
        <w:tc>
          <w:tcPr>
            <w:tcW w:w="1615" w:type="dxa"/>
          </w:tcPr>
          <w:p w14:paraId="5BC9A3F8" w14:textId="77777777" w:rsidR="00B249B9" w:rsidRDefault="00B249B9" w:rsidP="00B249B9">
            <w:pPr>
              <w:jc w:val="both"/>
              <w:rPr>
                <w:rFonts w:ascii="Arial" w:hAnsi="Arial" w:cs="Arial"/>
                <w:sz w:val="28"/>
                <w:szCs w:val="28"/>
              </w:rPr>
            </w:pPr>
            <w:r>
              <w:rPr>
                <w:rFonts w:ascii="Arial" w:hAnsi="Arial" w:cs="Arial"/>
                <w:sz w:val="28"/>
                <w:szCs w:val="28"/>
              </w:rPr>
              <w:t>ASSOC L1</w:t>
            </w:r>
          </w:p>
        </w:tc>
        <w:tc>
          <w:tcPr>
            <w:tcW w:w="1615" w:type="dxa"/>
          </w:tcPr>
          <w:p w14:paraId="61A44B91" w14:textId="77777777" w:rsidR="00B249B9" w:rsidRDefault="00B249B9" w:rsidP="00B249B9">
            <w:pPr>
              <w:jc w:val="both"/>
              <w:rPr>
                <w:rFonts w:ascii="Arial" w:hAnsi="Arial" w:cs="Arial"/>
                <w:sz w:val="28"/>
                <w:szCs w:val="28"/>
              </w:rPr>
            </w:pPr>
            <w:r>
              <w:rPr>
                <w:rFonts w:ascii="Arial" w:hAnsi="Arial" w:cs="Arial"/>
                <w:sz w:val="28"/>
                <w:szCs w:val="28"/>
              </w:rPr>
              <w:t>ASSOC L2</w:t>
            </w:r>
          </w:p>
        </w:tc>
        <w:tc>
          <w:tcPr>
            <w:tcW w:w="1615" w:type="dxa"/>
          </w:tcPr>
          <w:p w14:paraId="76F3D7C8" w14:textId="77777777" w:rsidR="00B249B9" w:rsidRDefault="00B249B9" w:rsidP="00B249B9">
            <w:pPr>
              <w:jc w:val="both"/>
              <w:rPr>
                <w:rFonts w:ascii="Arial" w:hAnsi="Arial" w:cs="Arial"/>
                <w:sz w:val="28"/>
                <w:szCs w:val="28"/>
              </w:rPr>
            </w:pPr>
            <w:r>
              <w:rPr>
                <w:rFonts w:ascii="Arial" w:hAnsi="Arial" w:cs="Arial"/>
                <w:sz w:val="28"/>
                <w:szCs w:val="28"/>
              </w:rPr>
              <w:t>CPI</w:t>
            </w:r>
          </w:p>
        </w:tc>
        <w:tc>
          <w:tcPr>
            <w:tcW w:w="1616" w:type="dxa"/>
          </w:tcPr>
          <w:p w14:paraId="03AA1942" w14:textId="77777777" w:rsidR="00B249B9" w:rsidRDefault="00B249B9" w:rsidP="00B249B9">
            <w:pPr>
              <w:jc w:val="both"/>
              <w:rPr>
                <w:rFonts w:ascii="Arial" w:hAnsi="Arial" w:cs="Arial"/>
                <w:sz w:val="28"/>
                <w:szCs w:val="28"/>
              </w:rPr>
            </w:pPr>
            <w:r>
              <w:rPr>
                <w:rFonts w:ascii="Arial" w:hAnsi="Arial" w:cs="Arial"/>
                <w:sz w:val="28"/>
                <w:szCs w:val="28"/>
              </w:rPr>
              <w:t>COST*CPI</w:t>
            </w:r>
          </w:p>
        </w:tc>
      </w:tr>
      <w:tr w:rsidR="00B249B9" w14:paraId="5BB59A0A" w14:textId="77777777" w:rsidTr="00B249B9">
        <w:tc>
          <w:tcPr>
            <w:tcW w:w="1615" w:type="dxa"/>
          </w:tcPr>
          <w:p w14:paraId="67FC389B" w14:textId="77777777" w:rsidR="00B249B9" w:rsidRPr="00C6536F" w:rsidRDefault="00C6536F" w:rsidP="00686718">
            <w:pPr>
              <w:rPr>
                <w:rFonts w:ascii="Arial" w:hAnsi="Arial" w:cs="Arial"/>
                <w:sz w:val="24"/>
                <w:szCs w:val="24"/>
              </w:rPr>
            </w:pPr>
            <w:r>
              <w:rPr>
                <w:rFonts w:ascii="Arial" w:hAnsi="Arial" w:cs="Arial"/>
                <w:sz w:val="24"/>
                <w:szCs w:val="24"/>
              </w:rPr>
              <w:t>32</w:t>
            </w:r>
          </w:p>
        </w:tc>
        <w:tc>
          <w:tcPr>
            <w:tcW w:w="1615" w:type="dxa"/>
          </w:tcPr>
          <w:p w14:paraId="52147763" w14:textId="77777777" w:rsidR="00B249B9" w:rsidRPr="00C6536F" w:rsidRDefault="00C6536F" w:rsidP="00686718">
            <w:pPr>
              <w:rPr>
                <w:rFonts w:ascii="Arial" w:hAnsi="Arial" w:cs="Arial"/>
                <w:sz w:val="24"/>
                <w:szCs w:val="24"/>
              </w:rPr>
            </w:pPr>
            <w:r>
              <w:rPr>
                <w:rFonts w:ascii="Arial" w:hAnsi="Arial" w:cs="Arial"/>
                <w:sz w:val="24"/>
                <w:szCs w:val="24"/>
              </w:rPr>
              <w:t>R</w:t>
            </w:r>
          </w:p>
        </w:tc>
        <w:tc>
          <w:tcPr>
            <w:tcW w:w="1615" w:type="dxa"/>
          </w:tcPr>
          <w:p w14:paraId="7634EC13" w14:textId="77777777" w:rsidR="00B249B9" w:rsidRPr="00C6536F" w:rsidRDefault="00C6536F" w:rsidP="00686718">
            <w:pPr>
              <w:rPr>
                <w:rFonts w:ascii="Arial" w:hAnsi="Arial" w:cs="Arial"/>
                <w:sz w:val="24"/>
                <w:szCs w:val="24"/>
              </w:rPr>
            </w:pPr>
            <w:r>
              <w:rPr>
                <w:rFonts w:ascii="Arial" w:hAnsi="Arial" w:cs="Arial"/>
                <w:sz w:val="24"/>
                <w:szCs w:val="24"/>
              </w:rPr>
              <w:t>1</w:t>
            </w:r>
          </w:p>
        </w:tc>
        <w:tc>
          <w:tcPr>
            <w:tcW w:w="1615" w:type="dxa"/>
          </w:tcPr>
          <w:p w14:paraId="6751904F" w14:textId="77777777" w:rsidR="00B249B9" w:rsidRPr="00C6536F" w:rsidRDefault="00C6536F" w:rsidP="00686718">
            <w:pPr>
              <w:rPr>
                <w:rFonts w:ascii="Arial" w:hAnsi="Arial" w:cs="Arial"/>
                <w:sz w:val="24"/>
                <w:szCs w:val="24"/>
              </w:rPr>
            </w:pPr>
            <w:r>
              <w:rPr>
                <w:rFonts w:ascii="Arial" w:hAnsi="Arial" w:cs="Arial"/>
                <w:sz w:val="24"/>
                <w:szCs w:val="24"/>
              </w:rPr>
              <w:t>1</w:t>
            </w:r>
          </w:p>
        </w:tc>
        <w:tc>
          <w:tcPr>
            <w:tcW w:w="1615" w:type="dxa"/>
          </w:tcPr>
          <w:p w14:paraId="3F1A06D5" w14:textId="77777777" w:rsidR="00B249B9" w:rsidRPr="00C6536F" w:rsidRDefault="00C6536F" w:rsidP="00C6536F">
            <w:pPr>
              <w:spacing w:before="0"/>
              <w:rPr>
                <w:rFonts w:ascii="Calibri" w:eastAsia="Times New Roman" w:hAnsi="Calibri" w:cs="Times New Roman"/>
                <w:b/>
                <w:bCs/>
                <w:i/>
                <w:iCs/>
                <w:color w:val="000000"/>
                <w:sz w:val="22"/>
                <w:szCs w:val="22"/>
                <w:lang w:bidi="ar-SA"/>
              </w:rPr>
            </w:pPr>
            <w:r w:rsidRPr="00C6536F">
              <w:rPr>
                <w:rFonts w:ascii="Calibri" w:eastAsia="Times New Roman" w:hAnsi="Calibri" w:cs="Times New Roman"/>
                <w:b/>
                <w:bCs/>
                <w:i/>
                <w:iCs/>
                <w:color w:val="000000"/>
                <w:sz w:val="22"/>
                <w:szCs w:val="22"/>
                <w:lang w:bidi="ar-SA"/>
              </w:rPr>
              <w:t>1.019103246</w:t>
            </w:r>
          </w:p>
        </w:tc>
        <w:tc>
          <w:tcPr>
            <w:tcW w:w="1616" w:type="dxa"/>
          </w:tcPr>
          <w:p w14:paraId="6484F4F0" w14:textId="77777777" w:rsidR="00B249B9" w:rsidRPr="00C6536F" w:rsidRDefault="00C6536F" w:rsidP="00C6536F">
            <w:pPr>
              <w:spacing w:before="0"/>
              <w:rPr>
                <w:rFonts w:ascii="Calibri" w:eastAsia="Times New Roman" w:hAnsi="Calibri" w:cs="Times New Roman"/>
                <w:b/>
                <w:bCs/>
                <w:i/>
                <w:iCs/>
                <w:color w:val="000000"/>
                <w:sz w:val="22"/>
                <w:szCs w:val="22"/>
                <w:lang w:bidi="ar-SA"/>
              </w:rPr>
            </w:pPr>
            <w:r w:rsidRPr="00C6536F">
              <w:rPr>
                <w:rFonts w:ascii="Calibri" w:eastAsia="Times New Roman" w:hAnsi="Calibri" w:cs="Times New Roman"/>
                <w:b/>
                <w:bCs/>
                <w:i/>
                <w:iCs/>
                <w:color w:val="000000"/>
                <w:sz w:val="22"/>
                <w:szCs w:val="22"/>
                <w:lang w:bidi="ar-SA"/>
              </w:rPr>
              <w:t>50.64943134</w:t>
            </w:r>
          </w:p>
        </w:tc>
      </w:tr>
    </w:tbl>
    <w:p w14:paraId="60E35F53" w14:textId="77777777" w:rsidR="00C6536F" w:rsidRDefault="00C6536F" w:rsidP="00686718"/>
    <w:p w14:paraId="0DCCF05C" w14:textId="77777777" w:rsidR="00C6536F" w:rsidRDefault="00C6536F" w:rsidP="00686718">
      <w:pPr>
        <w:rPr>
          <w:rFonts w:ascii="Arial" w:hAnsi="Arial" w:cs="Arial"/>
          <w:b/>
          <w:sz w:val="28"/>
          <w:szCs w:val="28"/>
        </w:rPr>
      </w:pPr>
      <w:r>
        <w:rPr>
          <w:rFonts w:ascii="Arial" w:hAnsi="Arial" w:cs="Arial"/>
          <w:b/>
          <w:sz w:val="28"/>
          <w:szCs w:val="28"/>
        </w:rPr>
        <w:t>FINAL OPTIMAL SOLUTIONS FOR DIFFERENT BENCHMARKS:</w:t>
      </w:r>
    </w:p>
    <w:p w14:paraId="0A2DC0E8" w14:textId="77777777" w:rsidR="00C6536F" w:rsidRDefault="00C6536F" w:rsidP="00686718">
      <w:pPr>
        <w:rPr>
          <w:rFonts w:ascii="Arial" w:hAnsi="Arial" w:cs="Arial"/>
          <w:sz w:val="28"/>
          <w:szCs w:val="28"/>
        </w:rPr>
      </w:pPr>
      <w:r>
        <w:rPr>
          <w:rFonts w:ascii="Arial" w:hAnsi="Arial" w:cs="Arial"/>
          <w:b/>
          <w:sz w:val="28"/>
          <w:szCs w:val="28"/>
        </w:rPr>
        <w:t xml:space="preserve">GCC BENCHMARKS: </w:t>
      </w:r>
      <w:r>
        <w:rPr>
          <w:rFonts w:ascii="Arial" w:hAnsi="Arial" w:cs="Arial"/>
          <w:sz w:val="28"/>
          <w:szCs w:val="28"/>
        </w:rPr>
        <w:t>L1 DIRECT-MAPPED,L2 DIRECT MAPPED, BLOCK SIZE 32 BYTES AND REPLACEMENT POLICY IS FIFO AND FULLY UNIFIED CACHES. CPI*COST = 53.45865</w:t>
      </w:r>
    </w:p>
    <w:p w14:paraId="184E42B3" w14:textId="77777777" w:rsidR="00C6536F" w:rsidRDefault="00C6536F" w:rsidP="00686718">
      <w:pPr>
        <w:rPr>
          <w:rFonts w:ascii="Arial" w:hAnsi="Arial" w:cs="Arial"/>
          <w:sz w:val="28"/>
          <w:szCs w:val="28"/>
        </w:rPr>
      </w:pPr>
      <w:r>
        <w:rPr>
          <w:rFonts w:ascii="Arial" w:hAnsi="Arial" w:cs="Arial"/>
          <w:b/>
          <w:sz w:val="28"/>
          <w:szCs w:val="28"/>
        </w:rPr>
        <w:t xml:space="preserve">ANAGRAM BENCHMARKS: </w:t>
      </w:r>
      <w:r>
        <w:rPr>
          <w:rFonts w:ascii="Arial" w:hAnsi="Arial" w:cs="Arial"/>
          <w:sz w:val="28"/>
          <w:szCs w:val="28"/>
        </w:rPr>
        <w:t>L1 DIRECT-MAPPED,L2 DIRECT MAPPED, BLOCK SIZE 32 BYTES AND REPLACEMENT POLICY IS FIFO AND FULLY UNIFIED CACHES. CPI*COST = 53.22116</w:t>
      </w:r>
    </w:p>
    <w:p w14:paraId="0D618C45" w14:textId="77777777" w:rsidR="00C6536F" w:rsidRDefault="00C6536F" w:rsidP="00686718">
      <w:pPr>
        <w:rPr>
          <w:rFonts w:ascii="Arial" w:hAnsi="Arial" w:cs="Arial"/>
          <w:sz w:val="28"/>
          <w:szCs w:val="28"/>
        </w:rPr>
      </w:pPr>
      <w:r>
        <w:rPr>
          <w:rFonts w:ascii="Arial" w:hAnsi="Arial" w:cs="Arial"/>
          <w:b/>
          <w:sz w:val="28"/>
          <w:szCs w:val="28"/>
        </w:rPr>
        <w:t xml:space="preserve">GO BENCHMARKS: </w:t>
      </w:r>
      <w:r>
        <w:rPr>
          <w:rFonts w:ascii="Arial" w:hAnsi="Arial" w:cs="Arial"/>
          <w:sz w:val="28"/>
          <w:szCs w:val="28"/>
        </w:rPr>
        <w:t>L1 DIRECT-MAPPED,L2 DIRECT MAPPED, BLOCK SIZE 32 BYTES AND REPLACEMENT POLICY IS FIFO AND FULLY UNIFEID CACHES. CPI*COST = 50.64943</w:t>
      </w:r>
    </w:p>
    <w:p w14:paraId="724EF23A" w14:textId="77777777" w:rsidR="00C6536F" w:rsidRDefault="00C6536F" w:rsidP="00686718">
      <w:pPr>
        <w:rPr>
          <w:rFonts w:ascii="Arial" w:hAnsi="Arial" w:cs="Arial"/>
          <w:b/>
          <w:sz w:val="28"/>
          <w:szCs w:val="28"/>
        </w:rPr>
      </w:pPr>
      <w:r>
        <w:rPr>
          <w:rFonts w:ascii="Arial" w:hAnsi="Arial" w:cs="Arial"/>
          <w:b/>
          <w:sz w:val="28"/>
          <w:szCs w:val="28"/>
        </w:rPr>
        <w:t xml:space="preserve">FINAL OPTIMAL SOLUTION ALL BENCHMARKS  COMBINED: </w:t>
      </w:r>
    </w:p>
    <w:p w14:paraId="59AF9FFE" w14:textId="77777777" w:rsidR="00B931FF" w:rsidRDefault="00B931FF" w:rsidP="00686718">
      <w:pPr>
        <w:rPr>
          <w:rFonts w:ascii="Arial" w:hAnsi="Arial" w:cs="Arial"/>
          <w:sz w:val="28"/>
          <w:szCs w:val="28"/>
        </w:rPr>
      </w:pPr>
      <w:r>
        <w:rPr>
          <w:rFonts w:ascii="Arial" w:hAnsi="Arial" w:cs="Arial"/>
          <w:sz w:val="28"/>
          <w:szCs w:val="28"/>
        </w:rPr>
        <w:t>L1 DIRECT-MAPPED,L2 DIRECT MAPPED, BLOCK SIZE 32 BYTES AND REPLACEMENT POLICY IS FIFO AND FULLY UNIFEID CACHES. CPI*COST = 50.64943. (GO BENCHMARKS).</w:t>
      </w:r>
    </w:p>
    <w:p w14:paraId="4199B61B" w14:textId="77777777" w:rsidR="00E97B07" w:rsidRPr="00686718" w:rsidRDefault="00B931FF" w:rsidP="00686718">
      <w:r>
        <w:rPr>
          <w:rFonts w:ascii="Arial" w:hAnsi="Arial" w:cs="Arial"/>
          <w:sz w:val="28"/>
          <w:szCs w:val="28"/>
        </w:rPr>
        <w:t>OPTIMAL CPI IS 1.019103246</w:t>
      </w:r>
      <w:r w:rsidR="00E97B07" w:rsidRPr="00686718">
        <w:br w:type="page"/>
      </w:r>
    </w:p>
    <w:p w14:paraId="40EBF3B0" w14:textId="77777777" w:rsidR="005E207D" w:rsidRDefault="00137CEB" w:rsidP="00137CEB">
      <w:pPr>
        <w:jc w:val="center"/>
        <w:rPr>
          <w:rStyle w:val="Strong"/>
          <w:rFonts w:ascii="Arial" w:hAnsi="Arial"/>
          <w:sz w:val="72"/>
          <w:szCs w:val="72"/>
        </w:rPr>
      </w:pPr>
      <w:r>
        <w:rPr>
          <w:rStyle w:val="Strong"/>
          <w:rFonts w:ascii="Arial" w:hAnsi="Arial"/>
          <w:sz w:val="72"/>
          <w:szCs w:val="72"/>
        </w:rPr>
        <w:t>APPENDIX</w:t>
      </w:r>
    </w:p>
    <w:p w14:paraId="36F08486" w14:textId="77777777" w:rsidR="00137CEB" w:rsidRDefault="00137CEB" w:rsidP="00137CEB">
      <w:pPr>
        <w:rPr>
          <w:rStyle w:val="Strong"/>
          <w:rFonts w:ascii="Arial" w:hAnsi="Arial"/>
          <w:sz w:val="32"/>
          <w:szCs w:val="32"/>
          <w:u w:val="single"/>
        </w:rPr>
      </w:pPr>
      <w:r>
        <w:rPr>
          <w:rStyle w:val="Strong"/>
          <w:rFonts w:ascii="Arial" w:hAnsi="Arial"/>
          <w:sz w:val="32"/>
          <w:szCs w:val="32"/>
          <w:u w:val="single"/>
        </w:rPr>
        <w:t>SCRIPTS USED:</w:t>
      </w:r>
    </w:p>
    <w:p w14:paraId="4418DD80" w14:textId="77777777" w:rsidR="00137CEB" w:rsidRDefault="00B931FF" w:rsidP="00137CEB">
      <w:pPr>
        <w:rPr>
          <w:rStyle w:val="Strong"/>
          <w:rFonts w:ascii="Arial" w:hAnsi="Arial"/>
          <w:b w:val="0"/>
          <w:sz w:val="28"/>
          <w:szCs w:val="28"/>
        </w:rPr>
      </w:pPr>
      <w:r>
        <w:rPr>
          <w:rStyle w:val="Strong"/>
          <w:rFonts w:ascii="Arial" w:hAnsi="Arial"/>
          <w:b w:val="0"/>
          <w:sz w:val="28"/>
          <w:szCs w:val="28"/>
        </w:rPr>
        <w:t xml:space="preserve">The Datasets for all the computations were generated using 9 shell scripts. One for each of fully unified, fully separate, and L2 unified on GCC,GO and ANAGRAM benchmarks. Since, the scripts are quite similar with minimal changes, we add 3 scripts below used for Fully unified L1 and L2 cache simulation across the 3 Benchmarks. </w:t>
      </w:r>
    </w:p>
    <w:p w14:paraId="08F642A8" w14:textId="77777777" w:rsidR="00B931FF" w:rsidRDefault="00B931FF" w:rsidP="00137CEB">
      <w:pPr>
        <w:rPr>
          <w:rStyle w:val="Strong"/>
          <w:rFonts w:ascii="Arial" w:hAnsi="Arial"/>
          <w:sz w:val="28"/>
          <w:szCs w:val="28"/>
        </w:rPr>
      </w:pPr>
      <w:r>
        <w:rPr>
          <w:rStyle w:val="Strong"/>
          <w:rFonts w:ascii="Arial" w:hAnsi="Arial"/>
          <w:sz w:val="28"/>
          <w:szCs w:val="28"/>
        </w:rPr>
        <w:t>UNIFIED_GCC.SH</w:t>
      </w:r>
    </w:p>
    <w:p w14:paraId="6A67E19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#!/bin/bash</w:t>
      </w:r>
    </w:p>
    <w:p w14:paraId="2E47929D" w14:textId="77777777" w:rsidR="00B931FF" w:rsidRPr="00B931FF" w:rsidRDefault="00B931FF" w:rsidP="00B931FF">
      <w:pPr>
        <w:rPr>
          <w:rStyle w:val="Strong"/>
          <w:rFonts w:ascii="Times New Roman" w:hAnsi="Times New Roman" w:cs="Times New Roman"/>
          <w:b w:val="0"/>
          <w:sz w:val="28"/>
          <w:szCs w:val="28"/>
        </w:rPr>
      </w:pPr>
    </w:p>
    <w:p w14:paraId="0AD06290"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assoc_128_64=( 1 2 4 8 2048 )</w:t>
      </w:r>
    </w:p>
    <w:p w14:paraId="7761D36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#echo ${assoc_128_64[4]}</w:t>
      </w:r>
    </w:p>
    <w:p w14:paraId="7EF7ECE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assoc_128_32=( 1 2 4 8 4096 )</w:t>
      </w:r>
    </w:p>
    <w:p w14:paraId="08478B9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assoc_1m_64=( 1 2 4 8 16384 )</w:t>
      </w:r>
    </w:p>
    <w:p w14:paraId="3BC40D6E"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assoc_1m_32=( 1 2 4 8 32768 )</w:t>
      </w:r>
    </w:p>
    <w:p w14:paraId="6B44176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sets_128_64=( 2048 1024 512 256 1 )</w:t>
      </w:r>
    </w:p>
    <w:p w14:paraId="2E43314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sets_128_32=( 4096 2048 1024 512 1 )</w:t>
      </w:r>
    </w:p>
    <w:p w14:paraId="62C6165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sets_1m_64=( 16384 8192 4096 2048 1 )</w:t>
      </w:r>
    </w:p>
    <w:p w14:paraId="645394C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sets_1m_32=( 32768 16384 8192 4096 1 )</w:t>
      </w:r>
    </w:p>
    <w:p w14:paraId="7580086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blk_size=( 64 32 )</w:t>
      </w:r>
    </w:p>
    <w:p w14:paraId="4BCE933C"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replacement=( 'f' 'l' 'r' )</w:t>
      </w:r>
    </w:p>
    <w:p w14:paraId="4EF3338C" w14:textId="77777777" w:rsidR="00B931FF" w:rsidRPr="00B931FF" w:rsidRDefault="00B931FF" w:rsidP="00B931FF">
      <w:pPr>
        <w:rPr>
          <w:rStyle w:val="Strong"/>
          <w:rFonts w:ascii="Times New Roman" w:hAnsi="Times New Roman" w:cs="Times New Roman"/>
          <w:b w:val="0"/>
          <w:sz w:val="28"/>
          <w:szCs w:val="28"/>
        </w:rPr>
      </w:pPr>
    </w:p>
    <w:p w14:paraId="630D580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#res="./sim-cache -cache:dl1 dl1:"${sets_128_64[0]}":"${blk_size[0]}":"${assoc_128_64[0]}":"${replacement[0]}" -cache:il1 il1:"${sets_128_64[0]}":"${blk_size[0]}":"${assoc_128_64[0]}":"${replacement[0]}" -cache:dl2 dl2:"${sets_1m_64[0]}":"${blk_size[0]}":"${assoc_1m_64[0]}":"${replacement[0]}" -cache:il2 il2:"${sets_1m_64[0]}":"${blk_size[0]}":"${assoc_1m_64[0]}":"${replacement[0]}" -tlb:itlb none -tlb:dtlb none -redir:sim ../my_tmp1 benchmarks/cc1.alpha -O benchmarks/1stmt.i"</w:t>
      </w:r>
    </w:p>
    <w:p w14:paraId="11F6DA0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#eval $res</w:t>
      </w:r>
    </w:p>
    <w:p w14:paraId="46176EC6" w14:textId="77777777" w:rsidR="00B931FF" w:rsidRPr="00B931FF" w:rsidRDefault="00B931FF" w:rsidP="00B931FF">
      <w:pPr>
        <w:rPr>
          <w:rStyle w:val="Strong"/>
          <w:rFonts w:ascii="Times New Roman" w:hAnsi="Times New Roman" w:cs="Times New Roman"/>
          <w:b w:val="0"/>
          <w:sz w:val="28"/>
          <w:szCs w:val="28"/>
        </w:rPr>
      </w:pPr>
    </w:p>
    <w:p w14:paraId="0C01842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#For each value in blk_size, when blk_size is 64 for each value in replacement and for each value in assoc_128_64 run for each value of assoc_1m_64 and sets_1m_64</w:t>
      </w:r>
    </w:p>
    <w:p w14:paraId="3137F7C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#The code below will handle only separate data and instruction cache</w:t>
      </w:r>
    </w:p>
    <w:p w14:paraId="4B287F4E" w14:textId="77777777" w:rsidR="00B931FF" w:rsidRPr="00B931FF" w:rsidRDefault="00B931FF" w:rsidP="00B931FF">
      <w:pPr>
        <w:rPr>
          <w:rStyle w:val="Strong"/>
          <w:rFonts w:ascii="Times New Roman" w:hAnsi="Times New Roman" w:cs="Times New Roman"/>
          <w:b w:val="0"/>
          <w:sz w:val="28"/>
          <w:szCs w:val="28"/>
        </w:rPr>
      </w:pPr>
    </w:p>
    <w:p w14:paraId="6BA8A52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for blk in "${blk_size[@]}"</w:t>
      </w:r>
    </w:p>
    <w:p w14:paraId="3FD4D6DC"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do</w:t>
      </w:r>
    </w:p>
    <w:p w14:paraId="63437BF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t>#echo $blk</w:t>
      </w:r>
    </w:p>
    <w:p w14:paraId="2EF81FA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t>for repl in "${replacement[@]}"</w:t>
      </w:r>
    </w:p>
    <w:p w14:paraId="7FE330D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t>do</w:t>
      </w:r>
    </w:p>
    <w:p w14:paraId="49D5ACE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$repl</w:t>
      </w:r>
    </w:p>
    <w:p w14:paraId="2556087C"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if [ $blk -eq 64 ]</w:t>
      </w:r>
    </w:p>
    <w:p w14:paraId="7090413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then</w:t>
      </w:r>
    </w:p>
    <w:p w14:paraId="6923598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set_counter1=0</w:t>
      </w:r>
    </w:p>
    <w:p w14:paraId="0C2DD1C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for assoc in "${assoc_128_64[@]}"</w:t>
      </w:r>
    </w:p>
    <w:p w14:paraId="54D59B4E"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w:t>
      </w:r>
    </w:p>
    <w:p w14:paraId="21B3DB4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$assoc</w:t>
      </w:r>
    </w:p>
    <w:p w14:paraId="0BEFE16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"set_counter1="$set_counter1</w:t>
      </w:r>
    </w:p>
    <w:p w14:paraId="0CA6DF2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${sets_128_64[$set_counter1]}</w:t>
      </w:r>
    </w:p>
    <w:p w14:paraId="78CB672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#((set_counter1++))</w:t>
      </w:r>
    </w:p>
    <w:p w14:paraId="2E4145C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set_counter2=0</w:t>
      </w:r>
    </w:p>
    <w:p w14:paraId="191E611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for assoc2 in "${assoc_1m_64[@]}"</w:t>
      </w:r>
    </w:p>
    <w:p w14:paraId="3D80B1D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w:t>
      </w:r>
    </w:p>
    <w:p w14:paraId="0D3334D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$assoc2  --------&gt; Add the command for 64 bit here</w:t>
      </w:r>
    </w:p>
    <w:p w14:paraId="007EC44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"set_counter2="$set_counter2</w:t>
      </w:r>
    </w:p>
    <w:p w14:paraId="1A3C4C5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${sets_1m_64[$set_counter2]}</w:t>
      </w:r>
    </w:p>
    <w:p w14:paraId="16491460"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res="./sim-cache -cache:dl1 ul1:"${sets_128_64[$set_counter1]}":"$blk":"$assoc":"$repl" -cache:dl2 ul2:"${sets_1m_64[$set_counter2]}":"$blk":"$assoc2":"$repl" -tlb:itlb none -tlb:dtlb none -redir:sim ../my_tmp1 benchmarks/cc1.alpha -O benchmarks/1stmt.i"</w:t>
      </w:r>
    </w:p>
    <w:p w14:paraId="0C9F6E6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eval $res</w:t>
      </w:r>
    </w:p>
    <w:p w14:paraId="5B5AEDC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#cat ../my_tmp1 &gt;&gt; ../LOG_GCC_SEP</w:t>
      </w:r>
    </w:p>
    <w:p w14:paraId="4A60954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"L1 Unified cache size 128KB Block-Size="$blk" Associativity="$assoc" No.of.Sets="${sets_128_64[$set_counter1]}" Replacement Policy="$repl" and L2 Unified Cache size 1MB Block-Size="$blk" Associativity="$assoc2" No.of.Sets="${sets_1m_64[$set_counter2]}" Replacement Policy="$repl"." &gt;&gt; ../LOG_GCC_UNI</w:t>
      </w:r>
    </w:p>
    <w:p w14:paraId="764C1DA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"il1.hits" ../my_tmp1 &gt;&gt; ../LOG_GCC_UNI</w:t>
      </w:r>
    </w:p>
    <w:p w14:paraId="6119C350"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"il1.misses" ../my_tmp1 &gt;&gt; ../LOG_GCC_UNI</w:t>
      </w:r>
    </w:p>
    <w:p w14:paraId="3466D0D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"il1.accesses" ../my_tmp1 &gt;&gt; ../LOG_GCC_UNI</w:t>
      </w:r>
    </w:p>
    <w:p w14:paraId="6765CC5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"il1.miss_rate" ../my_tmp1 &gt;&gt; ../LOG_GCC_UNI</w:t>
      </w:r>
    </w:p>
    <w:p w14:paraId="475C634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"ul1.hits" ../my_tmp1 &gt;&gt; ../LOG_GCC_UNI</w:t>
      </w:r>
    </w:p>
    <w:p w14:paraId="3E5A179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"ul2.hits" ../my_tmp1 &gt;&gt; ../LOG_GCC_UNI</w:t>
      </w:r>
    </w:p>
    <w:p w14:paraId="2148433E"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"ul1.misses" ../my_tmp1 &gt;&gt; ../LOG_GCC_UNI</w:t>
      </w:r>
    </w:p>
    <w:p w14:paraId="6C48624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"ul2.misses" ../my_tmp1 &gt;&gt; ../LOG_GCC_UNI</w:t>
      </w:r>
    </w:p>
    <w:p w14:paraId="2FEE7BC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"ul1.accesses" ../my_tmp1 &gt;&gt; ../LOG_GCC_UNI</w:t>
      </w:r>
    </w:p>
    <w:p w14:paraId="6B0F809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"ul2.accesses" ../my_tmp1 &gt;&gt; ../LOG_GCC_UNI</w:t>
      </w:r>
    </w:p>
    <w:p w14:paraId="4CC5385C"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"ul1.miss_rate" ../my_tmp1 &gt;&gt; ../LOG_GCC_UNI</w:t>
      </w:r>
    </w:p>
    <w:p w14:paraId="4510060D"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"ul2.miss_rate" ../my_tmp1 &gt;&gt; ../LOG_GCC_UNI</w:t>
      </w:r>
    </w:p>
    <w:p w14:paraId="12C4F864"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 &gt;&gt; ../LOG_GCC_UNI</w:t>
      </w:r>
    </w:p>
    <w:p w14:paraId="2979DBBD" w14:textId="77777777" w:rsidR="00B931FF" w:rsidRPr="00B931FF" w:rsidRDefault="00B931FF" w:rsidP="00B931FF">
      <w:pPr>
        <w:rPr>
          <w:rStyle w:val="Strong"/>
          <w:rFonts w:ascii="Times New Roman" w:hAnsi="Times New Roman" w:cs="Times New Roman"/>
          <w:b w:val="0"/>
          <w:sz w:val="28"/>
          <w:szCs w:val="28"/>
        </w:rPr>
      </w:pPr>
    </w:p>
    <w:p w14:paraId="42EF991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rm ../my_tmp1</w:t>
      </w:r>
    </w:p>
    <w:p w14:paraId="7CD18A8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((set_counter2++))</w:t>
      </w:r>
    </w:p>
    <w:p w14:paraId="0DBC6890"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done</w:t>
      </w:r>
    </w:p>
    <w:p w14:paraId="1004182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((set_counter1++))</w:t>
      </w:r>
    </w:p>
    <w:p w14:paraId="08207B93"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done</w:t>
      </w:r>
    </w:p>
    <w:p w14:paraId="6131683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else</w:t>
      </w:r>
    </w:p>
    <w:p w14:paraId="3F78714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set_counter3=0</w:t>
      </w:r>
    </w:p>
    <w:p w14:paraId="0A9DB1F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for assoc in "${assoc_128_32[@]}"</w:t>
      </w:r>
    </w:p>
    <w:p w14:paraId="5EC0308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w:t>
      </w:r>
    </w:p>
    <w:p w14:paraId="0E12C44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$assoc</w:t>
      </w:r>
    </w:p>
    <w:p w14:paraId="0100765E"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"set_counter3="$set_counter3</w:t>
      </w:r>
    </w:p>
    <w:p w14:paraId="09C9ABD3"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${sets_128_32[$set_counter3]}</w:t>
      </w:r>
    </w:p>
    <w:p w14:paraId="18D16F8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#((set_counter3++))</w:t>
      </w:r>
    </w:p>
    <w:p w14:paraId="35B17EE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set_counter4=0</w:t>
      </w:r>
    </w:p>
    <w:p w14:paraId="755D493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for assoc2 in "${assoc_1m_32[@]}"</w:t>
      </w:r>
    </w:p>
    <w:p w14:paraId="16CF232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 xml:space="preserve">do </w:t>
      </w:r>
    </w:p>
    <w:p w14:paraId="2384EE1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$assoc2 -----------&gt; Add the command for 32 bit here</w:t>
      </w:r>
    </w:p>
    <w:p w14:paraId="3DAE5DB7"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"set_counter4="$set_counter4</w:t>
      </w:r>
    </w:p>
    <w:p w14:paraId="654E1743"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${sets_1m_32[$set_counter4]}</w:t>
      </w:r>
    </w:p>
    <w:p w14:paraId="7FDF40C0"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res1="./sim-cache -cache:dl1 ul1:"${sets_128_32[$set_counter3]}":"$blk":"$assoc":"$repl" -cache:dl2 ul2:"${sets_1m_32[$set_counter4]}":"$blk":"$assoc2":"$repl" -tlb:itlb none -tlb:dtlb none -redir:sim ../my_tmp1 benchmarks/cc1.alpha -O benchmarks/1stmt.i"</w:t>
      </w:r>
    </w:p>
    <w:p w14:paraId="32C3F6A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eval $res1</w:t>
      </w:r>
    </w:p>
    <w:p w14:paraId="22DACDC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"L1 Unified cache size 128KB Block-Size="$blk" Associativity="$assoc" No.of.Sets="${sets_128_32[$set_counter3]}" Replacement Policy="$repl" and L2 Unified Cache size 1MB Block-Size="$blk" Associativity="$assoc2" No.of.Sets="${sets_1m_32[$set_counter4]}" Replacement Policy="$repl"." &gt;&gt; ../LOG_GCC_UNI</w:t>
      </w:r>
    </w:p>
    <w:p w14:paraId="3F14DBA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#cat ../my_tmp1 &gt;&gt; ../LOG_GCC_SEP</w:t>
      </w:r>
    </w:p>
    <w:p w14:paraId="1E3A79E5"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"il1.hits" ../my_tmp1 &gt;&gt; ../LOG_GCC_UNI</w:t>
      </w:r>
    </w:p>
    <w:p w14:paraId="446307D4"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"il1.misses" ../my_tmp1 &gt;&gt; ../LOG_GCC_UNI</w:t>
      </w:r>
    </w:p>
    <w:p w14:paraId="26302E5A"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"il1.access" ../my_tmp1 &gt;&gt; ../LOG_GCC_UNI</w:t>
      </w:r>
    </w:p>
    <w:p w14:paraId="216F0079"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"il1.miss_rate" ../my_tmp1 &gt;&gt; ../LOG_GCC_UNI</w:t>
      </w:r>
    </w:p>
    <w:p w14:paraId="3A71EA43"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"ul1.hits" ../my_tmp1 &gt;&gt; ../LOG_GCC_UNI</w:t>
      </w:r>
    </w:p>
    <w:p w14:paraId="3F34F10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"ul2.hits" ../my_tmp1 &gt;&gt; ../LOG_GCC_UNI</w:t>
      </w:r>
    </w:p>
    <w:p w14:paraId="6D1011A1"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"ul1.misses" ../my_tmp1 &gt;&gt; ../LOG_GCC_UNI</w:t>
      </w:r>
    </w:p>
    <w:p w14:paraId="1C813724"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"ul2.misses" ../my_tmp1 &gt;&gt; ../LOG_GCC_UNI</w:t>
      </w:r>
    </w:p>
    <w:p w14:paraId="242D180D"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"ul1.accesses" ../my_tmp1 &gt;&gt; ../LOG_GCC_UNI</w:t>
      </w:r>
    </w:p>
    <w:p w14:paraId="7100787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"ul2.accesses" ../my_tmp1 &gt;&gt; ../LOG_GCC_UNI</w:t>
      </w:r>
    </w:p>
    <w:p w14:paraId="3A1B8ECE"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"ul1.miss_rate" ../my_tmp1 &gt;&gt; ../LOG_GCC_UNI</w:t>
      </w:r>
    </w:p>
    <w:p w14:paraId="4E42599D"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grep "ul2.miss_rate" ../my_tmp1 &gt;&gt; ../LOG_GCC_UNI</w:t>
      </w:r>
    </w:p>
    <w:p w14:paraId="6274C1A3"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echo "" &gt;&gt; ../LOG_GCC_UNI</w:t>
      </w:r>
    </w:p>
    <w:p w14:paraId="34356FBE" w14:textId="77777777" w:rsidR="00B931FF" w:rsidRPr="00B931FF" w:rsidRDefault="00B931FF" w:rsidP="00B931FF">
      <w:pPr>
        <w:rPr>
          <w:rStyle w:val="Strong"/>
          <w:rFonts w:ascii="Times New Roman" w:hAnsi="Times New Roman" w:cs="Times New Roman"/>
          <w:b w:val="0"/>
          <w:sz w:val="28"/>
          <w:szCs w:val="28"/>
        </w:rPr>
      </w:pPr>
    </w:p>
    <w:p w14:paraId="010CAA9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rm ../my_tmp1</w:t>
      </w:r>
    </w:p>
    <w:p w14:paraId="5DF8F8CF"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((set_counter4++))</w:t>
      </w:r>
    </w:p>
    <w:p w14:paraId="336DFF82"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done</w:t>
      </w:r>
    </w:p>
    <w:p w14:paraId="1DEFE928"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((set_counter3++))</w:t>
      </w:r>
    </w:p>
    <w:p w14:paraId="17D06F9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done</w:t>
      </w:r>
    </w:p>
    <w:p w14:paraId="32558EFB"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r>
      <w:r w:rsidRPr="00B931FF">
        <w:rPr>
          <w:rStyle w:val="Strong"/>
          <w:rFonts w:ascii="Times New Roman" w:hAnsi="Times New Roman" w:cs="Times New Roman"/>
          <w:b w:val="0"/>
          <w:sz w:val="28"/>
          <w:szCs w:val="28"/>
        </w:rPr>
        <w:tab/>
        <w:t>fi</w:t>
      </w:r>
    </w:p>
    <w:p w14:paraId="175B039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ab/>
        <w:t>done</w:t>
      </w:r>
    </w:p>
    <w:p w14:paraId="19A54126" w14:textId="77777777" w:rsidR="00B931FF" w:rsidRPr="00B931FF" w:rsidRDefault="00B931FF" w:rsidP="00B931FF">
      <w:pPr>
        <w:rPr>
          <w:rStyle w:val="Strong"/>
          <w:rFonts w:ascii="Times New Roman" w:hAnsi="Times New Roman" w:cs="Times New Roman"/>
          <w:b w:val="0"/>
          <w:sz w:val="28"/>
          <w:szCs w:val="28"/>
        </w:rPr>
      </w:pPr>
      <w:r w:rsidRPr="00B931FF">
        <w:rPr>
          <w:rStyle w:val="Strong"/>
          <w:rFonts w:ascii="Times New Roman" w:hAnsi="Times New Roman" w:cs="Times New Roman"/>
          <w:b w:val="0"/>
          <w:sz w:val="28"/>
          <w:szCs w:val="28"/>
        </w:rPr>
        <w:t>done</w:t>
      </w:r>
    </w:p>
    <w:p w14:paraId="73C1165C" w14:textId="77777777" w:rsidR="00B931FF" w:rsidRPr="00B931FF" w:rsidRDefault="00B931FF" w:rsidP="00B931FF">
      <w:pPr>
        <w:rPr>
          <w:rStyle w:val="Strong"/>
          <w:rFonts w:ascii="Times New Roman" w:hAnsi="Times New Roman" w:cs="Times New Roman"/>
          <w:b w:val="0"/>
          <w:sz w:val="28"/>
          <w:szCs w:val="28"/>
        </w:rPr>
      </w:pPr>
    </w:p>
    <w:p w14:paraId="5183B32B" w14:textId="77777777" w:rsidR="00B931FF" w:rsidRDefault="00D16F11" w:rsidP="00137CEB">
      <w:pPr>
        <w:rPr>
          <w:rStyle w:val="Strong"/>
          <w:rFonts w:ascii="Arial" w:hAnsi="Arial" w:cs="Arial"/>
          <w:sz w:val="28"/>
          <w:szCs w:val="28"/>
        </w:rPr>
      </w:pPr>
      <w:r>
        <w:rPr>
          <w:rStyle w:val="Strong"/>
          <w:rFonts w:ascii="Arial" w:hAnsi="Arial" w:cs="Arial"/>
          <w:sz w:val="28"/>
          <w:szCs w:val="28"/>
        </w:rPr>
        <w:t>UNIFEID_GO.SH</w:t>
      </w:r>
    </w:p>
    <w:p w14:paraId="447D5A4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#!/bin/bash</w:t>
      </w:r>
    </w:p>
    <w:p w14:paraId="17FC3D18" w14:textId="77777777" w:rsidR="00D16F11" w:rsidRPr="00D16F11" w:rsidRDefault="00D16F11" w:rsidP="00D16F11">
      <w:pPr>
        <w:rPr>
          <w:rStyle w:val="Strong"/>
          <w:rFonts w:ascii="Times New Roman" w:hAnsi="Times New Roman" w:cs="Times New Roman"/>
          <w:b w:val="0"/>
          <w:sz w:val="28"/>
          <w:szCs w:val="28"/>
        </w:rPr>
      </w:pPr>
    </w:p>
    <w:p w14:paraId="42C06E2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assoc_128_64=( 1 2 4 8 2048 )</w:t>
      </w:r>
    </w:p>
    <w:p w14:paraId="6B4E9CF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#echo ${assoc_128_64[4]}</w:t>
      </w:r>
    </w:p>
    <w:p w14:paraId="41E9996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assoc_128_32=( 1 2 4 8 4096 )</w:t>
      </w:r>
    </w:p>
    <w:p w14:paraId="39AF229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assoc_1m_64=( 1 2 4 8 16384 )</w:t>
      </w:r>
    </w:p>
    <w:p w14:paraId="0ECEE5B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assoc_1m_32=( 1 2 4 8 32768 )</w:t>
      </w:r>
    </w:p>
    <w:p w14:paraId="324F04F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sets_128_64=( 2048 1024 512 256 1 )</w:t>
      </w:r>
    </w:p>
    <w:p w14:paraId="1C7EDBD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sets_128_32=( 4096 2048 1024 512 1 )</w:t>
      </w:r>
    </w:p>
    <w:p w14:paraId="49C3911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sets_1m_64=( 16384 8192 4096 2048 1 )</w:t>
      </w:r>
    </w:p>
    <w:p w14:paraId="6EA28AC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sets_1m_32=( 32768 16384 8192 4096 1 )</w:t>
      </w:r>
    </w:p>
    <w:p w14:paraId="6CB2E98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blk_size=( 64 32 )</w:t>
      </w:r>
    </w:p>
    <w:p w14:paraId="26B6D0C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replacement=( 'f' 'l' 'r' )</w:t>
      </w:r>
    </w:p>
    <w:p w14:paraId="4E73C37F" w14:textId="77777777" w:rsidR="00D16F11" w:rsidRPr="00D16F11" w:rsidRDefault="00D16F11" w:rsidP="00D16F11">
      <w:pPr>
        <w:rPr>
          <w:rStyle w:val="Strong"/>
          <w:rFonts w:ascii="Times New Roman" w:hAnsi="Times New Roman" w:cs="Times New Roman"/>
          <w:b w:val="0"/>
          <w:sz w:val="28"/>
          <w:szCs w:val="28"/>
        </w:rPr>
      </w:pPr>
    </w:p>
    <w:p w14:paraId="4A1FC63D" w14:textId="77777777" w:rsidR="00D16F11" w:rsidRPr="00D16F11" w:rsidRDefault="00D16F11" w:rsidP="00D16F11">
      <w:pPr>
        <w:rPr>
          <w:rStyle w:val="Strong"/>
          <w:rFonts w:ascii="Times New Roman" w:hAnsi="Times New Roman" w:cs="Times New Roman"/>
          <w:b w:val="0"/>
          <w:sz w:val="28"/>
          <w:szCs w:val="28"/>
        </w:rPr>
      </w:pPr>
    </w:p>
    <w:p w14:paraId="4004E99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#For each value in blk_size, when blk_size is 64 for each value in replacement and for each value in assoc_128_64 run for each value of assoc_1m_64 and sets_1m_64</w:t>
      </w:r>
    </w:p>
    <w:p w14:paraId="178291D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#The code below will handle only separate data and instruction cache</w:t>
      </w:r>
    </w:p>
    <w:p w14:paraId="07209C60" w14:textId="77777777" w:rsidR="00D16F11" w:rsidRPr="00D16F11" w:rsidRDefault="00D16F11" w:rsidP="00D16F11">
      <w:pPr>
        <w:rPr>
          <w:rStyle w:val="Strong"/>
          <w:rFonts w:ascii="Times New Roman" w:hAnsi="Times New Roman" w:cs="Times New Roman"/>
          <w:b w:val="0"/>
          <w:sz w:val="28"/>
          <w:szCs w:val="28"/>
        </w:rPr>
      </w:pPr>
    </w:p>
    <w:p w14:paraId="091BD11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for blk in "${blk_size[@]}"</w:t>
      </w:r>
    </w:p>
    <w:p w14:paraId="0B320EE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do</w:t>
      </w:r>
    </w:p>
    <w:p w14:paraId="1A72140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#echo $blk</w:t>
      </w:r>
    </w:p>
    <w:p w14:paraId="25760F4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for repl in "${replacement[@]}"</w:t>
      </w:r>
    </w:p>
    <w:p w14:paraId="3D35EBD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do</w:t>
      </w:r>
    </w:p>
    <w:p w14:paraId="58A676E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$repl</w:t>
      </w:r>
    </w:p>
    <w:p w14:paraId="052C017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if [ $blk -eq 64 ]</w:t>
      </w:r>
    </w:p>
    <w:p w14:paraId="0440F6A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then</w:t>
      </w:r>
    </w:p>
    <w:p w14:paraId="4B42C53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set_counter1=0</w:t>
      </w:r>
    </w:p>
    <w:p w14:paraId="5B94044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 in "${assoc_128_64[@]}"</w:t>
      </w:r>
    </w:p>
    <w:p w14:paraId="5874EDF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18D9CBD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w:t>
      </w:r>
    </w:p>
    <w:p w14:paraId="766E9A6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"set_counter1="$set_counter1</w:t>
      </w:r>
    </w:p>
    <w:p w14:paraId="0C2729D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${sets_128_64[$set_counter1]}</w:t>
      </w:r>
    </w:p>
    <w:p w14:paraId="557C88F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w:t>
      </w:r>
    </w:p>
    <w:p w14:paraId="259EB17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set_counter2=0</w:t>
      </w:r>
    </w:p>
    <w:p w14:paraId="5409E36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assoc2 in "${assoc_1m_64[@]}"</w:t>
      </w:r>
    </w:p>
    <w:p w14:paraId="1A6534A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37A2469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$assoc2  --------&gt; Add the command for 64 bit here</w:t>
      </w:r>
    </w:p>
    <w:p w14:paraId="677AA06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"set_counter2="$set_counter2</w:t>
      </w:r>
    </w:p>
    <w:p w14:paraId="6667E32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${sets_1m_64[$set_counter2]}</w:t>
      </w:r>
    </w:p>
    <w:p w14:paraId="3A81822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res="./sim-cache -cache:dl1 ul1:"${sets_128_64[$set_counter1]}":"$blk":"$assoc":"$repl" -cache:dl2 ul2:"${sets_1m_64[$set_counter2]}":"$blk":"$assoc2":"$repl" -tlb:itlb none -tlb:dtlb none -redir:sim ../my_go_tmp benchmarks/go.alpha 50 9 benchmarks/2stone9.in &gt; OUT"</w:t>
      </w:r>
    </w:p>
    <w:p w14:paraId="156A836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eval $res</w:t>
      </w:r>
    </w:p>
    <w:p w14:paraId="32400EF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#cat ../my_go_tmp &gt;&gt; ../LOG_GO_SEP</w:t>
      </w:r>
    </w:p>
    <w:p w14:paraId="5E89E51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"L1 Unified cache size 128KB Block-Size="$blk" Associativity="$assoc" No.of.Sets="${sets_128_64[$set_counter1]}" Replacement Policy="$repl" and L2 Unified Cache size 1MB Block-Size="$blk" Associativity="$assoc2" No.of.Sets="${sets_1m_64[$set_counter2]}" Replacement Policy="$repl"." &gt;&gt; ../LOG_GO_UNI</w:t>
      </w:r>
    </w:p>
    <w:p w14:paraId="6B260C9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"il1.hits" ../my_go_tmp &gt;&gt; ../LOG_GO_UNI</w:t>
      </w:r>
    </w:p>
    <w:p w14:paraId="2DBD5B3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"il1.misses" ../my_go_tmp &gt;&gt; ../LOG_GO_UNI</w:t>
      </w:r>
    </w:p>
    <w:p w14:paraId="5461118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"il1.accesses" ../my_go_tmp &gt;&gt; ../LOG_GO_UNI</w:t>
      </w:r>
    </w:p>
    <w:p w14:paraId="2AEABCB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"il1.miss_rate" ../my_go_tmp &gt;&gt; ../LOG_GO_UNI</w:t>
      </w:r>
    </w:p>
    <w:p w14:paraId="0A5598D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"ul1.hits" ../my_go_tmp &gt;&gt; ../LOG_GO_UNI</w:t>
      </w:r>
    </w:p>
    <w:p w14:paraId="10D4141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"ul2.hits" ../my_go_tmp &gt;&gt; ../LOG_GO_UNI</w:t>
      </w:r>
    </w:p>
    <w:p w14:paraId="3314915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"ul1.misses" ../my_go_tmp &gt;&gt; ../LOG_GO_UNI</w:t>
      </w:r>
    </w:p>
    <w:p w14:paraId="3718E3F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"ul2.misses" ../my_go_tmp &gt;&gt; ../LOG_GO_UNI</w:t>
      </w:r>
    </w:p>
    <w:p w14:paraId="50EF46E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"ul1.accesses" ../my_go_tmp &gt;&gt; ../LOG_GO_UNI</w:t>
      </w:r>
    </w:p>
    <w:p w14:paraId="067F547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"ul2.accesses" ../my_go_tmp &gt;&gt; ../LOG_GO_UNI</w:t>
      </w:r>
    </w:p>
    <w:p w14:paraId="5DD86FE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"ul1.miss_rate" ../my_go_tmp &gt;&gt; ../LOG_GO_UNI</w:t>
      </w:r>
    </w:p>
    <w:p w14:paraId="534A223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"ul2.miss_rate" ../my_go_tmp &gt;&gt; ../LOG_GO_UNI</w:t>
      </w:r>
    </w:p>
    <w:p w14:paraId="5E0ECF3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 &gt;&gt; ../LOG_GO_UNI</w:t>
      </w:r>
    </w:p>
    <w:p w14:paraId="7930AF98" w14:textId="77777777" w:rsidR="00D16F11" w:rsidRPr="00D16F11" w:rsidRDefault="00D16F11" w:rsidP="00D16F11">
      <w:pPr>
        <w:rPr>
          <w:rStyle w:val="Strong"/>
          <w:rFonts w:ascii="Times New Roman" w:hAnsi="Times New Roman" w:cs="Times New Roman"/>
          <w:b w:val="0"/>
          <w:sz w:val="28"/>
          <w:szCs w:val="28"/>
        </w:rPr>
      </w:pPr>
    </w:p>
    <w:p w14:paraId="5BCD5E0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rm ../my_go_tmp</w:t>
      </w:r>
    </w:p>
    <w:p w14:paraId="709CACC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((set_counter2++))</w:t>
      </w:r>
    </w:p>
    <w:p w14:paraId="459D024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336DD37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w:t>
      </w:r>
    </w:p>
    <w:p w14:paraId="1757068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00A231A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else</w:t>
      </w:r>
    </w:p>
    <w:p w14:paraId="6957878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set_counter3=0</w:t>
      </w:r>
    </w:p>
    <w:p w14:paraId="5DF6C77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 in "${assoc_128_32[@]}"</w:t>
      </w:r>
    </w:p>
    <w:p w14:paraId="5F4F16D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782C248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w:t>
      </w:r>
    </w:p>
    <w:p w14:paraId="5083050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"set_counter3="$set_counter3</w:t>
      </w:r>
    </w:p>
    <w:p w14:paraId="4D647BE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${sets_128_32[$set_counter3]}</w:t>
      </w:r>
    </w:p>
    <w:p w14:paraId="22F1A2F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w:t>
      </w:r>
    </w:p>
    <w:p w14:paraId="2B0575A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set_counter4=0</w:t>
      </w:r>
    </w:p>
    <w:p w14:paraId="0B7E9F8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assoc2 in "${assoc_1m_32[@]}"</w:t>
      </w:r>
    </w:p>
    <w:p w14:paraId="13BA78B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 xml:space="preserve">do </w:t>
      </w:r>
    </w:p>
    <w:p w14:paraId="73B62F0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$assoc2 -----------&gt; Add the command for 32 bit here</w:t>
      </w:r>
    </w:p>
    <w:p w14:paraId="2F36962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"set_counter4="$set_counter4</w:t>
      </w:r>
    </w:p>
    <w:p w14:paraId="5C2C219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${sets_1m_32[$set_counter4]}</w:t>
      </w:r>
    </w:p>
    <w:p w14:paraId="2410ED7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res1="./sim-cache -cache:dl1 ul1:"${sets_128_32[$set_counter3]}":"$blk":"$assoc":"$repl" -cache:dl2 ul2:"${sets_1m_32[$set_counter4]}":"$blk":"$assoc2":"$repl" -tlb:itlb none -tlb:dtlb none -redir:sim ../my_go_tmp benchmarks/go.alpha 50 9 benchmarks/2stone9.in &gt; OUT"</w:t>
      </w:r>
    </w:p>
    <w:p w14:paraId="387247F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eval $res1</w:t>
      </w:r>
    </w:p>
    <w:p w14:paraId="133EC95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"L1 Unified cache size 128KB Block-Size="$blk" Associativity="$assoc" No.of.Sets="${sets_128_32[$set_counter3]}" Replacement Policy="$repl" and L2 Unified Cache size 1MB Block-Size="$blk" Associativity="$assoc2" No.of.Sets="${sets_1m_32[$set_counter4]}" Replacement Policy="$repl"." &gt;&gt; ../LOG_GO_UNI</w:t>
      </w:r>
    </w:p>
    <w:p w14:paraId="6ABF9BF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#cat ../my_go_tmp &gt;&gt; ../LOG_GO_SEP</w:t>
      </w:r>
    </w:p>
    <w:p w14:paraId="53CF793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"il1.hits" ../my_go_tmp &gt;&gt; ../LOG_GO_UNI</w:t>
      </w:r>
    </w:p>
    <w:p w14:paraId="596A4A6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"il1.misses" ../my_go_tmp &gt;&gt; ../LOG_GO_UNI</w:t>
      </w:r>
    </w:p>
    <w:p w14:paraId="5DB57BA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"il1.access" ../my_go_tmp &gt;&gt; ../LOG_GO_UNI</w:t>
      </w:r>
    </w:p>
    <w:p w14:paraId="1655A9E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"il1.miss_rate" ../my_go_tmp &gt;&gt; ../LOG_GO_UNI</w:t>
      </w:r>
    </w:p>
    <w:p w14:paraId="6F63126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"ul1.hits" ../my_go_tmp &gt;&gt; ../LOG_GO_UNI</w:t>
      </w:r>
    </w:p>
    <w:p w14:paraId="46C4CD7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"ul2.hits" ../my_go_tmp &gt;&gt; ../LOG_GO_UNI</w:t>
      </w:r>
    </w:p>
    <w:p w14:paraId="070AE09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"ul1.misses" ../my_go_tmp &gt;&gt; ../LOG_GO_UNI</w:t>
      </w:r>
    </w:p>
    <w:p w14:paraId="4756C79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"ul2.misses" ../my_go_tmp &gt;&gt; ../LOG_GO_UNI</w:t>
      </w:r>
    </w:p>
    <w:p w14:paraId="6733B15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"ul1.accesses" ../my_go_tmp &gt;&gt; ../LOG_GO_UNI</w:t>
      </w:r>
    </w:p>
    <w:p w14:paraId="4526328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"ul2.accesses" ../my_go_tmp &gt;&gt; ../LOG_GO_UNI</w:t>
      </w:r>
    </w:p>
    <w:p w14:paraId="656CAD5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"ul1.miss_rate" ../my_go_tmp &gt;&gt; ../LOG_GO_UNI</w:t>
      </w:r>
    </w:p>
    <w:p w14:paraId="1543F0E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"ul2.miss_rate" ../my_go_tmp &gt;&gt; ../LOG_GO_UNI</w:t>
      </w:r>
    </w:p>
    <w:p w14:paraId="6A7E7EA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 &gt;&gt; ../LOG_GO_UNI</w:t>
      </w:r>
    </w:p>
    <w:p w14:paraId="11CD9C3F" w14:textId="77777777" w:rsidR="00D16F11" w:rsidRPr="00D16F11" w:rsidRDefault="00D16F11" w:rsidP="00D16F11">
      <w:pPr>
        <w:rPr>
          <w:rStyle w:val="Strong"/>
          <w:rFonts w:ascii="Times New Roman" w:hAnsi="Times New Roman" w:cs="Times New Roman"/>
          <w:b w:val="0"/>
          <w:sz w:val="28"/>
          <w:szCs w:val="28"/>
        </w:rPr>
      </w:pPr>
    </w:p>
    <w:p w14:paraId="17EFCC9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rm ../my_go_tmp</w:t>
      </w:r>
    </w:p>
    <w:p w14:paraId="658997E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((set_counter4++))</w:t>
      </w:r>
    </w:p>
    <w:p w14:paraId="6A96205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1C644B4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w:t>
      </w:r>
    </w:p>
    <w:p w14:paraId="4EA8C52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3BA115C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fi</w:t>
      </w:r>
    </w:p>
    <w:p w14:paraId="2DCD699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done</w:t>
      </w:r>
    </w:p>
    <w:p w14:paraId="3C5931E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done</w:t>
      </w:r>
    </w:p>
    <w:p w14:paraId="44DB6505" w14:textId="77777777" w:rsidR="00D16F11" w:rsidRDefault="00D16F11" w:rsidP="00137CEB">
      <w:pPr>
        <w:rPr>
          <w:rStyle w:val="Strong"/>
          <w:rFonts w:ascii="Arial" w:hAnsi="Arial" w:cs="Arial"/>
          <w:sz w:val="28"/>
          <w:szCs w:val="28"/>
        </w:rPr>
      </w:pPr>
      <w:r>
        <w:rPr>
          <w:rStyle w:val="Strong"/>
          <w:rFonts w:ascii="Arial" w:hAnsi="Arial" w:cs="Arial"/>
          <w:sz w:val="28"/>
          <w:szCs w:val="28"/>
        </w:rPr>
        <w:t>UNIFEID_ANAGRAM.SH</w:t>
      </w:r>
    </w:p>
    <w:p w14:paraId="2FBF5A5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#!/bin/bash</w:t>
      </w:r>
    </w:p>
    <w:p w14:paraId="5AF8A5AC" w14:textId="77777777" w:rsidR="00D16F11" w:rsidRPr="00D16F11" w:rsidRDefault="00D16F11" w:rsidP="00D16F11">
      <w:pPr>
        <w:rPr>
          <w:rStyle w:val="Strong"/>
          <w:rFonts w:ascii="Times New Roman" w:hAnsi="Times New Roman" w:cs="Times New Roman"/>
          <w:b w:val="0"/>
          <w:sz w:val="28"/>
          <w:szCs w:val="28"/>
        </w:rPr>
      </w:pPr>
    </w:p>
    <w:p w14:paraId="0FF8A5E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assoc_128_64=( 1 2 4 8 2048 )</w:t>
      </w:r>
    </w:p>
    <w:p w14:paraId="51026B4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#echo ${assoc_128_64[4]}</w:t>
      </w:r>
    </w:p>
    <w:p w14:paraId="64D9ADF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assoc_128_32=( 1 2 4 8 4096 )</w:t>
      </w:r>
    </w:p>
    <w:p w14:paraId="0DF411F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assoc_1m_64=( 1 2 4 8 16384 )</w:t>
      </w:r>
    </w:p>
    <w:p w14:paraId="6762B2E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assoc_1m_32=( 1 2 4 8 32768 )</w:t>
      </w:r>
    </w:p>
    <w:p w14:paraId="5077521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sets_128_64=( 2048 1024 512 256 1 )</w:t>
      </w:r>
    </w:p>
    <w:p w14:paraId="0C9613D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sets_128_32=( 4096 2048 1024 512 1 )</w:t>
      </w:r>
    </w:p>
    <w:p w14:paraId="7483781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sets_1m_64=( 16384 8192 4096 2048 1 )</w:t>
      </w:r>
    </w:p>
    <w:p w14:paraId="72A20C0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sets_1m_32=( 32768 16384 8192 4096 1 )</w:t>
      </w:r>
    </w:p>
    <w:p w14:paraId="4DB4391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blk_size=( 64 32 )</w:t>
      </w:r>
    </w:p>
    <w:p w14:paraId="15FF0B6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replacement=( 'f' 'l' 'r' )</w:t>
      </w:r>
    </w:p>
    <w:p w14:paraId="74649B3F" w14:textId="77777777" w:rsidR="00D16F11" w:rsidRPr="00D16F11" w:rsidRDefault="00D16F11" w:rsidP="00D16F11">
      <w:pPr>
        <w:rPr>
          <w:rStyle w:val="Strong"/>
          <w:rFonts w:ascii="Times New Roman" w:hAnsi="Times New Roman" w:cs="Times New Roman"/>
          <w:b w:val="0"/>
          <w:sz w:val="28"/>
          <w:szCs w:val="28"/>
        </w:rPr>
      </w:pPr>
    </w:p>
    <w:p w14:paraId="52A4A843" w14:textId="77777777" w:rsidR="00D16F11" w:rsidRPr="00D16F11" w:rsidRDefault="00D16F11" w:rsidP="00D16F11">
      <w:pPr>
        <w:rPr>
          <w:rStyle w:val="Strong"/>
          <w:rFonts w:ascii="Times New Roman" w:hAnsi="Times New Roman" w:cs="Times New Roman"/>
          <w:b w:val="0"/>
          <w:sz w:val="28"/>
          <w:szCs w:val="28"/>
        </w:rPr>
      </w:pPr>
    </w:p>
    <w:p w14:paraId="11D7ED3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#For each value in blk_size, when blk_size is 64 for each value in replacement and for each value in assoc_128_64 run for each value of assoc_1m_64 and sets_1m_64</w:t>
      </w:r>
    </w:p>
    <w:p w14:paraId="23B4B09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#The code below will handle only separate data and instruction cache</w:t>
      </w:r>
    </w:p>
    <w:p w14:paraId="65E6BD75" w14:textId="77777777" w:rsidR="00D16F11" w:rsidRPr="00D16F11" w:rsidRDefault="00D16F11" w:rsidP="00D16F11">
      <w:pPr>
        <w:rPr>
          <w:rStyle w:val="Strong"/>
          <w:rFonts w:ascii="Times New Roman" w:hAnsi="Times New Roman" w:cs="Times New Roman"/>
          <w:b w:val="0"/>
          <w:sz w:val="28"/>
          <w:szCs w:val="28"/>
        </w:rPr>
      </w:pPr>
    </w:p>
    <w:p w14:paraId="5FFF2B5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for blk in "${blk_size[@]}"</w:t>
      </w:r>
    </w:p>
    <w:p w14:paraId="5B2E696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do</w:t>
      </w:r>
    </w:p>
    <w:p w14:paraId="1E8F0C4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#echo $blk</w:t>
      </w:r>
    </w:p>
    <w:p w14:paraId="70D6FAE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for repl in "${replacement[@]}"</w:t>
      </w:r>
    </w:p>
    <w:p w14:paraId="0264341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do</w:t>
      </w:r>
    </w:p>
    <w:p w14:paraId="592FAEA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$repl</w:t>
      </w:r>
    </w:p>
    <w:p w14:paraId="154CE58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if [ $blk -eq 64 ]</w:t>
      </w:r>
    </w:p>
    <w:p w14:paraId="420E9C9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then</w:t>
      </w:r>
    </w:p>
    <w:p w14:paraId="45998B2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set_counter1=0</w:t>
      </w:r>
    </w:p>
    <w:p w14:paraId="2E7BD8D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 in "${assoc_128_64[@]}"</w:t>
      </w:r>
    </w:p>
    <w:p w14:paraId="6039A39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1E46A82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w:t>
      </w:r>
    </w:p>
    <w:p w14:paraId="17AD01F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"set_counter1="$set_counter1</w:t>
      </w:r>
    </w:p>
    <w:p w14:paraId="6331EE0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${sets_128_64[$set_counter1]}</w:t>
      </w:r>
    </w:p>
    <w:p w14:paraId="0D852EF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w:t>
      </w:r>
    </w:p>
    <w:p w14:paraId="4967FBA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set_counter2=0</w:t>
      </w:r>
    </w:p>
    <w:p w14:paraId="352DC61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assoc2 in "${assoc_1m_64[@]}"</w:t>
      </w:r>
    </w:p>
    <w:p w14:paraId="3814BEA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0EE2571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$assoc2  --------&gt; Add the command for 64 bit here</w:t>
      </w:r>
    </w:p>
    <w:p w14:paraId="1C34126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"set_counter2="$set_counter2</w:t>
      </w:r>
    </w:p>
    <w:p w14:paraId="14B3D03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${sets_1m_64[$set_counter2]}</w:t>
      </w:r>
    </w:p>
    <w:p w14:paraId="5147A80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res="./sim-cache -cache:dl1 ul1:"${sets_128_64[$set_counter1]}":"$blk":"$assoc":"$repl" -cache:dl2 ul2:"${sets_1m_64[$set_counter2]}":"$blk":"$assoc2":"$repl" -tlb:itlb none -tlb:dtlb none -redir:sim ../my_anagram_tmp benchmarks/anagram.alpha benchmarks/words &lt; benchmarks/anagram.in &gt; OUT"</w:t>
      </w:r>
    </w:p>
    <w:p w14:paraId="4506949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eval $res</w:t>
      </w:r>
    </w:p>
    <w:p w14:paraId="287E986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#cat ../my_anagram_tmp &gt;&gt; ../LOG_ANAGRAM_SEP</w:t>
      </w:r>
    </w:p>
    <w:p w14:paraId="1BAA835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"L1 Unified cache size 128KB Block-Size="$blk" Associativity="$assoc" No.of.Sets="${sets_128_64[$set_counter1]}" Replacement Policy="$repl" and L2 Unified Cache size 1MB Block-Size="$blk" Associativity="$assoc2" No.of.Sets="${sets_1m_64[$set_counter2]}" Replacement Policy="$repl"." &gt;&gt; ../LOG_ANAGRAM_UNI</w:t>
      </w:r>
    </w:p>
    <w:p w14:paraId="777C553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"il1.hits" ../my_anagram_tmp &gt;&gt; ../LOG_ANAGRAM_UNI</w:t>
      </w:r>
    </w:p>
    <w:p w14:paraId="77DF532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"il1.misses" ../my_anagram_tmp &gt;&gt; ../LOG_ANAGRAM_UNI</w:t>
      </w:r>
    </w:p>
    <w:p w14:paraId="4D854C4B"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"il1.accesses" ../my_anagram_tmp &gt;&gt; ../LOG_ANAGRAM_UNI</w:t>
      </w:r>
    </w:p>
    <w:p w14:paraId="0DCCA65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"il1.miss_rate" ../my_anagram_tmp &gt;&gt; ../LOG_ANAGRAM_UNI</w:t>
      </w:r>
    </w:p>
    <w:p w14:paraId="7F167AA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"ul1.hits" ../my_anagram_tmp &gt;&gt; ../LOG_ANAGRAM_UNI</w:t>
      </w:r>
    </w:p>
    <w:p w14:paraId="1C6C15B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"ul2.hits" ../my_anagram_tmp &gt;&gt; ../LOG_ANAGRAM_UNI</w:t>
      </w:r>
    </w:p>
    <w:p w14:paraId="798AA8A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"ul1.misses" ../my_anagram_tmp &gt;&gt; ../LOG_ANAGRAM_UNI</w:t>
      </w:r>
    </w:p>
    <w:p w14:paraId="577438C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"ul2.misses" ../my_anagram_tmp &gt;&gt; ../LOG_ANAGRAM_UNI</w:t>
      </w:r>
    </w:p>
    <w:p w14:paraId="20B3E45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"ul1.accesses" ../my_anagram_tmp &gt;&gt; ../LOG_ANAGRAM_UNI</w:t>
      </w:r>
    </w:p>
    <w:p w14:paraId="304ADB15"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"ul2.accesses" ../my_anagram_tmp &gt;&gt; ../LOG_ANAGRAM_UNI</w:t>
      </w:r>
    </w:p>
    <w:p w14:paraId="42C37E6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"ul1.miss_rate" ../my_anagram_tmp &gt;&gt; ../LOG_ANAGRAM_UNI</w:t>
      </w:r>
    </w:p>
    <w:p w14:paraId="60D63EF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"ul2.miss_rate" ../my_anagram_tmp &gt;&gt; ../LOG_ANAGRAM_UNI</w:t>
      </w:r>
    </w:p>
    <w:p w14:paraId="16397C7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 &gt;&gt; ../LOG_ANAGRAM_UNI</w:t>
      </w:r>
    </w:p>
    <w:p w14:paraId="3669B88E" w14:textId="77777777" w:rsidR="00D16F11" w:rsidRPr="00D16F11" w:rsidRDefault="00D16F11" w:rsidP="00D16F11">
      <w:pPr>
        <w:rPr>
          <w:rStyle w:val="Strong"/>
          <w:rFonts w:ascii="Times New Roman" w:hAnsi="Times New Roman" w:cs="Times New Roman"/>
          <w:b w:val="0"/>
          <w:sz w:val="28"/>
          <w:szCs w:val="28"/>
        </w:rPr>
      </w:pPr>
    </w:p>
    <w:p w14:paraId="10D9DDB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rm ../my_anagram_tmp</w:t>
      </w:r>
    </w:p>
    <w:p w14:paraId="111B0C2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((set_counter2++))</w:t>
      </w:r>
    </w:p>
    <w:p w14:paraId="55ACD0E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61D757B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((set_counter1++))</w:t>
      </w:r>
    </w:p>
    <w:p w14:paraId="1D4C852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1B9D378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else</w:t>
      </w:r>
    </w:p>
    <w:p w14:paraId="79683AB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set_counter3=0</w:t>
      </w:r>
    </w:p>
    <w:p w14:paraId="2EA258C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 in "${assoc_128_32[@]}"</w:t>
      </w:r>
    </w:p>
    <w:p w14:paraId="253578E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w:t>
      </w:r>
    </w:p>
    <w:p w14:paraId="0F6D0EB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w:t>
      </w:r>
    </w:p>
    <w:p w14:paraId="65DB3F0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"set_counter3="$set_counter3</w:t>
      </w:r>
    </w:p>
    <w:p w14:paraId="270EC01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${sets_128_32[$set_counter3]}</w:t>
      </w:r>
    </w:p>
    <w:p w14:paraId="7BED3C6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w:t>
      </w:r>
    </w:p>
    <w:p w14:paraId="57331EC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set_counter4=0</w:t>
      </w:r>
    </w:p>
    <w:p w14:paraId="5F30665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for assoc2 in "${assoc_1m_32[@]}"</w:t>
      </w:r>
    </w:p>
    <w:p w14:paraId="5ED43F8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 xml:space="preserve">do </w:t>
      </w:r>
    </w:p>
    <w:p w14:paraId="0F96D36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$assoc2 -----------&gt; Add the command for 32 bit here</w:t>
      </w:r>
    </w:p>
    <w:p w14:paraId="2839AFD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"set_counter4="$set_counter4</w:t>
      </w:r>
    </w:p>
    <w:p w14:paraId="481BFAF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${sets_1m_32[$set_counter4]}</w:t>
      </w:r>
    </w:p>
    <w:p w14:paraId="7477951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res1="./sim-cache -cache:dl1 ul1:"${sets_128_32[$set_counter3]}":"$blk":"$assoc":"$repl" -cache:dl2 ul2:"${sets_1m_32[$set_counter4]}":"$blk":"$assoc2":"$repl" -tlb:itlb none -tlb:dtlb none -redir:sim ../my_anagram_tmp benchmarks/anagram.alpha benchmarks/words &lt; benchmarks/anagram.in &gt; OUT"</w:t>
      </w:r>
    </w:p>
    <w:p w14:paraId="2AA0935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eval $res1</w:t>
      </w:r>
    </w:p>
    <w:p w14:paraId="6D422D2D"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"L1 Unified cache size 128KB Block-Size="$blk" Associativity="$assoc" No.of.Sets="${sets_128_32[$set_counter3]}" Replacement Policy="$repl" and L2 Unified Cache size 1MB Block-Size="$blk" Associativity="$assoc2" No.of.Sets="${sets_1m_32[$set_counter4]}" Replacement Policy="$repl"." &gt;&gt; ../LOG_ANAGRAM_UNI</w:t>
      </w:r>
    </w:p>
    <w:p w14:paraId="1ECC01C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#cat ../my_anagram_tmp &gt;&gt; ../LOG_ANAGRAM_SEP</w:t>
      </w:r>
    </w:p>
    <w:p w14:paraId="136BD38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"il1.hits" ../my_anagram_tmp &gt;&gt; ../LOG_ANAGRAM_UNI</w:t>
      </w:r>
    </w:p>
    <w:p w14:paraId="2A9EC566"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"il1.misses" ../my_anagram_tmp &gt;&gt; ../LOG_ANAGRAM_UNI</w:t>
      </w:r>
    </w:p>
    <w:p w14:paraId="2807AE5A"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"il1.access" ../my_anagram_tmp &gt;&gt; ../LOG_ANAGRAM_UNI</w:t>
      </w:r>
    </w:p>
    <w:p w14:paraId="49B8736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"il1.miss_rate" ../my_anagram_tmp &gt;&gt; ../LOG_ANAGRAM_UNI</w:t>
      </w:r>
    </w:p>
    <w:p w14:paraId="443140C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"ul1.hits" ../my_anagram_tmp &gt;&gt; ../LOG_ANAGRAM_UNI</w:t>
      </w:r>
    </w:p>
    <w:p w14:paraId="308E781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"ul2.hits" ../my_anagram_tmp &gt;&gt; ../LOG_ANAGRAM_UNI</w:t>
      </w:r>
    </w:p>
    <w:p w14:paraId="64A10E5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"ul1.misses" ../my_anagram_tmp &gt;&gt; ../LOG_ANAGRAM_UNI</w:t>
      </w:r>
    </w:p>
    <w:p w14:paraId="11B054EF"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"ul2.misses" ../my_anagram_tmp &gt;&gt; ../LOG_ANAGRAM_UNI</w:t>
      </w:r>
    </w:p>
    <w:p w14:paraId="34B71E2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"ul1.accesses" ../my_anagram_tmp &gt;&gt; ../LOG_ANAGRAM_UNI</w:t>
      </w:r>
    </w:p>
    <w:p w14:paraId="700D9DE1"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"ul2.accesses" ../my_anagram_tmp &gt;&gt; ../LOG_ANAGRAM_UNI</w:t>
      </w:r>
    </w:p>
    <w:p w14:paraId="556EB267"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"ul1.miss_rate" ../my_anagram_tmp &gt;&gt; ../LOG_ANAGRAM_UNI</w:t>
      </w:r>
    </w:p>
    <w:p w14:paraId="12BF086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grep "ul2.miss_rate" ../my_anagram_tmp &gt;&gt; ../LOG_ANAGRAM_UNI</w:t>
      </w:r>
    </w:p>
    <w:p w14:paraId="45B1982E"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echo "" &gt;&gt; ../LOG_ANAGRAM_UNI</w:t>
      </w:r>
    </w:p>
    <w:p w14:paraId="4927EADC" w14:textId="77777777" w:rsidR="00D16F11" w:rsidRPr="00D16F11" w:rsidRDefault="00D16F11" w:rsidP="00D16F11">
      <w:pPr>
        <w:rPr>
          <w:rStyle w:val="Strong"/>
          <w:rFonts w:ascii="Times New Roman" w:hAnsi="Times New Roman" w:cs="Times New Roman"/>
          <w:b w:val="0"/>
          <w:sz w:val="28"/>
          <w:szCs w:val="28"/>
        </w:rPr>
      </w:pPr>
    </w:p>
    <w:p w14:paraId="1B69E512"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rm ../my_anagram_tmp</w:t>
      </w:r>
    </w:p>
    <w:p w14:paraId="4885B3A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((set_counter4++))</w:t>
      </w:r>
    </w:p>
    <w:p w14:paraId="4C4954B9"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34441540"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((set_counter3++))</w:t>
      </w:r>
    </w:p>
    <w:p w14:paraId="32EFFC23"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done</w:t>
      </w:r>
    </w:p>
    <w:p w14:paraId="3BA893EC"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r>
      <w:r w:rsidRPr="00D16F11">
        <w:rPr>
          <w:rStyle w:val="Strong"/>
          <w:rFonts w:ascii="Times New Roman" w:hAnsi="Times New Roman" w:cs="Times New Roman"/>
          <w:b w:val="0"/>
          <w:sz w:val="28"/>
          <w:szCs w:val="28"/>
        </w:rPr>
        <w:tab/>
        <w:t>fi</w:t>
      </w:r>
    </w:p>
    <w:p w14:paraId="4D3F89F8"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ab/>
        <w:t>done</w:t>
      </w:r>
    </w:p>
    <w:p w14:paraId="199CC2A4" w14:textId="77777777" w:rsidR="00D16F11" w:rsidRPr="00D16F11" w:rsidRDefault="00D16F11" w:rsidP="00D16F11">
      <w:pPr>
        <w:rPr>
          <w:rStyle w:val="Strong"/>
          <w:rFonts w:ascii="Times New Roman" w:hAnsi="Times New Roman" w:cs="Times New Roman"/>
          <w:b w:val="0"/>
          <w:sz w:val="28"/>
          <w:szCs w:val="28"/>
        </w:rPr>
      </w:pPr>
      <w:r w:rsidRPr="00D16F11">
        <w:rPr>
          <w:rStyle w:val="Strong"/>
          <w:rFonts w:ascii="Times New Roman" w:hAnsi="Times New Roman" w:cs="Times New Roman"/>
          <w:b w:val="0"/>
          <w:sz w:val="28"/>
          <w:szCs w:val="28"/>
        </w:rPr>
        <w:t>done</w:t>
      </w:r>
    </w:p>
    <w:p w14:paraId="2DE3D55C" w14:textId="77777777" w:rsidR="00D16F11" w:rsidRPr="00D16F11" w:rsidRDefault="00D16F11" w:rsidP="00137CEB">
      <w:pPr>
        <w:rPr>
          <w:rStyle w:val="Strong"/>
          <w:rFonts w:ascii="Times New Roman" w:hAnsi="Times New Roman" w:cs="Times New Roman"/>
          <w:b w:val="0"/>
          <w:sz w:val="28"/>
          <w:szCs w:val="28"/>
        </w:rPr>
      </w:pPr>
    </w:p>
    <w:sectPr w:rsidR="00D16F11" w:rsidRPr="00D16F11" w:rsidSect="00DE6F05">
      <w:footerReference w:type="even" r:id="rId31"/>
      <w:footerReference w:type="default" r:id="rId32"/>
      <w:pgSz w:w="12240" w:h="15840" w:code="1"/>
      <w:pgMar w:top="1440" w:right="1325" w:bottom="432" w:left="1440" w:header="720" w:footer="720" w:gutter="0"/>
      <w:pgNumType w:start="0"/>
      <w:cols w:space="360"/>
      <w:titlePg/>
      <w:docGrid w:linePitch="360"/>
      <w:printerSettings r:id="rId3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EB811" w14:textId="77777777" w:rsidR="00B12FC5" w:rsidRDefault="00B12FC5">
      <w:pPr>
        <w:spacing w:after="0" w:line="240" w:lineRule="auto"/>
      </w:pPr>
      <w:r>
        <w:separator/>
      </w:r>
    </w:p>
  </w:endnote>
  <w:endnote w:type="continuationSeparator" w:id="0">
    <w:p w14:paraId="5CAE92B1" w14:textId="77777777" w:rsidR="00B12FC5" w:rsidRDefault="00B1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2BAE0" w14:textId="77777777" w:rsidR="00B12FC5" w:rsidRDefault="00B12FC5">
    <w:pPr>
      <w:pStyle w:val="Footer"/>
    </w:pPr>
    <w:r>
      <w:rPr>
        <w:noProof/>
        <w:lang w:bidi="ar-SA"/>
      </w:rPr>
      <mc:AlternateContent>
        <mc:Choice Requires="wps">
          <w:drawing>
            <wp:anchor distT="0" distB="0" distL="114300" distR="114300" simplePos="0" relativeHeight="251673600" behindDoc="0" locked="0" layoutInCell="0" allowOverlap="1" wp14:anchorId="22F50799" wp14:editId="2D314071">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2CBF3" w14:textId="77777777" w:rsidR="00B12FC5" w:rsidRDefault="00B12FC5">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rPr>
                                <w:t>School report (Butterfly design)</w:t>
                              </w:r>
                            </w:sdtContent>
                          </w:sdt>
                          <w:r>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hAnsiTheme="majorHAnsi"/>
                                  <w:color w:val="7F7F7F" w:themeColor="text1" w:themeTint="80"/>
                                </w:rPr>
                                <w:t>[Pick the date]</w:t>
                              </w:r>
                            </w:sdtContent>
                          </w:sdt>
                          <w:r>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" o:allowincell="f" filled="f" stroked="f">
              <v:textbox style="layout-flow:vertical;mso-layout-flow-alt:bottom-to-top" inset=",,8.64pt,10.8pt">
                <w:txbxContent>
                  <w:p w14:paraId="6662CBF3" w14:textId="77777777" w:rsidR="00B12FC5" w:rsidRDefault="00B12FC5">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rPr>
                          <w:t>School report (Butterfly design)</w:t>
                        </w:r>
                      </w:sdtContent>
                    </w:sdt>
                    <w:r>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hAnsiTheme="majorHAnsi"/>
                            <w:color w:val="7F7F7F" w:themeColor="text1" w:themeTint="80"/>
                          </w:rPr>
                          <w:t>[Pick the date]</w:t>
                        </w:r>
                      </w:sdtContent>
                    </w:sdt>
                    <w:r>
                      <w:rPr>
                        <w:rFonts w:asciiTheme="majorHAnsi" w:hAnsiTheme="majorHAnsi"/>
                        <w:color w:val="7F7F7F" w:themeColor="text1" w:themeTint="80"/>
                      </w:rPr>
                      <w:t xml:space="preserve"> </w:t>
                    </w:r>
                  </w:p>
                </w:txbxContent>
              </v:textbox>
              <w10:wrap anchorx="margin" anchory="margin"/>
            </v:rect>
          </w:pict>
        </mc:Fallback>
      </mc:AlternateContent>
    </w:r>
    <w:r>
      <w:rPr>
        <w:noProof/>
        <w:lang w:bidi="ar-SA"/>
      </w:rPr>
      <mc:AlternateContent>
        <mc:Choice Requires="wps">
          <w:drawing>
            <wp:anchor distT="0" distB="0" distL="114300" distR="114300" simplePos="0" relativeHeight="251674624" behindDoc="0" locked="0" layoutInCell="0" allowOverlap="1" wp14:anchorId="5581E9F2" wp14:editId="73F8B9E9">
              <wp:simplePos x="0" y="0"/>
              <wp:positionH relativeFrom="page">
                <wp:align>center</wp:align>
              </wp:positionH>
              <wp:positionV relativeFrom="page">
                <wp:align>center</wp:align>
              </wp:positionV>
              <wp:extent cx="7138035" cy="9441815"/>
              <wp:effectExtent l="0" t="0" r="12065"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" o:allowincell="f" filled="f" fillcolor="black" strokecolor="black [3213]" strokeweight="1pt">
              <w10:wrap anchorx="page" anchory="page"/>
            </v:roundrect>
          </w:pict>
        </mc:Fallback>
      </mc:AlternateContent>
    </w:r>
    <w:r>
      <w:rPr>
        <w:noProof/>
        <w:lang w:bidi="ar-SA"/>
      </w:rPr>
      <mc:AlternateContent>
        <mc:Choice Requires="wps">
          <w:drawing>
            <wp:anchor distT="0" distB="0" distL="114300" distR="114300" simplePos="0" relativeHeight="251672576" behindDoc="0" locked="0" layoutInCell="0" allowOverlap="1" wp14:anchorId="2801070C" wp14:editId="4A78244F">
              <wp:simplePos x="0" y="0"/>
              <wp:positionH relativeFrom="rightMargin">
                <wp:align>left</wp:align>
              </wp:positionH>
              <wp:positionV relativeFrom="bottomMargin">
                <wp:align>top</wp:align>
              </wp:positionV>
              <wp:extent cx="520700" cy="520700"/>
              <wp:effectExtent l="0" t="0" r="0" b="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4D2C3D3" w14:textId="77777777" w:rsidR="00B12FC5" w:rsidRDefault="00B12FC5">
                          <w:pPr>
                            <w:jc w:val="center"/>
                            <w:rPr>
                              <w:color w:val="FFFFFF" w:themeColor="background1"/>
                              <w:sz w:val="40"/>
                              <w:szCs w:val="40"/>
                            </w:rPr>
                          </w:pPr>
                          <w:r>
                            <w:fldChar w:fldCharType="begin"/>
                          </w:r>
                          <w:r>
                            <w:instrText xml:space="preserve"> PAGE  \* Arabic  \* MERGEFORMAT </w:instrText>
                          </w:r>
                          <w:r>
                            <w:fldChar w:fldCharType="separate"/>
                          </w:r>
                          <w:r w:rsidR="00204D54" w:rsidRPr="00204D54">
                            <w:rPr>
                              <w:noProof/>
                              <w:color w:val="FFFFFF" w:themeColor="background1"/>
                              <w:sz w:val="40"/>
                              <w:szCs w:val="40"/>
                            </w:rPr>
                            <w:t>14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" o:allowincell="f" fillcolor="#b83d68 [3204]" stroked="f">
              <v:textbox inset="0,0,0,0">
                <w:txbxContent>
                  <w:p w14:paraId="14D2C3D3" w14:textId="77777777" w:rsidR="00B12FC5" w:rsidRDefault="00B12FC5">
                    <w:pPr>
                      <w:jc w:val="center"/>
                      <w:rPr>
                        <w:color w:val="FFFFFF" w:themeColor="background1"/>
                        <w:sz w:val="40"/>
                        <w:szCs w:val="40"/>
                      </w:rPr>
                    </w:pPr>
                    <w:r>
                      <w:fldChar w:fldCharType="begin"/>
                    </w:r>
                    <w:r>
                      <w:instrText xml:space="preserve"> PAGE  \* Arabic  \* MERGEFORMAT </w:instrText>
                    </w:r>
                    <w:r>
                      <w:fldChar w:fldCharType="separate"/>
                    </w:r>
                    <w:r w:rsidR="00204D54" w:rsidRPr="00204D54">
                      <w:rPr>
                        <w:noProof/>
                        <w:color w:val="FFFFFF" w:themeColor="background1"/>
                        <w:sz w:val="40"/>
                        <w:szCs w:val="40"/>
                      </w:rPr>
                      <w:t>14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9CD25" w14:textId="77777777" w:rsidR="00B12FC5" w:rsidRDefault="00B12FC5">
    <w:r>
      <w:rPr>
        <w:noProof/>
        <w:lang w:bidi="ar-SA"/>
      </w:rPr>
      <mc:AlternateContent>
        <mc:Choice Requires="wps">
          <w:drawing>
            <wp:anchor distT="0" distB="0" distL="114300" distR="114300" simplePos="0" relativeHeight="251668480" behindDoc="0" locked="0" layoutInCell="0" allowOverlap="1" wp14:anchorId="7E15D971" wp14:editId="2743AFB9">
              <wp:simplePos x="0" y="0"/>
              <wp:positionH relativeFrom="leftMargin">
                <wp:posOffset>431165</wp:posOffset>
              </wp:positionH>
              <wp:positionV relativeFrom="bottomMargin">
                <wp:posOffset>238125</wp:posOffset>
              </wp:positionV>
              <wp:extent cx="349250" cy="34925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11B0EF" w14:textId="77777777" w:rsidR="00B12FC5" w:rsidRPr="00E97B07" w:rsidRDefault="00B12FC5" w:rsidP="00E97B07">
                          <w:pPr>
                            <w:pStyle w:val="PageNo"/>
                            <w:rPr>
                              <w:szCs w:val="40"/>
                            </w:rPr>
                          </w:pPr>
                          <w:r>
                            <w:fldChar w:fldCharType="begin"/>
                          </w:r>
                          <w:r>
                            <w:instrText xml:space="preserve"> PAGE  \* Arabic  \* MERGEFORMAT </w:instrText>
                          </w:r>
                          <w:r>
                            <w:fldChar w:fldCharType="separate"/>
                          </w:r>
                          <w:r w:rsidR="00DE6F05">
                            <w:rPr>
                              <w:noProof/>
                            </w:rPr>
                            <w:t>16</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" o:allowincell="f" fillcolor="#f9b639 [3207]" stroked="f">
              <v:textbox inset="0,0,0,0">
                <w:txbxContent>
                  <w:p w14:paraId="7E11B0EF" w14:textId="77777777" w:rsidR="00B12FC5" w:rsidRPr="00E97B07" w:rsidRDefault="00B12FC5" w:rsidP="00E97B07">
                    <w:pPr>
                      <w:pStyle w:val="PageNo"/>
                      <w:rPr>
                        <w:szCs w:val="40"/>
                      </w:rPr>
                    </w:pPr>
                    <w:r>
                      <w:fldChar w:fldCharType="begin"/>
                    </w:r>
                    <w:r>
                      <w:instrText xml:space="preserve"> PAGE  \* Arabic  \* MERGEFORMAT </w:instrText>
                    </w:r>
                    <w:r>
                      <w:fldChar w:fldCharType="separate"/>
                    </w:r>
                    <w:r w:rsidR="00DE6F05">
                      <w:rPr>
                        <w:noProof/>
                      </w:rPr>
                      <w:t>16</w:t>
                    </w:r>
                    <w:r>
                      <w:rPr>
                        <w:noProof/>
                      </w:rPr>
                      <w:fldChar w:fldCharType="end"/>
                    </w:r>
                  </w:p>
                </w:txbxContent>
              </v:textbox>
              <w10:wrap anchorx="margin" anchory="margin"/>
            </v:oval>
          </w:pict>
        </mc:Fallback>
      </mc:AlternateContent>
    </w:r>
    <w:r>
      <w:rPr>
        <w:noProof/>
        <w:lang w:bidi="ar-SA"/>
      </w:rPr>
      <mc:AlternateContent>
        <mc:Choice Requires="wps">
          <w:drawing>
            <wp:anchor distT="0" distB="0" distL="114300" distR="114300" simplePos="0" relativeHeight="251669504" behindDoc="0" locked="0" layoutInCell="0" allowOverlap="1" wp14:anchorId="6AB926CB" wp14:editId="5C122ABD">
              <wp:simplePos x="0" y="0"/>
              <wp:positionH relativeFrom="page">
                <wp:align>center</wp:align>
              </wp:positionH>
              <wp:positionV relativeFrom="page">
                <wp:align>center</wp:align>
              </wp:positionV>
              <wp:extent cx="7138670" cy="9448165"/>
              <wp:effectExtent l="0" t="0" r="12065"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481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2.1pt;height:743.9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" o:allowincell="f" filled="f" fillcolor="black" strokecolor="black [3213]" strokeweight="1pt">
              <w10:wrap anchorx="page" anchory="page"/>
            </v:roundrect>
          </w:pict>
        </mc:Fallback>
      </mc:AlternateContent>
    </w:r>
  </w:p>
  <w:p w14:paraId="519FC853" w14:textId="77777777" w:rsidR="00B12FC5" w:rsidRDefault="00B12FC5">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BD2ED" w14:textId="77777777" w:rsidR="00B12FC5" w:rsidRDefault="00B12FC5">
      <w:pPr>
        <w:spacing w:after="0" w:line="240" w:lineRule="auto"/>
      </w:pPr>
      <w:r>
        <w:separator/>
      </w:r>
    </w:p>
  </w:footnote>
  <w:footnote w:type="continuationSeparator" w:id="0">
    <w:p w14:paraId="37971396" w14:textId="77777777" w:rsidR="00B12FC5" w:rsidRDefault="00B12F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nsid w:val="399843D7"/>
    <w:multiLevelType w:val="hybridMultilevel"/>
    <w:tmpl w:val="83A8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DA2A9B"/>
    <w:multiLevelType w:val="hybridMultilevel"/>
    <w:tmpl w:val="7F6C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savePreviewPicture/>
  <w:hdrShapeDefaults>
    <o:shapedefaults v:ext="edit" spidmax="20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74"/>
    <w:rsid w:val="000018A0"/>
    <w:rsid w:val="00026249"/>
    <w:rsid w:val="00037787"/>
    <w:rsid w:val="00054636"/>
    <w:rsid w:val="00086E4B"/>
    <w:rsid w:val="00087C95"/>
    <w:rsid w:val="000D75FB"/>
    <w:rsid w:val="0013256C"/>
    <w:rsid w:val="00137CEB"/>
    <w:rsid w:val="00161F84"/>
    <w:rsid w:val="00185FB4"/>
    <w:rsid w:val="001866C0"/>
    <w:rsid w:val="001A6722"/>
    <w:rsid w:val="001C0ED0"/>
    <w:rsid w:val="001C4155"/>
    <w:rsid w:val="001D5069"/>
    <w:rsid w:val="00201DCD"/>
    <w:rsid w:val="00204D54"/>
    <w:rsid w:val="00230271"/>
    <w:rsid w:val="00232B34"/>
    <w:rsid w:val="00240FAE"/>
    <w:rsid w:val="00247F4D"/>
    <w:rsid w:val="0026152E"/>
    <w:rsid w:val="002B1DFC"/>
    <w:rsid w:val="002C1648"/>
    <w:rsid w:val="002C7989"/>
    <w:rsid w:val="002D1374"/>
    <w:rsid w:val="002E51F0"/>
    <w:rsid w:val="002F6136"/>
    <w:rsid w:val="00316E6A"/>
    <w:rsid w:val="003A0E25"/>
    <w:rsid w:val="003A1B9E"/>
    <w:rsid w:val="003F0412"/>
    <w:rsid w:val="003F63FE"/>
    <w:rsid w:val="00467E36"/>
    <w:rsid w:val="004A3310"/>
    <w:rsid w:val="004C07B6"/>
    <w:rsid w:val="004E0228"/>
    <w:rsid w:val="004E1BF6"/>
    <w:rsid w:val="004E3EF5"/>
    <w:rsid w:val="0050504F"/>
    <w:rsid w:val="0055035C"/>
    <w:rsid w:val="00567AB3"/>
    <w:rsid w:val="0059433C"/>
    <w:rsid w:val="005C374F"/>
    <w:rsid w:val="005E207D"/>
    <w:rsid w:val="00621B29"/>
    <w:rsid w:val="00622F12"/>
    <w:rsid w:val="0068541F"/>
    <w:rsid w:val="00686718"/>
    <w:rsid w:val="00690C94"/>
    <w:rsid w:val="006A0F8C"/>
    <w:rsid w:val="006B1A25"/>
    <w:rsid w:val="006C0001"/>
    <w:rsid w:val="006F2B47"/>
    <w:rsid w:val="006F5B78"/>
    <w:rsid w:val="00720BEA"/>
    <w:rsid w:val="00733C17"/>
    <w:rsid w:val="00753D12"/>
    <w:rsid w:val="007C47A0"/>
    <w:rsid w:val="00805754"/>
    <w:rsid w:val="00871DB3"/>
    <w:rsid w:val="009067E2"/>
    <w:rsid w:val="00933A88"/>
    <w:rsid w:val="009530D2"/>
    <w:rsid w:val="00990A48"/>
    <w:rsid w:val="009E304B"/>
    <w:rsid w:val="00A03EF4"/>
    <w:rsid w:val="00A64FF7"/>
    <w:rsid w:val="00A748F3"/>
    <w:rsid w:val="00A800A2"/>
    <w:rsid w:val="00A80660"/>
    <w:rsid w:val="00AB39D9"/>
    <w:rsid w:val="00AC1B08"/>
    <w:rsid w:val="00B12D36"/>
    <w:rsid w:val="00B12FC5"/>
    <w:rsid w:val="00B17E3E"/>
    <w:rsid w:val="00B22691"/>
    <w:rsid w:val="00B249B9"/>
    <w:rsid w:val="00B309B2"/>
    <w:rsid w:val="00B931FF"/>
    <w:rsid w:val="00BB0873"/>
    <w:rsid w:val="00BC0134"/>
    <w:rsid w:val="00BE705B"/>
    <w:rsid w:val="00C6536F"/>
    <w:rsid w:val="00C944DA"/>
    <w:rsid w:val="00CD4C70"/>
    <w:rsid w:val="00CD7775"/>
    <w:rsid w:val="00CE5421"/>
    <w:rsid w:val="00D16F11"/>
    <w:rsid w:val="00D2458A"/>
    <w:rsid w:val="00D56D24"/>
    <w:rsid w:val="00D73C0D"/>
    <w:rsid w:val="00D92A67"/>
    <w:rsid w:val="00DB09E5"/>
    <w:rsid w:val="00DE2E59"/>
    <w:rsid w:val="00DE686D"/>
    <w:rsid w:val="00DE6F05"/>
    <w:rsid w:val="00DF6D69"/>
    <w:rsid w:val="00E625EC"/>
    <w:rsid w:val="00E826E1"/>
    <w:rsid w:val="00E83363"/>
    <w:rsid w:val="00E97B07"/>
    <w:rsid w:val="00F24A6F"/>
    <w:rsid w:val="00F31ED5"/>
    <w:rsid w:val="00F3344F"/>
    <w:rsid w:val="00F35E95"/>
    <w:rsid w:val="00F3620A"/>
    <w:rsid w:val="00F57DAD"/>
    <w:rsid w:val="00F8437B"/>
    <w:rsid w:val="00F878FF"/>
    <w:rsid w:val="00F95AF2"/>
    <w:rsid w:val="00FA1859"/>
    <w:rsid w:val="00FC050A"/>
    <w:rsid w:val="00FC5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3"/>
    <o:shapelayout v:ext="edit">
      <o:idmap v:ext="edit" data="1"/>
    </o:shapelayout>
  </w:shapeDefaults>
  <w:doNotEmbedSmartTags/>
  <w:decimalSymbol w:val="."/>
  <w:listSeparator w:val=","/>
  <w14:docId w14:val="2B7F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List Paragraph" w:qFormat="1"/>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BC0134"/>
    <w:rPr>
      <w:color w:val="FFDE66" w:themeColor="hyperlink"/>
      <w:u w:val="single"/>
    </w:rPr>
  </w:style>
  <w:style w:type="paragraph" w:styleId="ListParagraph">
    <w:name w:val="List Paragraph"/>
    <w:basedOn w:val="Normal"/>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styleId="ColorfulGrid-Accent6">
    <w:name w:val="Colorful Grid Accent 6"/>
    <w:basedOn w:val="TableNormal"/>
    <w:rsid w:val="00CD777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7D8" w:themeFill="accent6" w:themeFillTint="33"/>
    </w:tcPr>
    <w:tblStylePr w:type="firstRow">
      <w:rPr>
        <w:b/>
        <w:bCs/>
      </w:rPr>
      <w:tblPr/>
      <w:tcPr>
        <w:shd w:val="clear" w:color="auto" w:fill="FDD1B1" w:themeFill="accent6" w:themeFillTint="66"/>
      </w:tcPr>
    </w:tblStylePr>
    <w:tblStylePr w:type="lastRow">
      <w:rPr>
        <w:b/>
        <w:bCs/>
        <w:color w:val="000000" w:themeColor="text1"/>
      </w:rPr>
      <w:tblPr/>
      <w:tcPr>
        <w:shd w:val="clear" w:color="auto" w:fill="FDD1B1" w:themeFill="accent6" w:themeFillTint="66"/>
      </w:tcPr>
    </w:tblStylePr>
    <w:tblStylePr w:type="firstCol">
      <w:rPr>
        <w:color w:val="FFFFFF" w:themeColor="background1"/>
      </w:rPr>
      <w:tblPr/>
      <w:tcPr>
        <w:shd w:val="clear" w:color="auto" w:fill="E26206" w:themeFill="accent6" w:themeFillShade="BF"/>
      </w:tcPr>
    </w:tblStylePr>
    <w:tblStylePr w:type="lastCol">
      <w:rPr>
        <w:color w:val="FFFFFF" w:themeColor="background1"/>
      </w:rPr>
      <w:tblPr/>
      <w:tcPr>
        <w:shd w:val="clear" w:color="auto" w:fill="E26206" w:themeFill="accent6" w:themeFillShade="BF"/>
      </w:tcPr>
    </w:tblStylePr>
    <w:tblStylePr w:type="band1Vert">
      <w:tblPr/>
      <w:tcPr>
        <w:shd w:val="clear" w:color="auto" w:fill="FCC59E" w:themeFill="accent6" w:themeFillTint="7F"/>
      </w:tcPr>
    </w:tblStylePr>
    <w:tblStylePr w:type="band1Horz">
      <w:tblPr/>
      <w:tcPr>
        <w:shd w:val="clear" w:color="auto" w:fill="FCC59E"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List Paragraph" w:qFormat="1"/>
    <w:lsdException w:name="Intense Quote" w:uiPriority="30"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BC0134"/>
    <w:rPr>
      <w:color w:val="FFDE66" w:themeColor="hyperlink"/>
      <w:u w:val="single"/>
    </w:rPr>
  </w:style>
  <w:style w:type="paragraph" w:styleId="ListParagraph">
    <w:name w:val="List Paragraph"/>
    <w:basedOn w:val="Normal"/>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styleId="ColorfulGrid-Accent6">
    <w:name w:val="Colorful Grid Accent 6"/>
    <w:basedOn w:val="TableNormal"/>
    <w:rsid w:val="00CD7775"/>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7D8" w:themeFill="accent6" w:themeFillTint="33"/>
    </w:tcPr>
    <w:tblStylePr w:type="firstRow">
      <w:rPr>
        <w:b/>
        <w:bCs/>
      </w:rPr>
      <w:tblPr/>
      <w:tcPr>
        <w:shd w:val="clear" w:color="auto" w:fill="FDD1B1" w:themeFill="accent6" w:themeFillTint="66"/>
      </w:tcPr>
    </w:tblStylePr>
    <w:tblStylePr w:type="lastRow">
      <w:rPr>
        <w:b/>
        <w:bCs/>
        <w:color w:val="000000" w:themeColor="text1"/>
      </w:rPr>
      <w:tblPr/>
      <w:tcPr>
        <w:shd w:val="clear" w:color="auto" w:fill="FDD1B1" w:themeFill="accent6" w:themeFillTint="66"/>
      </w:tcPr>
    </w:tblStylePr>
    <w:tblStylePr w:type="firstCol">
      <w:rPr>
        <w:color w:val="FFFFFF" w:themeColor="background1"/>
      </w:rPr>
      <w:tblPr/>
      <w:tcPr>
        <w:shd w:val="clear" w:color="auto" w:fill="E26206" w:themeFill="accent6" w:themeFillShade="BF"/>
      </w:tcPr>
    </w:tblStylePr>
    <w:tblStylePr w:type="lastCol">
      <w:rPr>
        <w:color w:val="FFFFFF" w:themeColor="background1"/>
      </w:rPr>
      <w:tblPr/>
      <w:tcPr>
        <w:shd w:val="clear" w:color="auto" w:fill="E26206" w:themeFill="accent6" w:themeFillShade="BF"/>
      </w:tcPr>
    </w:tblStylePr>
    <w:tblStylePr w:type="band1Vert">
      <w:tblPr/>
      <w:tcPr>
        <w:shd w:val="clear" w:color="auto" w:fill="FCC59E" w:themeFill="accent6" w:themeFillTint="7F"/>
      </w:tcPr>
    </w:tblStylePr>
    <w:tblStylePr w:type="band1Horz">
      <w:tblPr/>
      <w:tcPr>
        <w:shd w:val="clear" w:color="auto" w:fill="FCC59E"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4329">
      <w:bodyDiv w:val="1"/>
      <w:marLeft w:val="0"/>
      <w:marRight w:val="0"/>
      <w:marTop w:val="0"/>
      <w:marBottom w:val="0"/>
      <w:divBdr>
        <w:top w:val="none" w:sz="0" w:space="0" w:color="auto"/>
        <w:left w:val="none" w:sz="0" w:space="0" w:color="auto"/>
        <w:bottom w:val="none" w:sz="0" w:space="0" w:color="auto"/>
        <w:right w:val="none" w:sz="0" w:space="0" w:color="auto"/>
      </w:divBdr>
    </w:div>
    <w:div w:id="452752514">
      <w:bodyDiv w:val="1"/>
      <w:marLeft w:val="0"/>
      <w:marRight w:val="0"/>
      <w:marTop w:val="0"/>
      <w:marBottom w:val="0"/>
      <w:divBdr>
        <w:top w:val="none" w:sz="0" w:space="0" w:color="auto"/>
        <w:left w:val="none" w:sz="0" w:space="0" w:color="auto"/>
        <w:bottom w:val="none" w:sz="0" w:space="0" w:color="auto"/>
        <w:right w:val="none" w:sz="0" w:space="0" w:color="auto"/>
      </w:divBdr>
    </w:div>
    <w:div w:id="568811658">
      <w:bodyDiv w:val="1"/>
      <w:marLeft w:val="0"/>
      <w:marRight w:val="0"/>
      <w:marTop w:val="0"/>
      <w:marBottom w:val="0"/>
      <w:divBdr>
        <w:top w:val="none" w:sz="0" w:space="0" w:color="auto"/>
        <w:left w:val="none" w:sz="0" w:space="0" w:color="auto"/>
        <w:bottom w:val="none" w:sz="0" w:space="0" w:color="auto"/>
        <w:right w:val="none" w:sz="0" w:space="0" w:color="auto"/>
      </w:divBdr>
    </w:div>
    <w:div w:id="724909397">
      <w:bodyDiv w:val="1"/>
      <w:marLeft w:val="0"/>
      <w:marRight w:val="0"/>
      <w:marTop w:val="0"/>
      <w:marBottom w:val="0"/>
      <w:divBdr>
        <w:top w:val="none" w:sz="0" w:space="0" w:color="auto"/>
        <w:left w:val="none" w:sz="0" w:space="0" w:color="auto"/>
        <w:bottom w:val="none" w:sz="0" w:space="0" w:color="auto"/>
        <w:right w:val="none" w:sz="0" w:space="0" w:color="auto"/>
      </w:divBdr>
    </w:div>
    <w:div w:id="811554980">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844587262">
      <w:bodyDiv w:val="1"/>
      <w:marLeft w:val="0"/>
      <w:marRight w:val="0"/>
      <w:marTop w:val="0"/>
      <w:marBottom w:val="0"/>
      <w:divBdr>
        <w:top w:val="none" w:sz="0" w:space="0" w:color="auto"/>
        <w:left w:val="none" w:sz="0" w:space="0" w:color="auto"/>
        <w:bottom w:val="none" w:sz="0" w:space="0" w:color="auto"/>
        <w:right w:val="none" w:sz="0" w:space="0" w:color="auto"/>
      </w:divBdr>
    </w:div>
    <w:div w:id="935792825">
      <w:bodyDiv w:val="1"/>
      <w:marLeft w:val="0"/>
      <w:marRight w:val="0"/>
      <w:marTop w:val="0"/>
      <w:marBottom w:val="0"/>
      <w:divBdr>
        <w:top w:val="none" w:sz="0" w:space="0" w:color="auto"/>
        <w:left w:val="none" w:sz="0" w:space="0" w:color="auto"/>
        <w:bottom w:val="none" w:sz="0" w:space="0" w:color="auto"/>
        <w:right w:val="none" w:sz="0" w:space="0" w:color="auto"/>
      </w:divBdr>
    </w:div>
    <w:div w:id="991907996">
      <w:bodyDiv w:val="1"/>
      <w:marLeft w:val="0"/>
      <w:marRight w:val="0"/>
      <w:marTop w:val="0"/>
      <w:marBottom w:val="0"/>
      <w:divBdr>
        <w:top w:val="none" w:sz="0" w:space="0" w:color="auto"/>
        <w:left w:val="none" w:sz="0" w:space="0" w:color="auto"/>
        <w:bottom w:val="none" w:sz="0" w:space="0" w:color="auto"/>
        <w:right w:val="none" w:sz="0" w:space="0" w:color="auto"/>
      </w:divBdr>
    </w:div>
    <w:div w:id="996424310">
      <w:bodyDiv w:val="1"/>
      <w:marLeft w:val="0"/>
      <w:marRight w:val="0"/>
      <w:marTop w:val="0"/>
      <w:marBottom w:val="0"/>
      <w:divBdr>
        <w:top w:val="none" w:sz="0" w:space="0" w:color="auto"/>
        <w:left w:val="none" w:sz="0" w:space="0" w:color="auto"/>
        <w:bottom w:val="none" w:sz="0" w:space="0" w:color="auto"/>
        <w:right w:val="none" w:sz="0" w:space="0" w:color="auto"/>
      </w:divBdr>
    </w:div>
    <w:div w:id="1084187262">
      <w:bodyDiv w:val="1"/>
      <w:marLeft w:val="0"/>
      <w:marRight w:val="0"/>
      <w:marTop w:val="0"/>
      <w:marBottom w:val="0"/>
      <w:divBdr>
        <w:top w:val="none" w:sz="0" w:space="0" w:color="auto"/>
        <w:left w:val="none" w:sz="0" w:space="0" w:color="auto"/>
        <w:bottom w:val="none" w:sz="0" w:space="0" w:color="auto"/>
        <w:right w:val="none" w:sz="0" w:space="0" w:color="auto"/>
      </w:divBdr>
    </w:div>
    <w:div w:id="1302537613">
      <w:bodyDiv w:val="1"/>
      <w:marLeft w:val="0"/>
      <w:marRight w:val="0"/>
      <w:marTop w:val="0"/>
      <w:marBottom w:val="0"/>
      <w:divBdr>
        <w:top w:val="none" w:sz="0" w:space="0" w:color="auto"/>
        <w:left w:val="none" w:sz="0" w:space="0" w:color="auto"/>
        <w:bottom w:val="none" w:sz="0" w:space="0" w:color="auto"/>
        <w:right w:val="none" w:sz="0" w:space="0" w:color="auto"/>
      </w:divBdr>
    </w:div>
    <w:div w:id="1437359484">
      <w:bodyDiv w:val="1"/>
      <w:marLeft w:val="0"/>
      <w:marRight w:val="0"/>
      <w:marTop w:val="0"/>
      <w:marBottom w:val="0"/>
      <w:divBdr>
        <w:top w:val="none" w:sz="0" w:space="0" w:color="auto"/>
        <w:left w:val="none" w:sz="0" w:space="0" w:color="auto"/>
        <w:bottom w:val="none" w:sz="0" w:space="0" w:color="auto"/>
        <w:right w:val="none" w:sz="0" w:space="0" w:color="auto"/>
      </w:divBdr>
    </w:div>
    <w:div w:id="1559779654">
      <w:bodyDiv w:val="1"/>
      <w:marLeft w:val="0"/>
      <w:marRight w:val="0"/>
      <w:marTop w:val="0"/>
      <w:marBottom w:val="0"/>
      <w:divBdr>
        <w:top w:val="none" w:sz="0" w:space="0" w:color="auto"/>
        <w:left w:val="none" w:sz="0" w:space="0" w:color="auto"/>
        <w:bottom w:val="none" w:sz="0" w:space="0" w:color="auto"/>
        <w:right w:val="none" w:sz="0" w:space="0" w:color="auto"/>
      </w:divBdr>
    </w:div>
    <w:div w:id="1695185530">
      <w:bodyDiv w:val="1"/>
      <w:marLeft w:val="0"/>
      <w:marRight w:val="0"/>
      <w:marTop w:val="0"/>
      <w:marBottom w:val="0"/>
      <w:divBdr>
        <w:top w:val="none" w:sz="0" w:space="0" w:color="auto"/>
        <w:left w:val="none" w:sz="0" w:space="0" w:color="auto"/>
        <w:bottom w:val="none" w:sz="0" w:space="0" w:color="auto"/>
        <w:right w:val="none" w:sz="0" w:space="0" w:color="auto"/>
      </w:divBdr>
    </w:div>
    <w:div w:id="1755593056">
      <w:bodyDiv w:val="1"/>
      <w:marLeft w:val="0"/>
      <w:marRight w:val="0"/>
      <w:marTop w:val="0"/>
      <w:marBottom w:val="0"/>
      <w:divBdr>
        <w:top w:val="none" w:sz="0" w:space="0" w:color="auto"/>
        <w:left w:val="none" w:sz="0" w:space="0" w:color="auto"/>
        <w:bottom w:val="none" w:sz="0" w:space="0" w:color="auto"/>
        <w:right w:val="none" w:sz="0" w:space="0" w:color="auto"/>
      </w:divBdr>
    </w:div>
    <w:div w:id="1840972053">
      <w:bodyDiv w:val="1"/>
      <w:marLeft w:val="0"/>
      <w:marRight w:val="0"/>
      <w:marTop w:val="0"/>
      <w:marBottom w:val="0"/>
      <w:divBdr>
        <w:top w:val="none" w:sz="0" w:space="0" w:color="auto"/>
        <w:left w:val="none" w:sz="0" w:space="0" w:color="auto"/>
        <w:bottom w:val="none" w:sz="0" w:space="0" w:color="auto"/>
        <w:right w:val="none" w:sz="0" w:space="0" w:color="auto"/>
      </w:divBdr>
    </w:div>
    <w:div w:id="1842891177">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 w:id="2030259031">
      <w:bodyDiv w:val="1"/>
      <w:marLeft w:val="0"/>
      <w:marRight w:val="0"/>
      <w:marTop w:val="0"/>
      <w:marBottom w:val="0"/>
      <w:divBdr>
        <w:top w:val="none" w:sz="0" w:space="0" w:color="auto"/>
        <w:left w:val="none" w:sz="0" w:space="0" w:color="auto"/>
        <w:bottom w:val="none" w:sz="0" w:space="0" w:color="auto"/>
        <w:right w:val="none" w:sz="0" w:space="0" w:color="auto"/>
      </w:divBdr>
    </w:div>
    <w:div w:id="2093425314">
      <w:bodyDiv w:val="1"/>
      <w:marLeft w:val="0"/>
      <w:marRight w:val="0"/>
      <w:marTop w:val="0"/>
      <w:marBottom w:val="0"/>
      <w:divBdr>
        <w:top w:val="none" w:sz="0" w:space="0" w:color="auto"/>
        <w:left w:val="none" w:sz="0" w:space="0" w:color="auto"/>
        <w:bottom w:val="none" w:sz="0" w:space="0" w:color="auto"/>
        <w:right w:val="none" w:sz="0" w:space="0" w:color="auto"/>
      </w:divBdr>
    </w:div>
    <w:div w:id="210399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chart" Target="charts/chart11.xml"/><Relationship Id="rId24" Type="http://schemas.openxmlformats.org/officeDocument/2006/relationships/chart" Target="charts/chart12.xml"/><Relationship Id="rId25" Type="http://schemas.openxmlformats.org/officeDocument/2006/relationships/chart" Target="charts/chart13.xml"/><Relationship Id="rId26" Type="http://schemas.openxmlformats.org/officeDocument/2006/relationships/chart" Target="charts/chart14.xml"/><Relationship Id="rId27" Type="http://schemas.openxmlformats.org/officeDocument/2006/relationships/chart" Target="charts/chart15.xml"/><Relationship Id="rId28" Type="http://schemas.openxmlformats.org/officeDocument/2006/relationships/chart" Target="charts/chart16.xml"/><Relationship Id="rId29" Type="http://schemas.openxmlformats.org/officeDocument/2006/relationships/chart" Target="charts/chart1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chart" Target="charts/chart18.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printerSettings" Target="printerSettings/printerSettings1.bin"/><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4c:ldc4w06j3cjgvwdl5p62vppr0000gn:T:TC10290555999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wnloads\CPI%20completed\separate\GCC_Full_Seperat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plawanrath:Desktop:Simplescalar:Updated:GCC_Full_Seperat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plawanrath:Desktop:Simplescalar:Updated:GCC_Full_Seperat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plawanrath:Desktop:Simplescalar:Updated:GCC_Full_unified.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plawanrath:Desktop:Simplescalar:Updated:ANAGRAM_Full_Seperat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plawanrath:Desktop:Simplescalar:Updated:ANAGRAM_L2_UNIFIED.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plawanrath:Desktop:Simplescalar:Updated:Anagram_Full_unified.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Macintosh%20HD:Users:plawanrath:Desktop:Simplescalar:Updated:GO_Full_Seperat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Macintosh%20HD:Users:plawanrath:Desktop:Simplescalar:Updated:GO_L2_UNIFIED.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Macintosh%20HD:Users:plawanrath:Desktop:Simplescalar:Updated:GO_Full_unified%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lawanrath:Desktop:Simplescalar:Updated:GCC_L2_UNIFI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wnloads\CPI%20completed\unified\GCC_Full_unifi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ownloads\CPI%20completed\separate\ANAGRAM_Full_Seperat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Downloads\CPI%20completed\L2%20unified\ANAGRAM_L2_UNIFI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Downloads\CPI%20completed\unified\Anagram_Full_unifie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plawanrath:Desktop:Simplescalar:Updated:GO_Full_Seperat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Downloads\GO_L2_UNIFIE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Downloads\CPI%20completed\unified\GO_Full_unifie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SEP</a:t>
            </a:r>
            <a:r>
              <a:rPr lang="en-US" baseline="0"/>
              <a:t> L1 &amp; L2</a:t>
            </a:r>
            <a:endParaRPr lang="en-US"/>
          </a:p>
        </c:rich>
      </c:tx>
      <c:layout/>
      <c:overlay val="0"/>
    </c:title>
    <c:autoTitleDeleted val="0"/>
    <c:plotArea>
      <c:layout/>
      <c:lineChart>
        <c:grouping val="standard"/>
        <c:varyColors val="0"/>
        <c:ser>
          <c:idx val="0"/>
          <c:order val="0"/>
          <c:tx>
            <c:v>CPI</c:v>
          </c:tx>
          <c:marker>
            <c:symbol val="diamond"/>
            <c:size val="6"/>
          </c:marker>
          <c:val>
            <c:numRef>
              <c:f>Sheet1!$X$2:$X$151</c:f>
              <c:numCache>
                <c:formatCode>General</c:formatCode>
                <c:ptCount val="150"/>
                <c:pt idx="0">
                  <c:v>1.189422754557902</c:v>
                </c:pt>
                <c:pt idx="1">
                  <c:v>1.146088027214967</c:v>
                </c:pt>
                <c:pt idx="2">
                  <c:v>1.141210074161941</c:v>
                </c:pt>
                <c:pt idx="3">
                  <c:v>1.138389361000523</c:v>
                </c:pt>
                <c:pt idx="4">
                  <c:v>1.138221826223057</c:v>
                </c:pt>
                <c:pt idx="5">
                  <c:v>1.132379485859796</c:v>
                </c:pt>
                <c:pt idx="6">
                  <c:v>1.104397108448038</c:v>
                </c:pt>
                <c:pt idx="7">
                  <c:v>1.099414454027472</c:v>
                </c:pt>
                <c:pt idx="8">
                  <c:v>1.096745551328666</c:v>
                </c:pt>
                <c:pt idx="9">
                  <c:v>1.09647943477537</c:v>
                </c:pt>
                <c:pt idx="10">
                  <c:v>1.116686562876383</c:v>
                </c:pt>
                <c:pt idx="11">
                  <c:v>1.092145306815092</c:v>
                </c:pt>
                <c:pt idx="12">
                  <c:v>1.087223084631726</c:v>
                </c:pt>
                <c:pt idx="13">
                  <c:v>1.084561652452204</c:v>
                </c:pt>
                <c:pt idx="14">
                  <c:v>1.084337463451527</c:v>
                </c:pt>
                <c:pt idx="15">
                  <c:v>1.110255610427476</c:v>
                </c:pt>
                <c:pt idx="16">
                  <c:v>1.087939094483692</c:v>
                </c:pt>
                <c:pt idx="17">
                  <c:v>1.083003415206418</c:v>
                </c:pt>
                <c:pt idx="18">
                  <c:v>1.080389213761535</c:v>
                </c:pt>
                <c:pt idx="19">
                  <c:v>1.08009461095637</c:v>
                </c:pt>
                <c:pt idx="20">
                  <c:v>1.10657181900091</c:v>
                </c:pt>
                <c:pt idx="21">
                  <c:v>1.085562267765004</c:v>
                </c:pt>
                <c:pt idx="22">
                  <c:v>1.080656293133558</c:v>
                </c:pt>
                <c:pt idx="23">
                  <c:v>1.078051398759099</c:v>
                </c:pt>
                <c:pt idx="24">
                  <c:v>1.077772423543741</c:v>
                </c:pt>
                <c:pt idx="25">
                  <c:v>1.189422754557902</c:v>
                </c:pt>
                <c:pt idx="26">
                  <c:v>1.143978520246646</c:v>
                </c:pt>
                <c:pt idx="27">
                  <c:v>1.138518239987995</c:v>
                </c:pt>
                <c:pt idx="28">
                  <c:v>1.135848572577927</c:v>
                </c:pt>
                <c:pt idx="29">
                  <c:v>1.135716738110035</c:v>
                </c:pt>
                <c:pt idx="30">
                  <c:v>1.125299051150161</c:v>
                </c:pt>
                <c:pt idx="31">
                  <c:v>1.099160514741956</c:v>
                </c:pt>
                <c:pt idx="32">
                  <c:v>1.093543760590583</c:v>
                </c:pt>
                <c:pt idx="33">
                  <c:v>1.090783512928692</c:v>
                </c:pt>
                <c:pt idx="34">
                  <c:v>1.090605954264717</c:v>
                </c:pt>
                <c:pt idx="35">
                  <c:v>1.107377478251006</c:v>
                </c:pt>
                <c:pt idx="36">
                  <c:v>1.085079284790305</c:v>
                </c:pt>
                <c:pt idx="37">
                  <c:v>1.079638274120881</c:v>
                </c:pt>
                <c:pt idx="38">
                  <c:v>1.076801750588001</c:v>
                </c:pt>
                <c:pt idx="39">
                  <c:v>1.076563312192468</c:v>
                </c:pt>
                <c:pt idx="40">
                  <c:v>1.100510126332551</c:v>
                </c:pt>
                <c:pt idx="41">
                  <c:v>1.080851707794177</c:v>
                </c:pt>
                <c:pt idx="42">
                  <c:v>1.075511043544497</c:v>
                </c:pt>
                <c:pt idx="43">
                  <c:v>1.072592101181492</c:v>
                </c:pt>
                <c:pt idx="44">
                  <c:v>1.072360675335833</c:v>
                </c:pt>
                <c:pt idx="45">
                  <c:v>1.096607446895621</c:v>
                </c:pt>
                <c:pt idx="46">
                  <c:v>1.078474699937612</c:v>
                </c:pt>
                <c:pt idx="47">
                  <c:v>1.073204239733466</c:v>
                </c:pt>
                <c:pt idx="48">
                  <c:v>1.070250629031095</c:v>
                </c:pt>
                <c:pt idx="49">
                  <c:v>1.070019525140287</c:v>
                </c:pt>
                <c:pt idx="50">
                  <c:v>1.189422754557902</c:v>
                </c:pt>
                <c:pt idx="51">
                  <c:v>1.148323924136493</c:v>
                </c:pt>
                <c:pt idx="52">
                  <c:v>1.144182066297786</c:v>
                </c:pt>
                <c:pt idx="53">
                  <c:v>1.142580841399624</c:v>
                </c:pt>
                <c:pt idx="54">
                  <c:v>1.144649203543682</c:v>
                </c:pt>
                <c:pt idx="55">
                  <c:v>1.132180134463934</c:v>
                </c:pt>
                <c:pt idx="56">
                  <c:v>1.108185032277432</c:v>
                </c:pt>
                <c:pt idx="57">
                  <c:v>1.104466040684888</c:v>
                </c:pt>
                <c:pt idx="58">
                  <c:v>1.103254816305484</c:v>
                </c:pt>
                <c:pt idx="59">
                  <c:v>1.104681006093276</c:v>
                </c:pt>
                <c:pt idx="60">
                  <c:v>1.115558504722293</c:v>
                </c:pt>
                <c:pt idx="61">
                  <c:v>1.095610111290371</c:v>
                </c:pt>
                <c:pt idx="62">
                  <c:v>1.093970022906045</c:v>
                </c:pt>
                <c:pt idx="63">
                  <c:v>1.091368662911902</c:v>
                </c:pt>
                <c:pt idx="64">
                  <c:v>1.092367713340091</c:v>
                </c:pt>
                <c:pt idx="65">
                  <c:v>1.110084085685371</c:v>
                </c:pt>
                <c:pt idx="66">
                  <c:v>1.09277261630893</c:v>
                </c:pt>
                <c:pt idx="67">
                  <c:v>1.089558492240861</c:v>
                </c:pt>
                <c:pt idx="68">
                  <c:v>1.088635835810053</c:v>
                </c:pt>
                <c:pt idx="69">
                  <c:v>1.08910723254376</c:v>
                </c:pt>
                <c:pt idx="70">
                  <c:v>1.108289226305817</c:v>
                </c:pt>
                <c:pt idx="71">
                  <c:v>1.091678217980064</c:v>
                </c:pt>
                <c:pt idx="72">
                  <c:v>1.088679689628627</c:v>
                </c:pt>
                <c:pt idx="73">
                  <c:v>1.087728485932782</c:v>
                </c:pt>
                <c:pt idx="74">
                  <c:v>1.08857201592389</c:v>
                </c:pt>
                <c:pt idx="75">
                  <c:v>1.263426532346269</c:v>
                </c:pt>
                <c:pt idx="76">
                  <c:v>1.210070652804955</c:v>
                </c:pt>
                <c:pt idx="77">
                  <c:v>1.204087624811694</c:v>
                </c:pt>
                <c:pt idx="78">
                  <c:v>1.20140045174723</c:v>
                </c:pt>
                <c:pt idx="79">
                  <c:v>1.20180054934896</c:v>
                </c:pt>
                <c:pt idx="80">
                  <c:v>1.196201983922274</c:v>
                </c:pt>
                <c:pt idx="81">
                  <c:v>1.157471121078601</c:v>
                </c:pt>
                <c:pt idx="82">
                  <c:v>1.151480955382728</c:v>
                </c:pt>
                <c:pt idx="83">
                  <c:v>1.148820595010854</c:v>
                </c:pt>
                <c:pt idx="84">
                  <c:v>1.149215779972852</c:v>
                </c:pt>
                <c:pt idx="85">
                  <c:v>1.177754911056388</c:v>
                </c:pt>
                <c:pt idx="86">
                  <c:v>1.14336510995045</c:v>
                </c:pt>
                <c:pt idx="87">
                  <c:v>1.13743528843685</c:v>
                </c:pt>
                <c:pt idx="88">
                  <c:v>1.134854851769186</c:v>
                </c:pt>
                <c:pt idx="89">
                  <c:v>1.135236275151594</c:v>
                </c:pt>
                <c:pt idx="90">
                  <c:v>1.169472886568577</c:v>
                </c:pt>
                <c:pt idx="91">
                  <c:v>1.138661266625302</c:v>
                </c:pt>
                <c:pt idx="92">
                  <c:v>1.13270073121848</c:v>
                </c:pt>
                <c:pt idx="93">
                  <c:v>1.130124904316414</c:v>
                </c:pt>
                <c:pt idx="94">
                  <c:v>1.130494449824236</c:v>
                </c:pt>
                <c:pt idx="95">
                  <c:v>1.165288881515346</c:v>
                </c:pt>
                <c:pt idx="96">
                  <c:v>1.135778304779595</c:v>
                </c:pt>
                <c:pt idx="97">
                  <c:v>1.129831450922939</c:v>
                </c:pt>
                <c:pt idx="98">
                  <c:v>1.127341680499246</c:v>
                </c:pt>
                <c:pt idx="99">
                  <c:v>1.127624053500199</c:v>
                </c:pt>
                <c:pt idx="100">
                  <c:v>1.263426532346269</c:v>
                </c:pt>
                <c:pt idx="101">
                  <c:v>1.207266828429989</c:v>
                </c:pt>
                <c:pt idx="102">
                  <c:v>1.200617919485148</c:v>
                </c:pt>
                <c:pt idx="103">
                  <c:v>1.197853631256044</c:v>
                </c:pt>
                <c:pt idx="104">
                  <c:v>1.19805368005691</c:v>
                </c:pt>
                <c:pt idx="105">
                  <c:v>1.186375756554818</c:v>
                </c:pt>
                <c:pt idx="106">
                  <c:v>1.14986387644824</c:v>
                </c:pt>
                <c:pt idx="107">
                  <c:v>1.142910867819808</c:v>
                </c:pt>
                <c:pt idx="108">
                  <c:v>1.140024075270588</c:v>
                </c:pt>
                <c:pt idx="109">
                  <c:v>1.140162304356791</c:v>
                </c:pt>
                <c:pt idx="110">
                  <c:v>1.166912549807478</c:v>
                </c:pt>
                <c:pt idx="111">
                  <c:v>1.135295661059703</c:v>
                </c:pt>
                <c:pt idx="112">
                  <c:v>1.128561820625187</c:v>
                </c:pt>
                <c:pt idx="113">
                  <c:v>1.125545894947542</c:v>
                </c:pt>
                <c:pt idx="114">
                  <c:v>1.125643800550502</c:v>
                </c:pt>
                <c:pt idx="115">
                  <c:v>1.15757654084154</c:v>
                </c:pt>
                <c:pt idx="116">
                  <c:v>1.130159706051581</c:v>
                </c:pt>
                <c:pt idx="117">
                  <c:v>1.123411403594707</c:v>
                </c:pt>
                <c:pt idx="118">
                  <c:v>1.120330545144917</c:v>
                </c:pt>
                <c:pt idx="119">
                  <c:v>1.1204235454568</c:v>
                </c:pt>
                <c:pt idx="120">
                  <c:v>1.152340973207404</c:v>
                </c:pt>
                <c:pt idx="121">
                  <c:v>1.126763884351266</c:v>
                </c:pt>
                <c:pt idx="122">
                  <c:v>1.120070896116316</c:v>
                </c:pt>
                <c:pt idx="123">
                  <c:v>1.116984459651288</c:v>
                </c:pt>
                <c:pt idx="124">
                  <c:v>1.117072949049864</c:v>
                </c:pt>
                <c:pt idx="125">
                  <c:v>1.263426532346269</c:v>
                </c:pt>
                <c:pt idx="126">
                  <c:v>1.2139347654254</c:v>
                </c:pt>
                <c:pt idx="127">
                  <c:v>1.209286640498151</c:v>
                </c:pt>
                <c:pt idx="128">
                  <c:v>1.207797211093907</c:v>
                </c:pt>
                <c:pt idx="129">
                  <c:v>1.212272850732607</c:v>
                </c:pt>
                <c:pt idx="130">
                  <c:v>1.194553320166244</c:v>
                </c:pt>
                <c:pt idx="131">
                  <c:v>1.163151237283706</c:v>
                </c:pt>
                <c:pt idx="132">
                  <c:v>1.159099674034009</c:v>
                </c:pt>
                <c:pt idx="133">
                  <c:v>1.158233804231114</c:v>
                </c:pt>
                <c:pt idx="134">
                  <c:v>1.161267369805016</c:v>
                </c:pt>
                <c:pt idx="135">
                  <c:v>1.176270820860297</c:v>
                </c:pt>
                <c:pt idx="136">
                  <c:v>1.150119623107836</c:v>
                </c:pt>
                <c:pt idx="137">
                  <c:v>1.14685759213226</c:v>
                </c:pt>
                <c:pt idx="138">
                  <c:v>1.146065609694383</c:v>
                </c:pt>
                <c:pt idx="139">
                  <c:v>1.148383445624045</c:v>
                </c:pt>
                <c:pt idx="140">
                  <c:v>1.168194019109305</c:v>
                </c:pt>
                <c:pt idx="141">
                  <c:v>1.145335414643538</c:v>
                </c:pt>
                <c:pt idx="142">
                  <c:v>1.142289809073426</c:v>
                </c:pt>
                <c:pt idx="143">
                  <c:v>1.141460868449116</c:v>
                </c:pt>
                <c:pt idx="144">
                  <c:v>1.143643073589728</c:v>
                </c:pt>
                <c:pt idx="145">
                  <c:v>1.165750397250352</c:v>
                </c:pt>
                <c:pt idx="146">
                  <c:v>1.144011338191686</c:v>
                </c:pt>
                <c:pt idx="147">
                  <c:v>1.14127100460888</c:v>
                </c:pt>
                <c:pt idx="148">
                  <c:v>1.140846703666926</c:v>
                </c:pt>
                <c:pt idx="149">
                  <c:v>1.142796546685331</c:v>
                </c:pt>
              </c:numCache>
            </c:numRef>
          </c:val>
          <c:smooth val="0"/>
        </c:ser>
        <c:dLbls>
          <c:showLegendKey val="0"/>
          <c:showVal val="0"/>
          <c:showCatName val="0"/>
          <c:showSerName val="0"/>
          <c:showPercent val="0"/>
          <c:showBubbleSize val="0"/>
        </c:dLbls>
        <c:marker val="1"/>
        <c:smooth val="0"/>
        <c:axId val="2071158264"/>
        <c:axId val="2114122840"/>
      </c:lineChart>
      <c:catAx>
        <c:axId val="2071158264"/>
        <c:scaling>
          <c:orientation val="minMax"/>
        </c:scaling>
        <c:delete val="0"/>
        <c:axPos val="b"/>
        <c:majorTickMark val="none"/>
        <c:minorTickMark val="none"/>
        <c:tickLblPos val="nextTo"/>
        <c:txPr>
          <a:bodyPr rot="-5400000" vert="horz"/>
          <a:lstStyle/>
          <a:p>
            <a:pPr>
              <a:defRPr/>
            </a:pPr>
            <a:endParaRPr lang="en-US"/>
          </a:p>
        </c:txPr>
        <c:crossAx val="2114122840"/>
        <c:crosses val="autoZero"/>
        <c:auto val="1"/>
        <c:lblAlgn val="ctr"/>
        <c:lblOffset val="100"/>
        <c:tickLblSkip val="5"/>
        <c:noMultiLvlLbl val="0"/>
      </c:catAx>
      <c:valAx>
        <c:axId val="2114122840"/>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071158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CPI*COST</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val>
            <c:numRef>
              <c:f>Sheet1!$Z$2:$Z$151</c:f>
              <c:numCache>
                <c:formatCode>General</c:formatCode>
                <c:ptCount val="150"/>
                <c:pt idx="0">
                  <c:v>86.05473629226421</c:v>
                </c:pt>
                <c:pt idx="1">
                  <c:v>84.35207880302156</c:v>
                </c:pt>
                <c:pt idx="2">
                  <c:v>86.84608664372367</c:v>
                </c:pt>
                <c:pt idx="3">
                  <c:v>92.32337717714233</c:v>
                </c:pt>
                <c:pt idx="4">
                  <c:v>103.6920083689204</c:v>
                </c:pt>
                <c:pt idx="5">
                  <c:v>83.34313015928095</c:v>
                </c:pt>
                <c:pt idx="6">
                  <c:v>82.66412356733555</c:v>
                </c:pt>
                <c:pt idx="7">
                  <c:v>85.039708019025</c:v>
                </c:pt>
                <c:pt idx="8">
                  <c:v>90.31699615191554</c:v>
                </c:pt>
                <c:pt idx="9">
                  <c:v>101.2598758015053</c:v>
                </c:pt>
                <c:pt idx="10">
                  <c:v>84.97984743489265</c:v>
                </c:pt>
                <c:pt idx="11">
                  <c:v>84.47743948214736</c:v>
                </c:pt>
                <c:pt idx="12">
                  <c:v>86.8147633078433</c:v>
                </c:pt>
                <c:pt idx="13">
                  <c:v>92.02505621056957</c:v>
                </c:pt>
                <c:pt idx="14">
                  <c:v>102.8494084083772</c:v>
                </c:pt>
                <c:pt idx="15">
                  <c:v>90.04173000566828</c:v>
                </c:pt>
                <c:pt idx="16">
                  <c:v>89.59178443073207</c:v>
                </c:pt>
                <c:pt idx="17">
                  <c:v>91.89283978026461</c:v>
                </c:pt>
                <c:pt idx="18">
                  <c:v>97.07297085647387</c:v>
                </c:pt>
                <c:pt idx="19">
                  <c:v>107.8474469039935</c:v>
                </c:pt>
                <c:pt idx="20">
                  <c:v>100.8086927109828</c:v>
                </c:pt>
                <c:pt idx="21">
                  <c:v>100.2516754280982</c:v>
                </c:pt>
                <c:pt idx="22">
                  <c:v>102.5002494037179</c:v>
                </c:pt>
                <c:pt idx="23">
                  <c:v>107.643432166096</c:v>
                </c:pt>
                <c:pt idx="24">
                  <c:v>118.3933007262799</c:v>
                </c:pt>
                <c:pt idx="25">
                  <c:v>62.26628120110618</c:v>
                </c:pt>
                <c:pt idx="26">
                  <c:v>61.31724868522024</c:v>
                </c:pt>
                <c:pt idx="27">
                  <c:v>63.87087326332651</c:v>
                </c:pt>
                <c:pt idx="28">
                  <c:v>69.40034778451133</c:v>
                </c:pt>
                <c:pt idx="29">
                  <c:v>80.74946007962347</c:v>
                </c:pt>
                <c:pt idx="30">
                  <c:v>60.31602914164868</c:v>
                </c:pt>
                <c:pt idx="31">
                  <c:v>60.2889542335963</c:v>
                </c:pt>
                <c:pt idx="32">
                  <c:v>62.71473466986993</c:v>
                </c:pt>
                <c:pt idx="33">
                  <c:v>68.01035203110393</c:v>
                </c:pt>
                <c:pt idx="34">
                  <c:v>78.90534079105223</c:v>
                </c:pt>
                <c:pt idx="35">
                  <c:v>62.12387652988141</c:v>
                </c:pt>
                <c:pt idx="36">
                  <c:v>62.229296982724</c:v>
                </c:pt>
                <c:pt idx="37">
                  <c:v>64.61635070613475</c:v>
                </c:pt>
                <c:pt idx="38">
                  <c:v>69.83059352563185</c:v>
                </c:pt>
                <c:pt idx="39">
                  <c:v>80.58076391760632</c:v>
                </c:pt>
                <c:pt idx="40">
                  <c:v>67.2411687189188</c:v>
                </c:pt>
                <c:pt idx="41">
                  <c:v>67.39110398096697</c:v>
                </c:pt>
                <c:pt idx="42">
                  <c:v>69.74689117386072</c:v>
                </c:pt>
                <c:pt idx="43">
                  <c:v>74.92055826752715</c:v>
                </c:pt>
                <c:pt idx="44">
                  <c:v>85.62799992556625</c:v>
                </c:pt>
                <c:pt idx="45">
                  <c:v>77.96878947427856</c:v>
                </c:pt>
                <c:pt idx="46">
                  <c:v>78.02764454048624</c:v>
                </c:pt>
                <c:pt idx="47">
                  <c:v>80.32933734404999</c:v>
                </c:pt>
                <c:pt idx="48">
                  <c:v>85.4595127281328</c:v>
                </c:pt>
                <c:pt idx="49">
                  <c:v>96.14125433385468</c:v>
                </c:pt>
                <c:pt idx="50">
                  <c:v>86.17367856772002</c:v>
                </c:pt>
                <c:pt idx="51">
                  <c:v>84.63147320885945</c:v>
                </c:pt>
                <c:pt idx="52">
                  <c:v>87.1866734518912</c:v>
                </c:pt>
                <c:pt idx="53">
                  <c:v>92.77756432164937</c:v>
                </c:pt>
                <c:pt idx="54">
                  <c:v>104.3920073631838</c:v>
                </c:pt>
                <c:pt idx="55">
                  <c:v>83.4416759099918</c:v>
                </c:pt>
                <c:pt idx="56">
                  <c:v>83.05846816919355</c:v>
                </c:pt>
                <c:pt idx="57">
                  <c:v>85.54089485104464</c:v>
                </c:pt>
                <c:pt idx="58">
                  <c:v>90.96335960438715</c:v>
                </c:pt>
                <c:pt idx="59">
                  <c:v>102.1277590133233</c:v>
                </c:pt>
                <c:pt idx="60">
                  <c:v>85.00555805983863</c:v>
                </c:pt>
                <c:pt idx="61">
                  <c:v>84.85500311943922</c:v>
                </c:pt>
                <c:pt idx="62">
                  <c:v>87.4629033313383</c:v>
                </c:pt>
                <c:pt idx="63">
                  <c:v>92.71176791436607</c:v>
                </c:pt>
                <c:pt idx="64">
                  <c:v>103.7203143816416</c:v>
                </c:pt>
                <c:pt idx="65">
                  <c:v>90.13882775765215</c:v>
                </c:pt>
                <c:pt idx="66">
                  <c:v>90.09910221467122</c:v>
                </c:pt>
                <c:pt idx="67">
                  <c:v>92.55799391586111</c:v>
                </c:pt>
                <c:pt idx="68">
                  <c:v>97.92279343111424</c:v>
                </c:pt>
                <c:pt idx="69">
                  <c:v>108.8562678927488</c:v>
                </c:pt>
                <c:pt idx="70">
                  <c:v>101.0759774390904</c:v>
                </c:pt>
                <c:pt idx="71">
                  <c:v>100.925651252257</c:v>
                </c:pt>
                <c:pt idx="72">
                  <c:v>103.3701365302381</c:v>
                </c:pt>
                <c:pt idx="73">
                  <c:v>108.7184621689816</c:v>
                </c:pt>
                <c:pt idx="74">
                  <c:v>119.6884931508316</c:v>
                </c:pt>
                <c:pt idx="75">
                  <c:v>66.26672162156184</c:v>
                </c:pt>
                <c:pt idx="76">
                  <c:v>64.98079405562616</c:v>
                </c:pt>
                <c:pt idx="77">
                  <c:v>67.66972451441714</c:v>
                </c:pt>
                <c:pt idx="78">
                  <c:v>73.5257076469305</c:v>
                </c:pt>
                <c:pt idx="79">
                  <c:v>85.56819911364596</c:v>
                </c:pt>
                <c:pt idx="80">
                  <c:v>64.23604653662605</c:v>
                </c:pt>
                <c:pt idx="81">
                  <c:v>63.60303810326911</c:v>
                </c:pt>
                <c:pt idx="82">
                  <c:v>66.15258088673768</c:v>
                </c:pt>
                <c:pt idx="83">
                  <c:v>71.74384615842781</c:v>
                </c:pt>
                <c:pt idx="84">
                  <c:v>83.2606832590331</c:v>
                </c:pt>
                <c:pt idx="85">
                  <c:v>66.18982600136895</c:v>
                </c:pt>
                <c:pt idx="86">
                  <c:v>65.68632556665335</c:v>
                </c:pt>
                <c:pt idx="87">
                  <c:v>68.18924554178912</c:v>
                </c:pt>
                <c:pt idx="88">
                  <c:v>73.70882262240865</c:v>
                </c:pt>
                <c:pt idx="89">
                  <c:v>85.08595882261201</c:v>
                </c:pt>
                <c:pt idx="90">
                  <c:v>71.57174065799688</c:v>
                </c:pt>
                <c:pt idx="91">
                  <c:v>71.10939610075015</c:v>
                </c:pt>
                <c:pt idx="92">
                  <c:v>73.56891249264027</c:v>
                </c:pt>
                <c:pt idx="93">
                  <c:v>79.05223705693317</c:v>
                </c:pt>
                <c:pt idx="94">
                  <c:v>90.38303126344765</c:v>
                </c:pt>
                <c:pt idx="95">
                  <c:v>82.96856836389258</c:v>
                </c:pt>
                <c:pt idx="96">
                  <c:v>82.28713818128168</c:v>
                </c:pt>
                <c:pt idx="97">
                  <c:v>84.68086724667437</c:v>
                </c:pt>
                <c:pt idx="98">
                  <c:v>90.13096735591471</c:v>
                </c:pt>
                <c:pt idx="99">
                  <c:v>101.429783612343</c:v>
                </c:pt>
                <c:pt idx="100">
                  <c:v>91.21939563540065</c:v>
                </c:pt>
                <c:pt idx="101">
                  <c:v>88.67374854818273</c:v>
                </c:pt>
                <c:pt idx="102">
                  <c:v>91.186930984897</c:v>
                </c:pt>
                <c:pt idx="103">
                  <c:v>96.96625145017672</c:v>
                </c:pt>
                <c:pt idx="104">
                  <c:v>108.9629822011758</c:v>
                </c:pt>
                <c:pt idx="105">
                  <c:v>87.13929931895139</c:v>
                </c:pt>
                <c:pt idx="106">
                  <c:v>85.89483157068344</c:v>
                </c:pt>
                <c:pt idx="107">
                  <c:v>88.2327189956891</c:v>
                </c:pt>
                <c:pt idx="108">
                  <c:v>93.70997898724232</c:v>
                </c:pt>
                <c:pt idx="109">
                  <c:v>105.122964461696</c:v>
                </c:pt>
                <c:pt idx="110">
                  <c:v>88.6270081578779</c:v>
                </c:pt>
                <c:pt idx="111">
                  <c:v>87.64482503380905</c:v>
                </c:pt>
                <c:pt idx="112">
                  <c:v>89.94637710382742</c:v>
                </c:pt>
                <c:pt idx="113">
                  <c:v>95.3337373020567</c:v>
                </c:pt>
                <c:pt idx="114">
                  <c:v>106.5984679121325</c:v>
                </c:pt>
                <c:pt idx="115">
                  <c:v>93.7058209811226</c:v>
                </c:pt>
                <c:pt idx="116">
                  <c:v>92.89912783743985</c:v>
                </c:pt>
                <c:pt idx="117">
                  <c:v>95.15294588447168</c:v>
                </c:pt>
                <c:pt idx="118">
                  <c:v>100.4936498994991</c:v>
                </c:pt>
                <c:pt idx="119">
                  <c:v>111.706227482043</c:v>
                </c:pt>
                <c:pt idx="120">
                  <c:v>104.8054115132133</c:v>
                </c:pt>
                <c:pt idx="121">
                  <c:v>103.8876301371866</c:v>
                </c:pt>
                <c:pt idx="122">
                  <c:v>106.0707138622151</c:v>
                </c:pt>
                <c:pt idx="123">
                  <c:v>111.3633506272334</c:v>
                </c:pt>
                <c:pt idx="124">
                  <c:v>122.54290251077</c:v>
                </c:pt>
                <c:pt idx="125">
                  <c:v>65.95086498847527</c:v>
                </c:pt>
                <c:pt idx="126">
                  <c:v>64.8848132119877</c:v>
                </c:pt>
                <c:pt idx="127">
                  <c:v>67.65958753587162</c:v>
                </c:pt>
                <c:pt idx="128">
                  <c:v>73.61524001617373</c:v>
                </c:pt>
                <c:pt idx="129">
                  <c:v>86.01075875947846</c:v>
                </c:pt>
                <c:pt idx="130">
                  <c:v>63.84887496288567</c:v>
                </c:pt>
                <c:pt idx="131">
                  <c:v>63.62437267941872</c:v>
                </c:pt>
                <c:pt idx="132">
                  <c:v>66.30050135474534</c:v>
                </c:pt>
                <c:pt idx="133">
                  <c:v>72.04214262317525</c:v>
                </c:pt>
                <c:pt idx="134">
                  <c:v>83.8435040999221</c:v>
                </c:pt>
                <c:pt idx="135">
                  <c:v>65.81235242713355</c:v>
                </c:pt>
                <c:pt idx="136">
                  <c:v>65.78684244176824</c:v>
                </c:pt>
                <c:pt idx="137">
                  <c:v>68.46739825029593</c:v>
                </c:pt>
                <c:pt idx="138">
                  <c:v>74.15044494722659</c:v>
                </c:pt>
                <c:pt idx="139">
                  <c:v>85.78424338811615</c:v>
                </c:pt>
                <c:pt idx="140">
                  <c:v>71.2014254647121</c:v>
                </c:pt>
                <c:pt idx="141">
                  <c:v>71.23986279082803</c:v>
                </c:pt>
                <c:pt idx="142">
                  <c:v>73.9061506470506</c:v>
                </c:pt>
                <c:pt idx="143">
                  <c:v>79.55982253090338</c:v>
                </c:pt>
                <c:pt idx="144">
                  <c:v>91.14835296510135</c:v>
                </c:pt>
                <c:pt idx="145">
                  <c:v>82.70999068491254</c:v>
                </c:pt>
                <c:pt idx="146">
                  <c:v>82.59761861743969</c:v>
                </c:pt>
                <c:pt idx="147">
                  <c:v>85.25294404428328</c:v>
                </c:pt>
                <c:pt idx="148">
                  <c:v>90.92548228225394</c:v>
                </c:pt>
                <c:pt idx="149">
                  <c:v>102.5088502376742</c:v>
                </c:pt>
              </c:numCache>
            </c:numRef>
          </c:val>
          <c:smooth val="0"/>
        </c:ser>
        <c:dLbls>
          <c:showLegendKey val="0"/>
          <c:showVal val="0"/>
          <c:showCatName val="0"/>
          <c:showSerName val="0"/>
          <c:showPercent val="0"/>
          <c:showBubbleSize val="0"/>
        </c:dLbls>
        <c:marker val="1"/>
        <c:smooth val="0"/>
        <c:axId val="-2067368216"/>
        <c:axId val="-2077432616"/>
      </c:lineChart>
      <c:catAx>
        <c:axId val="-2067368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432616"/>
        <c:crosses val="autoZero"/>
        <c:auto val="1"/>
        <c:lblAlgn val="ctr"/>
        <c:lblOffset val="100"/>
        <c:noMultiLvlLbl val="0"/>
      </c:catAx>
      <c:valAx>
        <c:axId val="-207743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368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[1]Sheet1!$V$1</c:f>
              <c:strCache>
                <c:ptCount val="1"/>
                <c:pt idx="0">
                  <c:v>COST*CPI</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val>
            <c:numRef>
              <c:f>[1]Sheet1!$V$2:$V$151</c:f>
              <c:numCache>
                <c:formatCode>General</c:formatCode>
                <c:ptCount val="150"/>
                <c:pt idx="0">
                  <c:v>77.38008401270933</c:v>
                </c:pt>
                <c:pt idx="1">
                  <c:v>77.37917493305416</c:v>
                </c:pt>
                <c:pt idx="2">
                  <c:v>79.77234166335097</c:v>
                </c:pt>
                <c:pt idx="3">
                  <c:v>84.88087336640368</c:v>
                </c:pt>
                <c:pt idx="4">
                  <c:v>95.15817718749369</c:v>
                </c:pt>
                <c:pt idx="5">
                  <c:v>77.21631234806651</c:v>
                </c:pt>
                <c:pt idx="6">
                  <c:v>77.5644527573874</c:v>
                </c:pt>
                <c:pt idx="7">
                  <c:v>79.92737796579537</c:v>
                </c:pt>
                <c:pt idx="8">
                  <c:v>84.95595106919544</c:v>
                </c:pt>
                <c:pt idx="9">
                  <c:v>95.0923081577636</c:v>
                </c:pt>
                <c:pt idx="10">
                  <c:v>79.47309334696075</c:v>
                </c:pt>
                <c:pt idx="11">
                  <c:v>79.86890634465161</c:v>
                </c:pt>
                <c:pt idx="12">
                  <c:v>82.19694018354016</c:v>
                </c:pt>
                <c:pt idx="13">
                  <c:v>87.19804560658348</c:v>
                </c:pt>
                <c:pt idx="14">
                  <c:v>97.28459311907647</c:v>
                </c:pt>
                <c:pt idx="15">
                  <c:v>84.61796121610156</c:v>
                </c:pt>
                <c:pt idx="16">
                  <c:v>85.0004357321324</c:v>
                </c:pt>
                <c:pt idx="17">
                  <c:v>87.30113943245114</c:v>
                </c:pt>
                <c:pt idx="18">
                  <c:v>92.28039981707182</c:v>
                </c:pt>
                <c:pt idx="19">
                  <c:v>102.3305012947267</c:v>
                </c:pt>
                <c:pt idx="20">
                  <c:v>95.13488136935145</c:v>
                </c:pt>
                <c:pt idx="21">
                  <c:v>95.42397230464439</c:v>
                </c:pt>
                <c:pt idx="22">
                  <c:v>97.6678721237753</c:v>
                </c:pt>
                <c:pt idx="23">
                  <c:v>102.6135647053523</c:v>
                </c:pt>
                <c:pt idx="24">
                  <c:v>112.6171088798185</c:v>
                </c:pt>
                <c:pt idx="25">
                  <c:v>55.61353436075172</c:v>
                </c:pt>
                <c:pt idx="26">
                  <c:v>55.88710689013335</c:v>
                </c:pt>
                <c:pt idx="27">
                  <c:v>58.28055302702248</c:v>
                </c:pt>
                <c:pt idx="28">
                  <c:v>63.3858308811519</c:v>
                </c:pt>
                <c:pt idx="29">
                  <c:v>73.66039545659942</c:v>
                </c:pt>
                <c:pt idx="30">
                  <c:v>55.68737776186773</c:v>
                </c:pt>
                <c:pt idx="31">
                  <c:v>56.30091557981186</c:v>
                </c:pt>
                <c:pt idx="32">
                  <c:v>58.67628042126493</c:v>
                </c:pt>
                <c:pt idx="33">
                  <c:v>63.69746335465403</c:v>
                </c:pt>
                <c:pt idx="34">
                  <c:v>73.79918631058256</c:v>
                </c:pt>
                <c:pt idx="35">
                  <c:v>57.95853761796989</c:v>
                </c:pt>
                <c:pt idx="36">
                  <c:v>58.62638669154671</c:v>
                </c:pt>
                <c:pt idx="37">
                  <c:v>60.98496990368939</c:v>
                </c:pt>
                <c:pt idx="38">
                  <c:v>65.96854648478655</c:v>
                </c:pt>
                <c:pt idx="39">
                  <c:v>76.01596718012047</c:v>
                </c:pt>
                <c:pt idx="40">
                  <c:v>63.08376990810953</c:v>
                </c:pt>
                <c:pt idx="41">
                  <c:v>63.75355188296907</c:v>
                </c:pt>
                <c:pt idx="42">
                  <c:v>66.09527058875585</c:v>
                </c:pt>
                <c:pt idx="43">
                  <c:v>71.04867522081391</c:v>
                </c:pt>
                <c:pt idx="44">
                  <c:v>81.05822731959319</c:v>
                </c:pt>
                <c:pt idx="45">
                  <c:v>73.50880343401393</c:v>
                </c:pt>
                <c:pt idx="46">
                  <c:v>74.11819855451327</c:v>
                </c:pt>
                <c:pt idx="47">
                  <c:v>76.42904932427866</c:v>
                </c:pt>
                <c:pt idx="48">
                  <c:v>81.33810599427117</c:v>
                </c:pt>
                <c:pt idx="49">
                  <c:v>91.29471677155638</c:v>
                </c:pt>
                <c:pt idx="50">
                  <c:v>77.48891676096913</c:v>
                </c:pt>
                <c:pt idx="51">
                  <c:v>77.57068550670003</c:v>
                </c:pt>
                <c:pt idx="52">
                  <c:v>79.9876017973445</c:v>
                </c:pt>
                <c:pt idx="53">
                  <c:v>85.16814436018258</c:v>
                </c:pt>
                <c:pt idx="54">
                  <c:v>95.65857174895548</c:v>
                </c:pt>
                <c:pt idx="55">
                  <c:v>77.28616159898811</c:v>
                </c:pt>
                <c:pt idx="56">
                  <c:v>77.77030111851123</c:v>
                </c:pt>
                <c:pt idx="57">
                  <c:v>80.20289780236446</c:v>
                </c:pt>
                <c:pt idx="58">
                  <c:v>85.31709200973014</c:v>
                </c:pt>
                <c:pt idx="59">
                  <c:v>95.66228463208023</c:v>
                </c:pt>
                <c:pt idx="60">
                  <c:v>79.50882200752127</c:v>
                </c:pt>
                <c:pt idx="61">
                  <c:v>80.07920829159659</c:v>
                </c:pt>
                <c:pt idx="62">
                  <c:v>82.45331203303378</c:v>
                </c:pt>
                <c:pt idx="63">
                  <c:v>87.56642919907575</c:v>
                </c:pt>
                <c:pt idx="64">
                  <c:v>97.8499485292499</c:v>
                </c:pt>
                <c:pt idx="65">
                  <c:v>84.67252971047456</c:v>
                </c:pt>
                <c:pt idx="66">
                  <c:v>85.2144124656132</c:v>
                </c:pt>
                <c:pt idx="67">
                  <c:v>87.61595959477227</c:v>
                </c:pt>
                <c:pt idx="68">
                  <c:v>92.68783211277412</c:v>
                </c:pt>
                <c:pt idx="69">
                  <c:v>102.9675089927346</c:v>
                </c:pt>
                <c:pt idx="70">
                  <c:v>95.1981353982665</c:v>
                </c:pt>
                <c:pt idx="71">
                  <c:v>95.66260873998989</c:v>
                </c:pt>
                <c:pt idx="72">
                  <c:v>98.05493303752415</c:v>
                </c:pt>
                <c:pt idx="73">
                  <c:v>103.1242967608944</c:v>
                </c:pt>
                <c:pt idx="74">
                  <c:v>113.3747427532898</c:v>
                </c:pt>
                <c:pt idx="75">
                  <c:v>57.55612245310844</c:v>
                </c:pt>
                <c:pt idx="76">
                  <c:v>57.6731510340689</c:v>
                </c:pt>
                <c:pt idx="77">
                  <c:v>60.10487455491369</c:v>
                </c:pt>
                <c:pt idx="78">
                  <c:v>65.33562697685349</c:v>
                </c:pt>
                <c:pt idx="79">
                  <c:v>75.90959010933973</c:v>
                </c:pt>
                <c:pt idx="80">
                  <c:v>57.66742340452359</c:v>
                </c:pt>
                <c:pt idx="81">
                  <c:v>57.99886859455334</c:v>
                </c:pt>
                <c:pt idx="82">
                  <c:v>60.37778437146971</c:v>
                </c:pt>
                <c:pt idx="83">
                  <c:v>65.51439550705963</c:v>
                </c:pt>
                <c:pt idx="84">
                  <c:v>75.89555078406147</c:v>
                </c:pt>
                <c:pt idx="85">
                  <c:v>60.05561599256147</c:v>
                </c:pt>
                <c:pt idx="86">
                  <c:v>60.42103327304621</c:v>
                </c:pt>
                <c:pt idx="87">
                  <c:v>62.75935709096522</c:v>
                </c:pt>
                <c:pt idx="88">
                  <c:v>67.86015228167723</c:v>
                </c:pt>
                <c:pt idx="89">
                  <c:v>78.18321140864821</c:v>
                </c:pt>
                <c:pt idx="90">
                  <c:v>65.3500994248303</c:v>
                </c:pt>
                <c:pt idx="91">
                  <c:v>65.68573735911875</c:v>
                </c:pt>
                <c:pt idx="92">
                  <c:v>67.99478121727345</c:v>
                </c:pt>
                <c:pt idx="93">
                  <c:v>73.06284528841985</c:v>
                </c:pt>
                <c:pt idx="94">
                  <c:v>83.34873007866678</c:v>
                </c:pt>
                <c:pt idx="95">
                  <c:v>76.13093542143193</c:v>
                </c:pt>
                <c:pt idx="96">
                  <c:v>76.34523582002375</c:v>
                </c:pt>
                <c:pt idx="97">
                  <c:v>78.59399952031716</c:v>
                </c:pt>
                <c:pt idx="98">
                  <c:v>83.6154179691477</c:v>
                </c:pt>
                <c:pt idx="99">
                  <c:v>93.84324862351333</c:v>
                </c:pt>
                <c:pt idx="100">
                  <c:v>79.75794703218835</c:v>
                </c:pt>
                <c:pt idx="101">
                  <c:v>79.19517909990587</c:v>
                </c:pt>
                <c:pt idx="102">
                  <c:v>81.35060493275722</c:v>
                </c:pt>
                <c:pt idx="103">
                  <c:v>86.39221069978873</c:v>
                </c:pt>
                <c:pt idx="104">
                  <c:v>96.72676757360944</c:v>
                </c:pt>
                <c:pt idx="105">
                  <c:v>79.02194580602252</c:v>
                </c:pt>
                <c:pt idx="106">
                  <c:v>78.95267915058412</c:v>
                </c:pt>
                <c:pt idx="107">
                  <c:v>81.09690182963084</c:v>
                </c:pt>
                <c:pt idx="108">
                  <c:v>86.03501340963813</c:v>
                </c:pt>
                <c:pt idx="109">
                  <c:v>96.14713223522892</c:v>
                </c:pt>
                <c:pt idx="110">
                  <c:v>81.17189993456974</c:v>
                </c:pt>
                <c:pt idx="111">
                  <c:v>81.22504625639014</c:v>
                </c:pt>
                <c:pt idx="112">
                  <c:v>83.3420172097905</c:v>
                </c:pt>
                <c:pt idx="113">
                  <c:v>88.24092009715856</c:v>
                </c:pt>
                <c:pt idx="114">
                  <c:v>98.29852944693796</c:v>
                </c:pt>
                <c:pt idx="115">
                  <c:v>86.29849085817976</c:v>
                </c:pt>
                <c:pt idx="116">
                  <c:v>86.39851579074807</c:v>
                </c:pt>
                <c:pt idx="117">
                  <c:v>88.49352083220648</c:v>
                </c:pt>
                <c:pt idx="118">
                  <c:v>93.35039181673423</c:v>
                </c:pt>
                <c:pt idx="119">
                  <c:v>103.3669013739732</c:v>
                </c:pt>
                <c:pt idx="120">
                  <c:v>96.87608803614236</c:v>
                </c:pt>
                <c:pt idx="121">
                  <c:v>96.92749914595117</c:v>
                </c:pt>
                <c:pt idx="122">
                  <c:v>98.97153330589547</c:v>
                </c:pt>
                <c:pt idx="123">
                  <c:v>103.7773903177198</c:v>
                </c:pt>
                <c:pt idx="124">
                  <c:v>113.7329272174282</c:v>
                </c:pt>
                <c:pt idx="125">
                  <c:v>57.27508669894287</c:v>
                </c:pt>
                <c:pt idx="126">
                  <c:v>57.50200167371267</c:v>
                </c:pt>
                <c:pt idx="127">
                  <c:v>59.98414095752043</c:v>
                </c:pt>
                <c:pt idx="128">
                  <c:v>65.30329841828829</c:v>
                </c:pt>
                <c:pt idx="129">
                  <c:v>76.12313658623475</c:v>
                </c:pt>
                <c:pt idx="130">
                  <c:v>57.32813524449504</c:v>
                </c:pt>
                <c:pt idx="131">
                  <c:v>57.83264187021639</c:v>
                </c:pt>
                <c:pt idx="132">
                  <c:v>60.31333871751068</c:v>
                </c:pt>
                <c:pt idx="133">
                  <c:v>65.56465822555327</c:v>
                </c:pt>
                <c:pt idx="134">
                  <c:v>76.17573419773488</c:v>
                </c:pt>
                <c:pt idx="135">
                  <c:v>59.70577645429411</c:v>
                </c:pt>
                <c:pt idx="136">
                  <c:v>60.26108919986167</c:v>
                </c:pt>
                <c:pt idx="137">
                  <c:v>62.7339581701691</c:v>
                </c:pt>
                <c:pt idx="138">
                  <c:v>67.95785974002448</c:v>
                </c:pt>
                <c:pt idx="139">
                  <c:v>78.50664214515487</c:v>
                </c:pt>
                <c:pt idx="140">
                  <c:v>64.9944732281298</c:v>
                </c:pt>
                <c:pt idx="141">
                  <c:v>65.53363422685399</c:v>
                </c:pt>
                <c:pt idx="142">
                  <c:v>67.9869964358732</c:v>
                </c:pt>
                <c:pt idx="143">
                  <c:v>73.2015222626673</c:v>
                </c:pt>
                <c:pt idx="144">
                  <c:v>83.7232184178652</c:v>
                </c:pt>
                <c:pt idx="145">
                  <c:v>75.8221439881677</c:v>
                </c:pt>
                <c:pt idx="146">
                  <c:v>76.24687611345759</c:v>
                </c:pt>
                <c:pt idx="147">
                  <c:v>78.67308990667716</c:v>
                </c:pt>
                <c:pt idx="148">
                  <c:v>83.8663876343943</c:v>
                </c:pt>
                <c:pt idx="149">
                  <c:v>94.36611807454074</c:v>
                </c:pt>
              </c:numCache>
            </c:numRef>
          </c:val>
          <c:smooth val="0"/>
        </c:ser>
        <c:dLbls>
          <c:showLegendKey val="0"/>
          <c:showVal val="0"/>
          <c:showCatName val="0"/>
          <c:showSerName val="0"/>
          <c:showPercent val="0"/>
          <c:showBubbleSize val="0"/>
        </c:dLbls>
        <c:marker val="1"/>
        <c:smooth val="0"/>
        <c:axId val="2102092216"/>
        <c:axId val="2102096216"/>
      </c:lineChart>
      <c:catAx>
        <c:axId val="2102092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096216"/>
        <c:crosses val="autoZero"/>
        <c:auto val="1"/>
        <c:lblAlgn val="ctr"/>
        <c:lblOffset val="100"/>
        <c:noMultiLvlLbl val="0"/>
      </c:catAx>
      <c:valAx>
        <c:axId val="2102096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092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Sheet1!$V$1</c:f>
              <c:strCache>
                <c:ptCount val="1"/>
                <c:pt idx="0">
                  <c:v>COST*CPI</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val>
            <c:numRef>
              <c:f>Sheet1!$V$2:$V$151</c:f>
              <c:numCache>
                <c:formatCode>General</c:formatCode>
                <c:ptCount val="150"/>
                <c:pt idx="0">
                  <c:v>74.9064535308582</c:v>
                </c:pt>
                <c:pt idx="1">
                  <c:v>74.68774597017116</c:v>
                </c:pt>
                <c:pt idx="2">
                  <c:v>76.9815992841767</c:v>
                </c:pt>
                <c:pt idx="3">
                  <c:v>81.99164440259694</c:v>
                </c:pt>
                <c:pt idx="4">
                  <c:v>92.08027542071538</c:v>
                </c:pt>
                <c:pt idx="5">
                  <c:v>75.40454421131758</c:v>
                </c:pt>
                <c:pt idx="6">
                  <c:v>75.45166536893464</c:v>
                </c:pt>
                <c:pt idx="7">
                  <c:v>77.74760907973667</c:v>
                </c:pt>
                <c:pt idx="8">
                  <c:v>82.70875446627641</c:v>
                </c:pt>
                <c:pt idx="9">
                  <c:v>92.73052721459472</c:v>
                </c:pt>
                <c:pt idx="10">
                  <c:v>77.87802768142207</c:v>
                </c:pt>
                <c:pt idx="11">
                  <c:v>77.96391166643553</c:v>
                </c:pt>
                <c:pt idx="12">
                  <c:v>80.21644442694564</c:v>
                </c:pt>
                <c:pt idx="13">
                  <c:v>85.18062155021367</c:v>
                </c:pt>
                <c:pt idx="14">
                  <c:v>95.1619434600633</c:v>
                </c:pt>
                <c:pt idx="15">
                  <c:v>83.11716800477007</c:v>
                </c:pt>
                <c:pt idx="16">
                  <c:v>83.12240963205356</c:v>
                </c:pt>
                <c:pt idx="17">
                  <c:v>85.36843751851806</c:v>
                </c:pt>
                <c:pt idx="18">
                  <c:v>90.29966100697647</c:v>
                </c:pt>
                <c:pt idx="19">
                  <c:v>100.2761868887861</c:v>
                </c:pt>
                <c:pt idx="20">
                  <c:v>93.66999633688636</c:v>
                </c:pt>
                <c:pt idx="21">
                  <c:v>93.53111285986818</c:v>
                </c:pt>
                <c:pt idx="22">
                  <c:v>95.7155234687694</c:v>
                </c:pt>
                <c:pt idx="23">
                  <c:v>100.6173285320139</c:v>
                </c:pt>
                <c:pt idx="24">
                  <c:v>110.533306590249</c:v>
                </c:pt>
                <c:pt idx="25">
                  <c:v>53.4586500860885</c:v>
                </c:pt>
                <c:pt idx="26">
                  <c:v>53.55768537562325</c:v>
                </c:pt>
                <c:pt idx="27">
                  <c:v>55.87830571368497</c:v>
                </c:pt>
                <c:pt idx="28">
                  <c:v>60.88925381604926</c:v>
                </c:pt>
                <c:pt idx="29">
                  <c:v>70.9554392332724</c:v>
                </c:pt>
                <c:pt idx="30">
                  <c:v>54.0510099241979</c:v>
                </c:pt>
                <c:pt idx="31">
                  <c:v>54.40829909437321</c:v>
                </c:pt>
                <c:pt idx="32">
                  <c:v>56.72261183798912</c:v>
                </c:pt>
                <c:pt idx="33">
                  <c:v>61.69499833861071</c:v>
                </c:pt>
                <c:pt idx="34">
                  <c:v>71.68502212690474</c:v>
                </c:pt>
                <c:pt idx="35">
                  <c:v>56.52118091070084</c:v>
                </c:pt>
                <c:pt idx="36">
                  <c:v>56.90363644658107</c:v>
                </c:pt>
                <c:pt idx="37">
                  <c:v>59.21435235854169</c:v>
                </c:pt>
                <c:pt idx="38">
                  <c:v>64.15904631389257</c:v>
                </c:pt>
                <c:pt idx="39">
                  <c:v>74.12205376585896</c:v>
                </c:pt>
                <c:pt idx="40">
                  <c:v>61.72993259026533</c:v>
                </c:pt>
                <c:pt idx="41">
                  <c:v>62.05306430121667</c:v>
                </c:pt>
                <c:pt idx="42">
                  <c:v>64.33838109235595</c:v>
                </c:pt>
                <c:pt idx="43">
                  <c:v>69.26316112872054</c:v>
                </c:pt>
                <c:pt idx="44">
                  <c:v>79.21429094148642</c:v>
                </c:pt>
                <c:pt idx="45">
                  <c:v>72.21910864320696</c:v>
                </c:pt>
                <c:pt idx="46">
                  <c:v>72.39179773412968</c:v>
                </c:pt>
                <c:pt idx="47">
                  <c:v>74.6423208416637</c:v>
                </c:pt>
                <c:pt idx="48">
                  <c:v>79.51588708537167</c:v>
                </c:pt>
                <c:pt idx="49">
                  <c:v>89.42060610181877</c:v>
                </c:pt>
                <c:pt idx="50">
                  <c:v>75.01369254808206</c:v>
                </c:pt>
                <c:pt idx="51">
                  <c:v>74.89994612108354</c:v>
                </c:pt>
                <c:pt idx="52">
                  <c:v>77.21295559447388</c:v>
                </c:pt>
                <c:pt idx="53">
                  <c:v>82.28208166237712</c:v>
                </c:pt>
                <c:pt idx="54">
                  <c:v>92.6037470369171</c:v>
                </c:pt>
                <c:pt idx="55">
                  <c:v>75.46890795916443</c:v>
                </c:pt>
                <c:pt idx="56">
                  <c:v>75.64767359736595</c:v>
                </c:pt>
                <c:pt idx="57">
                  <c:v>77.99299854412968</c:v>
                </c:pt>
                <c:pt idx="58">
                  <c:v>83.04600971133788</c:v>
                </c:pt>
                <c:pt idx="59">
                  <c:v>93.26472225276527</c:v>
                </c:pt>
                <c:pt idx="60">
                  <c:v>77.91046596529558</c:v>
                </c:pt>
                <c:pt idx="61">
                  <c:v>78.14601930463063</c:v>
                </c:pt>
                <c:pt idx="62">
                  <c:v>80.48055191045816</c:v>
                </c:pt>
                <c:pt idx="63">
                  <c:v>85.50735257322852</c:v>
                </c:pt>
                <c:pt idx="64">
                  <c:v>95.70422150376143</c:v>
                </c:pt>
                <c:pt idx="65">
                  <c:v>83.12617960645142</c:v>
                </c:pt>
                <c:pt idx="66">
                  <c:v>83.30871267318746</c:v>
                </c:pt>
                <c:pt idx="67">
                  <c:v>85.6418198785821</c:v>
                </c:pt>
                <c:pt idx="68">
                  <c:v>90.65506137885117</c:v>
                </c:pt>
                <c:pt idx="69">
                  <c:v>100.8225129357692</c:v>
                </c:pt>
                <c:pt idx="70">
                  <c:v>93.63254575666049</c:v>
                </c:pt>
                <c:pt idx="71">
                  <c:v>93.69217085580861</c:v>
                </c:pt>
                <c:pt idx="72">
                  <c:v>95.97241931147393</c:v>
                </c:pt>
                <c:pt idx="73">
                  <c:v>100.982363345103</c:v>
                </c:pt>
                <c:pt idx="74">
                  <c:v>111.1455588731925</c:v>
                </c:pt>
                <c:pt idx="75">
                  <c:v>54.97710827738128</c:v>
                </c:pt>
                <c:pt idx="76">
                  <c:v>54.87746538904209</c:v>
                </c:pt>
                <c:pt idx="77">
                  <c:v>57.20264217912886</c:v>
                </c:pt>
                <c:pt idx="78">
                  <c:v>62.2963424124676</c:v>
                </c:pt>
                <c:pt idx="79">
                  <c:v>72.59164281631761</c:v>
                </c:pt>
                <c:pt idx="80">
                  <c:v>55.7676938254799</c:v>
                </c:pt>
                <c:pt idx="81">
                  <c:v>55.82354306033833</c:v>
                </c:pt>
                <c:pt idx="82">
                  <c:v>58.1219059061722</c:v>
                </c:pt>
                <c:pt idx="83">
                  <c:v>63.18092823621723</c:v>
                </c:pt>
                <c:pt idx="84">
                  <c:v>73.39244073192914</c:v>
                </c:pt>
                <c:pt idx="85">
                  <c:v>58.34872055417904</c:v>
                </c:pt>
                <c:pt idx="86">
                  <c:v>58.40742163317915</c:v>
                </c:pt>
                <c:pt idx="87">
                  <c:v>60.6765396700003</c:v>
                </c:pt>
                <c:pt idx="88">
                  <c:v>65.70681098530364</c:v>
                </c:pt>
                <c:pt idx="89">
                  <c:v>75.89176394286525</c:v>
                </c:pt>
                <c:pt idx="90">
                  <c:v>63.72481337626104</c:v>
                </c:pt>
                <c:pt idx="91">
                  <c:v>63.68112354622644</c:v>
                </c:pt>
                <c:pt idx="92">
                  <c:v>65.91607448192748</c:v>
                </c:pt>
                <c:pt idx="93">
                  <c:v>70.9238296348343</c:v>
                </c:pt>
                <c:pt idx="94">
                  <c:v>81.08019951054632</c:v>
                </c:pt>
                <c:pt idx="95">
                  <c:v>74.489090420966</c:v>
                </c:pt>
                <c:pt idx="96">
                  <c:v>74.25757879519535</c:v>
                </c:pt>
                <c:pt idx="97">
                  <c:v>76.43976885787976</c:v>
                </c:pt>
                <c:pt idx="98">
                  <c:v>81.38974763321816</c:v>
                </c:pt>
                <c:pt idx="99">
                  <c:v>91.49431497798207</c:v>
                </c:pt>
                <c:pt idx="100">
                  <c:v>76.7148037424119</c:v>
                </c:pt>
                <c:pt idx="101">
                  <c:v>75.81190576623272</c:v>
                </c:pt>
                <c:pt idx="102">
                  <c:v>77.85307804278922</c:v>
                </c:pt>
                <c:pt idx="103">
                  <c:v>82.75589107840835</c:v>
                </c:pt>
                <c:pt idx="104">
                  <c:v>92.81833219888632</c:v>
                </c:pt>
                <c:pt idx="105">
                  <c:v>77.02399561904518</c:v>
                </c:pt>
                <c:pt idx="106">
                  <c:v>76.48519528534927</c:v>
                </c:pt>
                <c:pt idx="107">
                  <c:v>78.54830125188739</c:v>
                </c:pt>
                <c:pt idx="108">
                  <c:v>83.41771444126625</c:v>
                </c:pt>
                <c:pt idx="109">
                  <c:v>93.39031982875923</c:v>
                </c:pt>
                <c:pt idx="110">
                  <c:v>79.46267253955311</c:v>
                </c:pt>
                <c:pt idx="111">
                  <c:v>78.99665813088104</c:v>
                </c:pt>
                <c:pt idx="112">
                  <c:v>81.02485685634109</c:v>
                </c:pt>
                <c:pt idx="113">
                  <c:v>85.85860047432696</c:v>
                </c:pt>
                <c:pt idx="114">
                  <c:v>95.81999523691363</c:v>
                </c:pt>
                <c:pt idx="115">
                  <c:v>84.72739933928015</c:v>
                </c:pt>
                <c:pt idx="116">
                  <c:v>84.1788809672736</c:v>
                </c:pt>
                <c:pt idx="117">
                  <c:v>86.18385130405704</c:v>
                </c:pt>
                <c:pt idx="118">
                  <c:v>90.98887301004052</c:v>
                </c:pt>
                <c:pt idx="119">
                  <c:v>100.9156115107671</c:v>
                </c:pt>
                <c:pt idx="120">
                  <c:v>95.3521713503048</c:v>
                </c:pt>
                <c:pt idx="121">
                  <c:v>94.6440667550168</c:v>
                </c:pt>
                <c:pt idx="122">
                  <c:v>96.5903535204457</c:v>
                </c:pt>
                <c:pt idx="123">
                  <c:v>101.3626868948591</c:v>
                </c:pt>
                <c:pt idx="124">
                  <c:v>111.2102736996983</c:v>
                </c:pt>
                <c:pt idx="125">
                  <c:v>54.70194757529228</c:v>
                </c:pt>
                <c:pt idx="126">
                  <c:v>54.74400447192697</c:v>
                </c:pt>
                <c:pt idx="127">
                  <c:v>57.11270420303227</c:v>
                </c:pt>
                <c:pt idx="128">
                  <c:v>62.275324008881</c:v>
                </c:pt>
                <c:pt idx="129">
                  <c:v>72.83943934285303</c:v>
                </c:pt>
                <c:pt idx="130">
                  <c:v>55.44631664484255</c:v>
                </c:pt>
                <c:pt idx="131">
                  <c:v>55.68280296974789</c:v>
                </c:pt>
                <c:pt idx="132">
                  <c:v>58.06958468480248</c:v>
                </c:pt>
                <c:pt idx="133">
                  <c:v>63.21230084921545</c:v>
                </c:pt>
                <c:pt idx="134">
                  <c:v>73.66717614729906</c:v>
                </c:pt>
                <c:pt idx="135">
                  <c:v>58.01421826859838</c:v>
                </c:pt>
                <c:pt idx="136">
                  <c:v>58.24848770949089</c:v>
                </c:pt>
                <c:pt idx="137">
                  <c:v>60.62058099403165</c:v>
                </c:pt>
                <c:pt idx="138">
                  <c:v>65.77498292949616</c:v>
                </c:pt>
                <c:pt idx="139">
                  <c:v>76.16642501192186</c:v>
                </c:pt>
                <c:pt idx="140">
                  <c:v>63.36099704470813</c:v>
                </c:pt>
                <c:pt idx="141">
                  <c:v>63.51995076729956</c:v>
                </c:pt>
                <c:pt idx="142">
                  <c:v>65.87822334295885</c:v>
                </c:pt>
                <c:pt idx="143">
                  <c:v>71.0037104178783</c:v>
                </c:pt>
                <c:pt idx="144">
                  <c:v>81.39088719814174</c:v>
                </c:pt>
                <c:pt idx="145">
                  <c:v>74.1395230263917</c:v>
                </c:pt>
                <c:pt idx="146">
                  <c:v>74.12837495678568</c:v>
                </c:pt>
                <c:pt idx="147">
                  <c:v>76.43796094850675</c:v>
                </c:pt>
                <c:pt idx="148">
                  <c:v>81.55242532370718</c:v>
                </c:pt>
                <c:pt idx="149">
                  <c:v>91.8962839441916</c:v>
                </c:pt>
              </c:numCache>
            </c:numRef>
          </c:val>
          <c:smooth val="0"/>
        </c:ser>
        <c:dLbls>
          <c:showLegendKey val="0"/>
          <c:showVal val="0"/>
          <c:showCatName val="0"/>
          <c:showSerName val="0"/>
          <c:showPercent val="0"/>
          <c:showBubbleSize val="0"/>
        </c:dLbls>
        <c:marker val="1"/>
        <c:smooth val="0"/>
        <c:axId val="-2078145464"/>
        <c:axId val="-2078237560"/>
      </c:lineChart>
      <c:catAx>
        <c:axId val="-2078145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237560"/>
        <c:crosses val="autoZero"/>
        <c:auto val="1"/>
        <c:lblAlgn val="ctr"/>
        <c:lblOffset val="100"/>
        <c:noMultiLvlLbl val="0"/>
      </c:catAx>
      <c:valAx>
        <c:axId val="-2078237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4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COST*CPI</c:v>
                </c:pt>
              </c:strCache>
            </c:strRef>
          </c:tx>
          <c:spPr>
            <a:ln w="28575" cap="rnd">
              <a:solidFill>
                <a:schemeClr val="accent1"/>
              </a:solidFill>
              <a:round/>
            </a:ln>
            <a:effectLst/>
          </c:spPr>
          <c:marker>
            <c:symbol val="square"/>
            <c:size val="4"/>
            <c:spPr>
              <a:solidFill>
                <a:schemeClr val="accent1"/>
              </a:solidFill>
              <a:ln w="9525">
                <a:solidFill>
                  <a:schemeClr val="accent1"/>
                </a:solidFill>
              </a:ln>
              <a:effectLst/>
            </c:spPr>
          </c:marker>
          <c:val>
            <c:numRef>
              <c:f>Sheet1!$Z$2:$Z$151</c:f>
              <c:numCache>
                <c:formatCode>General</c:formatCode>
                <c:ptCount val="150"/>
                <c:pt idx="0">
                  <c:v>77.19915120650683</c:v>
                </c:pt>
                <c:pt idx="1">
                  <c:v>78.33430253698415</c:v>
                </c:pt>
                <c:pt idx="2">
                  <c:v>81.9211245218541</c:v>
                </c:pt>
                <c:pt idx="3">
                  <c:v>87.39942599199167</c:v>
                </c:pt>
                <c:pt idx="4">
                  <c:v>98.17617395647895</c:v>
                </c:pt>
                <c:pt idx="5">
                  <c:v>77.76255382655607</c:v>
                </c:pt>
                <c:pt idx="6">
                  <c:v>79.5345862243864</c:v>
                </c:pt>
                <c:pt idx="7">
                  <c:v>83.13269617580588</c:v>
                </c:pt>
                <c:pt idx="8">
                  <c:v>88.6039307854908</c:v>
                </c:pt>
                <c:pt idx="9">
                  <c:v>99.36336378919338</c:v>
                </c:pt>
                <c:pt idx="10">
                  <c:v>80.40299237117948</c:v>
                </c:pt>
                <c:pt idx="11">
                  <c:v>82.1909840649051</c:v>
                </c:pt>
                <c:pt idx="12">
                  <c:v>85.81908944693593</c:v>
                </c:pt>
                <c:pt idx="13">
                  <c:v>91.29297065236473</c:v>
                </c:pt>
                <c:pt idx="14">
                  <c:v>102.0523072053836</c:v>
                </c:pt>
                <c:pt idx="15">
                  <c:v>85.68500545661711</c:v>
                </c:pt>
                <c:pt idx="16">
                  <c:v>87.50411229632516</c:v>
                </c:pt>
                <c:pt idx="17">
                  <c:v>91.19374885330987</c:v>
                </c:pt>
                <c:pt idx="18">
                  <c:v>96.67225168456773</c:v>
                </c:pt>
                <c:pt idx="19">
                  <c:v>107.4315451386098</c:v>
                </c:pt>
                <c:pt idx="20">
                  <c:v>96.25015305889853</c:v>
                </c:pt>
                <c:pt idx="21">
                  <c:v>98.13089258844437</c:v>
                </c:pt>
                <c:pt idx="22">
                  <c:v>101.9405510670322</c:v>
                </c:pt>
                <c:pt idx="23">
                  <c:v>107.4320362193479</c:v>
                </c:pt>
                <c:pt idx="24">
                  <c:v>118.1913788552366</c:v>
                </c:pt>
                <c:pt idx="25">
                  <c:v>55.85868093518497</c:v>
                </c:pt>
                <c:pt idx="26">
                  <c:v>57.04866321754508</c:v>
                </c:pt>
                <c:pt idx="27">
                  <c:v>60.39215848138937</c:v>
                </c:pt>
                <c:pt idx="28">
                  <c:v>65.8381244452165</c:v>
                </c:pt>
                <c:pt idx="29">
                  <c:v>76.62267802750442</c:v>
                </c:pt>
                <c:pt idx="30">
                  <c:v>56.62869710791347</c:v>
                </c:pt>
                <c:pt idx="31">
                  <c:v>58.2833326083903</c:v>
                </c:pt>
                <c:pt idx="32">
                  <c:v>61.63746005771929</c:v>
                </c:pt>
                <c:pt idx="33">
                  <c:v>67.07586433920315</c:v>
                </c:pt>
                <c:pt idx="34">
                  <c:v>77.84409138309995</c:v>
                </c:pt>
                <c:pt idx="35">
                  <c:v>59.26952652191797</c:v>
                </c:pt>
                <c:pt idx="36">
                  <c:v>60.93995701442842</c:v>
                </c:pt>
                <c:pt idx="37">
                  <c:v>64.32487050002339</c:v>
                </c:pt>
                <c:pt idx="38">
                  <c:v>69.76570748750557</c:v>
                </c:pt>
                <c:pt idx="39">
                  <c:v>80.53431224549912</c:v>
                </c:pt>
                <c:pt idx="40">
                  <c:v>64.55171899776593</c:v>
                </c:pt>
                <c:pt idx="41">
                  <c:v>66.25248149125493</c:v>
                </c:pt>
                <c:pt idx="42">
                  <c:v>69.697899030527</c:v>
                </c:pt>
                <c:pt idx="43">
                  <c:v>75.14479673651378</c:v>
                </c:pt>
                <c:pt idx="44">
                  <c:v>85.91298670962499</c:v>
                </c:pt>
                <c:pt idx="45">
                  <c:v>75.11728852774585</c:v>
                </c:pt>
                <c:pt idx="46">
                  <c:v>76.87809606184585</c:v>
                </c:pt>
                <c:pt idx="47">
                  <c:v>80.44534140979651</c:v>
                </c:pt>
                <c:pt idx="48">
                  <c:v>85.90271628780212</c:v>
                </c:pt>
                <c:pt idx="49">
                  <c:v>96.67343990221146</c:v>
                </c:pt>
                <c:pt idx="50">
                  <c:v>77.30585355786343</c:v>
                </c:pt>
                <c:pt idx="51">
                  <c:v>78.45015030019516</c:v>
                </c:pt>
                <c:pt idx="52">
                  <c:v>81.21349557603679</c:v>
                </c:pt>
                <c:pt idx="53">
                  <c:v>86.63971594573444</c:v>
                </c:pt>
                <c:pt idx="54">
                  <c:v>97.9096550362493</c:v>
                </c:pt>
                <c:pt idx="55">
                  <c:v>77.91419127218368</c:v>
                </c:pt>
                <c:pt idx="56">
                  <c:v>79.65162127347737</c:v>
                </c:pt>
                <c:pt idx="57">
                  <c:v>82.47414157475448</c:v>
                </c:pt>
                <c:pt idx="58">
                  <c:v>87.9573125726878</c:v>
                </c:pt>
                <c:pt idx="59">
                  <c:v>99.07679206698906</c:v>
                </c:pt>
                <c:pt idx="60">
                  <c:v>80.60076522036355</c:v>
                </c:pt>
                <c:pt idx="61">
                  <c:v>82.33193629341842</c:v>
                </c:pt>
                <c:pt idx="62">
                  <c:v>85.19774352475031</c:v>
                </c:pt>
                <c:pt idx="63">
                  <c:v>90.68954321153409</c:v>
                </c:pt>
                <c:pt idx="64">
                  <c:v>101.7271787509666</c:v>
                </c:pt>
                <c:pt idx="65">
                  <c:v>85.9113292275056</c:v>
                </c:pt>
                <c:pt idx="66">
                  <c:v>87.6664134113369</c:v>
                </c:pt>
                <c:pt idx="67">
                  <c:v>90.5419671338731</c:v>
                </c:pt>
                <c:pt idx="68">
                  <c:v>96.08631125596215</c:v>
                </c:pt>
                <c:pt idx="69">
                  <c:v>107.1110076038529</c:v>
                </c:pt>
                <c:pt idx="70">
                  <c:v>96.51262345051803</c:v>
                </c:pt>
                <c:pt idx="71">
                  <c:v>98.2826431930018</c:v>
                </c:pt>
                <c:pt idx="72">
                  <c:v>101.2429279979125</c:v>
                </c:pt>
                <c:pt idx="73">
                  <c:v>106.7935988853516</c:v>
                </c:pt>
                <c:pt idx="74">
                  <c:v>117.7832998403129</c:v>
                </c:pt>
                <c:pt idx="75">
                  <c:v>58.3619092387297</c:v>
                </c:pt>
                <c:pt idx="76">
                  <c:v>60.40845237754131</c:v>
                </c:pt>
                <c:pt idx="77">
                  <c:v>64.589873109226</c:v>
                </c:pt>
                <c:pt idx="78">
                  <c:v>70.48081269309878</c:v>
                </c:pt>
                <c:pt idx="79">
                  <c:v>81.9972853553698</c:v>
                </c:pt>
                <c:pt idx="80">
                  <c:v>59.73149215995526</c:v>
                </c:pt>
                <c:pt idx="81">
                  <c:v>61.7905513401049</c:v>
                </c:pt>
                <c:pt idx="82">
                  <c:v>66.0015633198731</c:v>
                </c:pt>
                <c:pt idx="83">
                  <c:v>71.89284989434101</c:v>
                </c:pt>
                <c:pt idx="84">
                  <c:v>83.40491552994403</c:v>
                </c:pt>
                <c:pt idx="85">
                  <c:v>62.5123098345368</c:v>
                </c:pt>
                <c:pt idx="86">
                  <c:v>64.60254398263007</c:v>
                </c:pt>
                <c:pt idx="87">
                  <c:v>68.87267630583504</c:v>
                </c:pt>
                <c:pt idx="88">
                  <c:v>74.77141245491034</c:v>
                </c:pt>
                <c:pt idx="89">
                  <c:v>86.2835621785301</c:v>
                </c:pt>
                <c:pt idx="90">
                  <c:v>68.07350246071385</c:v>
                </c:pt>
                <c:pt idx="91">
                  <c:v>70.22434288509562</c:v>
                </c:pt>
                <c:pt idx="92">
                  <c:v>74.61735082670255</c:v>
                </c:pt>
                <c:pt idx="93">
                  <c:v>80.52795938633344</c:v>
                </c:pt>
                <c:pt idx="94">
                  <c:v>92.04017659667419</c:v>
                </c:pt>
                <c:pt idx="95">
                  <c:v>79.19711410926886</c:v>
                </c:pt>
                <c:pt idx="96">
                  <c:v>81.46952323079156</c:v>
                </c:pt>
                <c:pt idx="97">
                  <c:v>86.10564689294019</c:v>
                </c:pt>
                <c:pt idx="98">
                  <c:v>92.03998892653563</c:v>
                </c:pt>
                <c:pt idx="99">
                  <c:v>103.5521826634381</c:v>
                </c:pt>
                <c:pt idx="100">
                  <c:v>80.33803330860407</c:v>
                </c:pt>
                <c:pt idx="101">
                  <c:v>82.62571372682325</c:v>
                </c:pt>
                <c:pt idx="102">
                  <c:v>87.28827157732587</c:v>
                </c:pt>
                <c:pt idx="103">
                  <c:v>93.20253588012868</c:v>
                </c:pt>
                <c:pt idx="104">
                  <c:v>104.7423188633551</c:v>
                </c:pt>
                <c:pt idx="105">
                  <c:v>81.69728733968729</c:v>
                </c:pt>
                <c:pt idx="106">
                  <c:v>83.99823882994154</c:v>
                </c:pt>
                <c:pt idx="107">
                  <c:v>88.69156711382089</c:v>
                </c:pt>
                <c:pt idx="108">
                  <c:v>94.60555550415124</c:v>
                </c:pt>
                <c:pt idx="109">
                  <c:v>106.1408242416115</c:v>
                </c:pt>
                <c:pt idx="110">
                  <c:v>84.47841976938154</c:v>
                </c:pt>
                <c:pt idx="111">
                  <c:v>86.81061898790782</c:v>
                </c:pt>
                <c:pt idx="112">
                  <c:v>91.5642663359067</c:v>
                </c:pt>
                <c:pt idx="113">
                  <c:v>97.48318886933287</c:v>
                </c:pt>
                <c:pt idx="114">
                  <c:v>109.0191640317814</c:v>
                </c:pt>
                <c:pt idx="115">
                  <c:v>90.03997128976883</c:v>
                </c:pt>
                <c:pt idx="116">
                  <c:v>92.43287217653231</c:v>
                </c:pt>
                <c:pt idx="117">
                  <c:v>97.30775502784471</c:v>
                </c:pt>
                <c:pt idx="118">
                  <c:v>103.2394142077756</c:v>
                </c:pt>
                <c:pt idx="119">
                  <c:v>114.7769724420913</c:v>
                </c:pt>
                <c:pt idx="120">
                  <c:v>101.1637011234046</c:v>
                </c:pt>
                <c:pt idx="121">
                  <c:v>103.6786884329003</c:v>
                </c:pt>
                <c:pt idx="122">
                  <c:v>108.7947967998666</c:v>
                </c:pt>
                <c:pt idx="123">
                  <c:v>114.7472905778855</c:v>
                </c:pt>
                <c:pt idx="124">
                  <c:v>126.2875212216472</c:v>
                </c:pt>
                <c:pt idx="125">
                  <c:v>58.08373045303509</c:v>
                </c:pt>
                <c:pt idx="126">
                  <c:v>60.13491693867073</c:v>
                </c:pt>
                <c:pt idx="127">
                  <c:v>63.07809025365075</c:v>
                </c:pt>
                <c:pt idx="128">
                  <c:v>68.87481093122337</c:v>
                </c:pt>
                <c:pt idx="129">
                  <c:v>81.13527013748933</c:v>
                </c:pt>
                <c:pt idx="130">
                  <c:v>59.52236219769147</c:v>
                </c:pt>
                <c:pt idx="131">
                  <c:v>61.5246731458295</c:v>
                </c:pt>
                <c:pt idx="132">
                  <c:v>64.61223197305314</c:v>
                </c:pt>
                <c:pt idx="133">
                  <c:v>70.48514992987</c:v>
                </c:pt>
                <c:pt idx="134">
                  <c:v>82.48375735885605</c:v>
                </c:pt>
                <c:pt idx="135">
                  <c:v>62.36339857682414</c:v>
                </c:pt>
                <c:pt idx="136">
                  <c:v>64.37999071799706</c:v>
                </c:pt>
                <c:pt idx="137">
                  <c:v>67.49841719556336</c:v>
                </c:pt>
                <c:pt idx="138">
                  <c:v>73.43438753105464</c:v>
                </c:pt>
                <c:pt idx="139">
                  <c:v>85.32045891900198</c:v>
                </c:pt>
                <c:pt idx="140">
                  <c:v>67.96500884909079</c:v>
                </c:pt>
                <c:pt idx="141">
                  <c:v>70.02700996155108</c:v>
                </c:pt>
                <c:pt idx="142">
                  <c:v>73.19694110358995</c:v>
                </c:pt>
                <c:pt idx="143">
                  <c:v>79.11192464557454</c:v>
                </c:pt>
                <c:pt idx="144">
                  <c:v>91.00417755531226</c:v>
                </c:pt>
                <c:pt idx="145">
                  <c:v>79.15925803177352</c:v>
                </c:pt>
                <c:pt idx="146">
                  <c:v>81.28850573551557</c:v>
                </c:pt>
                <c:pt idx="147">
                  <c:v>84.5493542860378</c:v>
                </c:pt>
                <c:pt idx="148">
                  <c:v>90.5286656492707</c:v>
                </c:pt>
                <c:pt idx="149">
                  <c:v>102.4664076853746</c:v>
                </c:pt>
              </c:numCache>
            </c:numRef>
          </c:val>
          <c:smooth val="0"/>
        </c:ser>
        <c:dLbls>
          <c:showLegendKey val="0"/>
          <c:showVal val="0"/>
          <c:showCatName val="0"/>
          <c:showSerName val="0"/>
          <c:showPercent val="0"/>
          <c:showBubbleSize val="0"/>
        </c:dLbls>
        <c:marker val="1"/>
        <c:smooth val="0"/>
        <c:axId val="-2074908280"/>
        <c:axId val="-2073212472"/>
      </c:lineChart>
      <c:catAx>
        <c:axId val="-20749082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212472"/>
        <c:crosses val="autoZero"/>
        <c:auto val="1"/>
        <c:lblAlgn val="ctr"/>
        <c:lblOffset val="100"/>
        <c:noMultiLvlLbl val="0"/>
      </c:catAx>
      <c:valAx>
        <c:axId val="-2073212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08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Sheet1!$V$1</c:f>
              <c:strCache>
                <c:ptCount val="1"/>
                <c:pt idx="0">
                  <c:v>COST*CPI</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val>
            <c:numRef>
              <c:f>Sheet1!$V$2:$V$151</c:f>
              <c:numCache>
                <c:formatCode>General</c:formatCode>
                <c:ptCount val="150"/>
                <c:pt idx="0">
                  <c:v>75.86814129712587</c:v>
                </c:pt>
                <c:pt idx="1">
                  <c:v>77.00577836554366</c:v>
                </c:pt>
                <c:pt idx="2">
                  <c:v>80.57581788080051</c:v>
                </c:pt>
                <c:pt idx="3">
                  <c:v>86.05311543454363</c:v>
                </c:pt>
                <c:pt idx="4">
                  <c:v>96.82996145014083</c:v>
                </c:pt>
                <c:pt idx="5">
                  <c:v>76.44450905255513</c:v>
                </c:pt>
                <c:pt idx="6">
                  <c:v>78.20826970882052</c:v>
                </c:pt>
                <c:pt idx="7">
                  <c:v>81.78966074789525</c:v>
                </c:pt>
                <c:pt idx="8">
                  <c:v>87.25879685333396</c:v>
                </c:pt>
                <c:pt idx="9">
                  <c:v>98.01820460343678</c:v>
                </c:pt>
                <c:pt idx="10">
                  <c:v>79.08498481222911</c:v>
                </c:pt>
                <c:pt idx="11">
                  <c:v>80.86468326510227</c:v>
                </c:pt>
                <c:pt idx="12">
                  <c:v>84.4760542063408</c:v>
                </c:pt>
                <c:pt idx="13">
                  <c:v>89.9478230470981</c:v>
                </c:pt>
                <c:pt idx="14">
                  <c:v>100.7071320240237</c:v>
                </c:pt>
                <c:pt idx="15">
                  <c:v>84.36717102667535</c:v>
                </c:pt>
                <c:pt idx="16">
                  <c:v>86.17792674969737</c:v>
                </c:pt>
                <c:pt idx="17">
                  <c:v>89.84953335525323</c:v>
                </c:pt>
                <c:pt idx="18">
                  <c:v>95.32835640471917</c:v>
                </c:pt>
                <c:pt idx="19">
                  <c:v>106.0877645768094</c:v>
                </c:pt>
                <c:pt idx="20">
                  <c:v>94.9326652309484</c:v>
                </c:pt>
                <c:pt idx="21">
                  <c:v>96.80364369787065</c:v>
                </c:pt>
                <c:pt idx="22">
                  <c:v>100.5975854563459</c:v>
                </c:pt>
                <c:pt idx="23">
                  <c:v>106.0868413887557</c:v>
                </c:pt>
                <c:pt idx="24">
                  <c:v>116.846155931226</c:v>
                </c:pt>
                <c:pt idx="25">
                  <c:v>54.52689198710453</c:v>
                </c:pt>
                <c:pt idx="26">
                  <c:v>55.7187629224079</c:v>
                </c:pt>
                <c:pt idx="27">
                  <c:v>59.04587322327199</c:v>
                </c:pt>
                <c:pt idx="28">
                  <c:v>64.49078048252146</c:v>
                </c:pt>
                <c:pt idx="29">
                  <c:v>75.27626941894642</c:v>
                </c:pt>
                <c:pt idx="30">
                  <c:v>55.30989947168354</c:v>
                </c:pt>
                <c:pt idx="31">
                  <c:v>56.95566829926548</c:v>
                </c:pt>
                <c:pt idx="32">
                  <c:v>60.29429593256923</c:v>
                </c:pt>
                <c:pt idx="33">
                  <c:v>65.73090002858966</c:v>
                </c:pt>
                <c:pt idx="34">
                  <c:v>76.49896814579101</c:v>
                </c:pt>
                <c:pt idx="35">
                  <c:v>57.95077336473545</c:v>
                </c:pt>
                <c:pt idx="36">
                  <c:v>59.6122808362055</c:v>
                </c:pt>
                <c:pt idx="37">
                  <c:v>62.98086297530089</c:v>
                </c:pt>
                <c:pt idx="38">
                  <c:v>68.42071744032776</c:v>
                </c:pt>
                <c:pt idx="39">
                  <c:v>79.18916415428281</c:v>
                </c:pt>
                <c:pt idx="40">
                  <c:v>63.23398423792773</c:v>
                </c:pt>
                <c:pt idx="41">
                  <c:v>64.92572640961463</c:v>
                </c:pt>
                <c:pt idx="42">
                  <c:v>68.35475892923517</c:v>
                </c:pt>
                <c:pt idx="43">
                  <c:v>73.79978513684679</c:v>
                </c:pt>
                <c:pt idx="44">
                  <c:v>84.56895034556663</c:v>
                </c:pt>
                <c:pt idx="45">
                  <c:v>73.79903816417833</c:v>
                </c:pt>
                <c:pt idx="46">
                  <c:v>75.55159025870287</c:v>
                </c:pt>
                <c:pt idx="47">
                  <c:v>79.10225163342911</c:v>
                </c:pt>
                <c:pt idx="48">
                  <c:v>84.5576690151905</c:v>
                </c:pt>
                <c:pt idx="49">
                  <c:v>95.32824597140574</c:v>
                </c:pt>
                <c:pt idx="50">
                  <c:v>75.97484754367598</c:v>
                </c:pt>
                <c:pt idx="51">
                  <c:v>77.12500092211272</c:v>
                </c:pt>
                <c:pt idx="52">
                  <c:v>79.89575679000144</c:v>
                </c:pt>
                <c:pt idx="53">
                  <c:v>85.3013814004612</c:v>
                </c:pt>
                <c:pt idx="54">
                  <c:v>96.59133916523003</c:v>
                </c:pt>
                <c:pt idx="55">
                  <c:v>76.59900090192765</c:v>
                </c:pt>
                <c:pt idx="56">
                  <c:v>78.3253356049226</c:v>
                </c:pt>
                <c:pt idx="57">
                  <c:v>81.15270324401618</c:v>
                </c:pt>
                <c:pt idx="58">
                  <c:v>86.63580381716488</c:v>
                </c:pt>
                <c:pt idx="59">
                  <c:v>97.75025650741448</c:v>
                </c:pt>
                <c:pt idx="60">
                  <c:v>79.27967446777525</c:v>
                </c:pt>
                <c:pt idx="61">
                  <c:v>81.00469817182176</c:v>
                </c:pt>
                <c:pt idx="62">
                  <c:v>83.8729685812507</c:v>
                </c:pt>
                <c:pt idx="63">
                  <c:v>89.3445246283434</c:v>
                </c:pt>
                <c:pt idx="64">
                  <c:v>100.4211396447405</c:v>
                </c:pt>
                <c:pt idx="65">
                  <c:v>84.59374330923197</c:v>
                </c:pt>
                <c:pt idx="66">
                  <c:v>86.33871428897295</c:v>
                </c:pt>
                <c:pt idx="67">
                  <c:v>89.20374124733135</c:v>
                </c:pt>
                <c:pt idx="68">
                  <c:v>94.74669601999875</c:v>
                </c:pt>
                <c:pt idx="69">
                  <c:v>105.7656845222417</c:v>
                </c:pt>
                <c:pt idx="70">
                  <c:v>95.19206020317986</c:v>
                </c:pt>
                <c:pt idx="71">
                  <c:v>96.96518324349104</c:v>
                </c:pt>
                <c:pt idx="72">
                  <c:v>99.93433231575767</c:v>
                </c:pt>
                <c:pt idx="73">
                  <c:v>105.4878380298066</c:v>
                </c:pt>
                <c:pt idx="74">
                  <c:v>116.4742819484548</c:v>
                </c:pt>
                <c:pt idx="75">
                  <c:v>56.97604515364893</c:v>
                </c:pt>
                <c:pt idx="76">
                  <c:v>59.00434123983718</c:v>
                </c:pt>
                <c:pt idx="77">
                  <c:v>63.15206010794358</c:v>
                </c:pt>
                <c:pt idx="78">
                  <c:v>69.0405930195865</c:v>
                </c:pt>
                <c:pt idx="79">
                  <c:v>80.55695549157755</c:v>
                </c:pt>
                <c:pt idx="80">
                  <c:v>58.34430314175459</c:v>
                </c:pt>
                <c:pt idx="81">
                  <c:v>60.38670474014898</c:v>
                </c:pt>
                <c:pt idx="82">
                  <c:v>64.56576241221735</c:v>
                </c:pt>
                <c:pt idx="83">
                  <c:v>70.45480605706607</c:v>
                </c:pt>
                <c:pt idx="84">
                  <c:v>81.96702926900495</c:v>
                </c:pt>
                <c:pt idx="85">
                  <c:v>61.12523626063238</c:v>
                </c:pt>
                <c:pt idx="86">
                  <c:v>63.19873814276247</c:v>
                </c:pt>
                <c:pt idx="87">
                  <c:v>67.43689331714621</c:v>
                </c:pt>
                <c:pt idx="88">
                  <c:v>73.33157656935442</c:v>
                </c:pt>
                <c:pt idx="89">
                  <c:v>84.84359800881351</c:v>
                </c:pt>
                <c:pt idx="90">
                  <c:v>66.68843095889245</c:v>
                </c:pt>
                <c:pt idx="91">
                  <c:v>68.82070038847455</c:v>
                </c:pt>
                <c:pt idx="92">
                  <c:v>73.18157934198337</c:v>
                </c:pt>
                <c:pt idx="93">
                  <c:v>79.08805042894428</c:v>
                </c:pt>
                <c:pt idx="94">
                  <c:v>90.60013928323022</c:v>
                </c:pt>
                <c:pt idx="95">
                  <c:v>77.81092432119912</c:v>
                </c:pt>
                <c:pt idx="96">
                  <c:v>80.06619209310541</c:v>
                </c:pt>
                <c:pt idx="97">
                  <c:v>84.66991887832005</c:v>
                </c:pt>
                <c:pt idx="98">
                  <c:v>90.5999518043379</c:v>
                </c:pt>
                <c:pt idx="99">
                  <c:v>102.1120168366553</c:v>
                </c:pt>
                <c:pt idx="100">
                  <c:v>78.9541094463162</c:v>
                </c:pt>
                <c:pt idx="101">
                  <c:v>81.22237249792647</c:v>
                </c:pt>
                <c:pt idx="102">
                  <c:v>85.85218630137562</c:v>
                </c:pt>
                <c:pt idx="103">
                  <c:v>91.76465805134122</c:v>
                </c:pt>
                <c:pt idx="104">
                  <c:v>103.3017713737599</c:v>
                </c:pt>
                <c:pt idx="105">
                  <c:v>80.31327691724783</c:v>
                </c:pt>
                <c:pt idx="106">
                  <c:v>82.59496744892574</c:v>
                </c:pt>
                <c:pt idx="107">
                  <c:v>87.2558264251461</c:v>
                </c:pt>
                <c:pt idx="108">
                  <c:v>93.16804242494572</c:v>
                </c:pt>
                <c:pt idx="109">
                  <c:v>104.7032190510028</c:v>
                </c:pt>
                <c:pt idx="110">
                  <c:v>83.0945607033404</c:v>
                </c:pt>
                <c:pt idx="111">
                  <c:v>85.40736788354148</c:v>
                </c:pt>
                <c:pt idx="112">
                  <c:v>90.12628808508109</c:v>
                </c:pt>
                <c:pt idx="113">
                  <c:v>96.04569146811475</c:v>
                </c:pt>
                <c:pt idx="114">
                  <c:v>107.5815766478519</c:v>
                </c:pt>
                <c:pt idx="115">
                  <c:v>88.65427229797872</c:v>
                </c:pt>
                <c:pt idx="116">
                  <c:v>91.02976910402273</c:v>
                </c:pt>
                <c:pt idx="117">
                  <c:v>95.87202828085118</c:v>
                </c:pt>
                <c:pt idx="118">
                  <c:v>101.7994588988404</c:v>
                </c:pt>
                <c:pt idx="119">
                  <c:v>113.3366507291805</c:v>
                </c:pt>
                <c:pt idx="120">
                  <c:v>99.77858478737873</c:v>
                </c:pt>
                <c:pt idx="121">
                  <c:v>102.2758901411755</c:v>
                </c:pt>
                <c:pt idx="122">
                  <c:v>107.3591244587983</c:v>
                </c:pt>
                <c:pt idx="123">
                  <c:v>113.3099965699225</c:v>
                </c:pt>
                <c:pt idx="124">
                  <c:v>124.8501571440879</c:v>
                </c:pt>
                <c:pt idx="125">
                  <c:v>56.69784180817212</c:v>
                </c:pt>
                <c:pt idx="126">
                  <c:v>58.73820133312842</c:v>
                </c:pt>
                <c:pt idx="127">
                  <c:v>61.67634494287013</c:v>
                </c:pt>
                <c:pt idx="128">
                  <c:v>67.46429133989312</c:v>
                </c:pt>
                <c:pt idx="129">
                  <c:v>79.73471130803854</c:v>
                </c:pt>
                <c:pt idx="130">
                  <c:v>58.14042383680061</c:v>
                </c:pt>
                <c:pt idx="131">
                  <c:v>60.13034357442761</c:v>
                </c:pt>
                <c:pt idx="132">
                  <c:v>63.19688898164015</c:v>
                </c:pt>
                <c:pt idx="133">
                  <c:v>69.06690951616297</c:v>
                </c:pt>
                <c:pt idx="134">
                  <c:v>81.0902809014494</c:v>
                </c:pt>
                <c:pt idx="135">
                  <c:v>60.97396568229907</c:v>
                </c:pt>
                <c:pt idx="136">
                  <c:v>62.96993127567603</c:v>
                </c:pt>
                <c:pt idx="137">
                  <c:v>66.1021697340577</c:v>
                </c:pt>
                <c:pt idx="138">
                  <c:v>72.0197251575859</c:v>
                </c:pt>
                <c:pt idx="139">
                  <c:v>83.9305713212694</c:v>
                </c:pt>
                <c:pt idx="140">
                  <c:v>66.59024469978587</c:v>
                </c:pt>
                <c:pt idx="141">
                  <c:v>68.62804706725225</c:v>
                </c:pt>
                <c:pt idx="142">
                  <c:v>71.797047401771</c:v>
                </c:pt>
                <c:pt idx="143">
                  <c:v>77.72608802466657</c:v>
                </c:pt>
                <c:pt idx="144">
                  <c:v>89.60530965475454</c:v>
                </c:pt>
                <c:pt idx="145">
                  <c:v>77.77368896376819</c:v>
                </c:pt>
                <c:pt idx="146">
                  <c:v>79.87807239472323</c:v>
                </c:pt>
                <c:pt idx="147">
                  <c:v>83.13215794907571</c:v>
                </c:pt>
                <c:pt idx="148">
                  <c:v>89.1445209519191</c:v>
                </c:pt>
                <c:pt idx="149">
                  <c:v>101.0433203825409</c:v>
                </c:pt>
              </c:numCache>
            </c:numRef>
          </c:val>
          <c:smooth val="0"/>
        </c:ser>
        <c:dLbls>
          <c:showLegendKey val="0"/>
          <c:showVal val="0"/>
          <c:showCatName val="0"/>
          <c:showSerName val="0"/>
          <c:showPercent val="0"/>
          <c:showBubbleSize val="0"/>
        </c:dLbls>
        <c:marker val="1"/>
        <c:smooth val="0"/>
        <c:axId val="-2065280568"/>
        <c:axId val="-2065291400"/>
      </c:lineChart>
      <c:catAx>
        <c:axId val="-20652805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291400"/>
        <c:crosses val="autoZero"/>
        <c:auto val="1"/>
        <c:lblAlgn val="ctr"/>
        <c:lblOffset val="100"/>
        <c:noMultiLvlLbl val="0"/>
      </c:catAx>
      <c:valAx>
        <c:axId val="-206529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280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Sheet1!$R$1</c:f>
              <c:strCache>
                <c:ptCount val="1"/>
                <c:pt idx="0">
                  <c:v>COST*CPI</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val>
            <c:numRef>
              <c:f>Sheet1!$R$2:$R$151</c:f>
              <c:numCache>
                <c:formatCode>General</c:formatCode>
                <c:ptCount val="150"/>
                <c:pt idx="0">
                  <c:v>74.57368001493991</c:v>
                </c:pt>
                <c:pt idx="1">
                  <c:v>75.68644051092824</c:v>
                </c:pt>
                <c:pt idx="2">
                  <c:v>79.24200270411068</c:v>
                </c:pt>
                <c:pt idx="3">
                  <c:v>84.71860028495868</c:v>
                </c:pt>
                <c:pt idx="4">
                  <c:v>95.4970481583631</c:v>
                </c:pt>
                <c:pt idx="5">
                  <c:v>75.16449432303907</c:v>
                </c:pt>
                <c:pt idx="6">
                  <c:v>76.89158076383074</c:v>
                </c:pt>
                <c:pt idx="7">
                  <c:v>80.45720514794115</c:v>
                </c:pt>
                <c:pt idx="8">
                  <c:v>85.92646900476583</c:v>
                </c:pt>
                <c:pt idx="9">
                  <c:v>96.68745447812412</c:v>
                </c:pt>
                <c:pt idx="10">
                  <c:v>77.80583289379831</c:v>
                </c:pt>
                <c:pt idx="11">
                  <c:v>79.54935830863242</c:v>
                </c:pt>
                <c:pt idx="12">
                  <c:v>83.14529753799674</c:v>
                </c:pt>
                <c:pt idx="13">
                  <c:v>88.61562650622238</c:v>
                </c:pt>
                <c:pt idx="14">
                  <c:v>99.37647975530828</c:v>
                </c:pt>
                <c:pt idx="15">
                  <c:v>83.09202075905917</c:v>
                </c:pt>
                <c:pt idx="16">
                  <c:v>84.86188112361795</c:v>
                </c:pt>
                <c:pt idx="17">
                  <c:v>88.51991146353307</c:v>
                </c:pt>
                <c:pt idx="18">
                  <c:v>93.9960178401569</c:v>
                </c:pt>
                <c:pt idx="19">
                  <c:v>104.7568670491045</c:v>
                </c:pt>
                <c:pt idx="20">
                  <c:v>93.66253305743173</c:v>
                </c:pt>
                <c:pt idx="21">
                  <c:v>95.49034936972084</c:v>
                </c:pt>
                <c:pt idx="22">
                  <c:v>99.26771474227335</c:v>
                </c:pt>
                <c:pt idx="23">
                  <c:v>104.7574297906908</c:v>
                </c:pt>
                <c:pt idx="24">
                  <c:v>115.5183368056564</c:v>
                </c:pt>
                <c:pt idx="25">
                  <c:v>53.2211588939836</c:v>
                </c:pt>
                <c:pt idx="26">
                  <c:v>54.39630253317064</c:v>
                </c:pt>
                <c:pt idx="27">
                  <c:v>57.70884979538496</c:v>
                </c:pt>
                <c:pt idx="28">
                  <c:v>63.15352024219887</c:v>
                </c:pt>
                <c:pt idx="29">
                  <c:v>73.94015241155427</c:v>
                </c:pt>
                <c:pt idx="30">
                  <c:v>54.01776110404088</c:v>
                </c:pt>
                <c:pt idx="31">
                  <c:v>55.6363116135496</c:v>
                </c:pt>
                <c:pt idx="32">
                  <c:v>58.95962686241879</c:v>
                </c:pt>
                <c:pt idx="33">
                  <c:v>64.39602412754991</c:v>
                </c:pt>
                <c:pt idx="34">
                  <c:v>75.1646055450469</c:v>
                </c:pt>
                <c:pt idx="35">
                  <c:v>56.6601856942296</c:v>
                </c:pt>
                <c:pt idx="36">
                  <c:v>58.29348427573078</c:v>
                </c:pt>
                <c:pt idx="37">
                  <c:v>61.6470411343677</c:v>
                </c:pt>
                <c:pt idx="38">
                  <c:v>67.08590088041805</c:v>
                </c:pt>
                <c:pt idx="39">
                  <c:v>77.85478394291168</c:v>
                </c:pt>
                <c:pt idx="40">
                  <c:v>61.94615173960973</c:v>
                </c:pt>
                <c:pt idx="41">
                  <c:v>63.60651779510193</c:v>
                </c:pt>
                <c:pt idx="42">
                  <c:v>67.02056180239872</c:v>
                </c:pt>
                <c:pt idx="43">
                  <c:v>72.46590859819194</c:v>
                </c:pt>
                <c:pt idx="44">
                  <c:v>83.2354660002861</c:v>
                </c:pt>
                <c:pt idx="45">
                  <c:v>72.5175869526819</c:v>
                </c:pt>
                <c:pt idx="46">
                  <c:v>74.23465231317261</c:v>
                </c:pt>
                <c:pt idx="47">
                  <c:v>77.77026093113934</c:v>
                </c:pt>
                <c:pt idx="48">
                  <c:v>83.22451361115966</c:v>
                </c:pt>
                <c:pt idx="49">
                  <c:v>93.99710536428392</c:v>
                </c:pt>
                <c:pt idx="50">
                  <c:v>74.68044262054468</c:v>
                </c:pt>
                <c:pt idx="51">
                  <c:v>75.82272337854965</c:v>
                </c:pt>
                <c:pt idx="52">
                  <c:v>78.57253046225628</c:v>
                </c:pt>
                <c:pt idx="53">
                  <c:v>84.0038513819715</c:v>
                </c:pt>
                <c:pt idx="54">
                  <c:v>95.27861069729385</c:v>
                </c:pt>
                <c:pt idx="55">
                  <c:v>75.30906633167119</c:v>
                </c:pt>
                <c:pt idx="56">
                  <c:v>77.01734792746176</c:v>
                </c:pt>
                <c:pt idx="57">
                  <c:v>79.86021162082886</c:v>
                </c:pt>
                <c:pt idx="58">
                  <c:v>85.34513258411818</c:v>
                </c:pt>
                <c:pt idx="59">
                  <c:v>96.42899775907513</c:v>
                </c:pt>
                <c:pt idx="60">
                  <c:v>77.9961258269282</c:v>
                </c:pt>
                <c:pt idx="61">
                  <c:v>79.69901973275461</c:v>
                </c:pt>
                <c:pt idx="62">
                  <c:v>82.57640947553884</c:v>
                </c:pt>
                <c:pt idx="63">
                  <c:v>88.06662120668616</c:v>
                </c:pt>
                <c:pt idx="64">
                  <c:v>99.0808312719133</c:v>
                </c:pt>
                <c:pt idx="65">
                  <c:v>83.31068740276656</c:v>
                </c:pt>
                <c:pt idx="66">
                  <c:v>85.02014663303895</c:v>
                </c:pt>
                <c:pt idx="67">
                  <c:v>87.92365414158137</c:v>
                </c:pt>
                <c:pt idx="68">
                  <c:v>93.43152026804166</c:v>
                </c:pt>
                <c:pt idx="69">
                  <c:v>104.4388623263702</c:v>
                </c:pt>
                <c:pt idx="70">
                  <c:v>93.91981810882997</c:v>
                </c:pt>
                <c:pt idx="71">
                  <c:v>95.65079261631504</c:v>
                </c:pt>
                <c:pt idx="72">
                  <c:v>98.61559669312721</c:v>
                </c:pt>
                <c:pt idx="73">
                  <c:v>104.1591314913897</c:v>
                </c:pt>
                <c:pt idx="74">
                  <c:v>115.1774875873079</c:v>
                </c:pt>
                <c:pt idx="75">
                  <c:v>55.62432747732081</c:v>
                </c:pt>
                <c:pt idx="76">
                  <c:v>57.60786054317668</c:v>
                </c:pt>
                <c:pt idx="77">
                  <c:v>61.72749623293046</c:v>
                </c:pt>
                <c:pt idx="78">
                  <c:v>67.614810646335</c:v>
                </c:pt>
                <c:pt idx="79">
                  <c:v>79.13351774111096</c:v>
                </c:pt>
                <c:pt idx="80">
                  <c:v>56.99594002743621</c:v>
                </c:pt>
                <c:pt idx="81">
                  <c:v>58.99179547316957</c:v>
                </c:pt>
                <c:pt idx="82">
                  <c:v>63.14049363325383</c:v>
                </c:pt>
                <c:pt idx="83">
                  <c:v>69.02690982565944</c:v>
                </c:pt>
                <c:pt idx="84">
                  <c:v>80.5409898633007</c:v>
                </c:pt>
                <c:pt idx="85">
                  <c:v>59.77783227854074</c:v>
                </c:pt>
                <c:pt idx="86">
                  <c:v>61.8037965722044</c:v>
                </c:pt>
                <c:pt idx="87">
                  <c:v>66.0139835919823</c:v>
                </c:pt>
                <c:pt idx="88">
                  <c:v>71.90621414270353</c:v>
                </c:pt>
                <c:pt idx="89">
                  <c:v>83.42041977003796</c:v>
                </c:pt>
                <c:pt idx="90">
                  <c:v>65.3441632298257</c:v>
                </c:pt>
                <c:pt idx="91">
                  <c:v>67.42765725400393</c:v>
                </c:pt>
                <c:pt idx="92">
                  <c:v>71.75908984655797</c:v>
                </c:pt>
                <c:pt idx="93">
                  <c:v>77.663013255647</c:v>
                </c:pt>
                <c:pt idx="94">
                  <c:v>89.177173856929</c:v>
                </c:pt>
                <c:pt idx="95">
                  <c:v>76.47729646237436</c:v>
                </c:pt>
                <c:pt idx="96">
                  <c:v>78.67609182231847</c:v>
                </c:pt>
                <c:pt idx="97">
                  <c:v>83.24798242767222</c:v>
                </c:pt>
                <c:pt idx="98">
                  <c:v>89.17802289871484</c:v>
                </c:pt>
                <c:pt idx="99">
                  <c:v>100.6922931245011</c:v>
                </c:pt>
                <c:pt idx="100">
                  <c:v>77.61793043381901</c:v>
                </c:pt>
                <c:pt idx="101">
                  <c:v>79.8322042865008</c:v>
                </c:pt>
                <c:pt idx="102">
                  <c:v>84.42988078787227</c:v>
                </c:pt>
                <c:pt idx="103">
                  <c:v>90.34159809878278</c:v>
                </c:pt>
                <c:pt idx="104">
                  <c:v>101.8829642532935</c:v>
                </c:pt>
                <c:pt idx="105">
                  <c:v>78.9792666233426</c:v>
                </c:pt>
                <c:pt idx="106">
                  <c:v>81.20588132675799</c:v>
                </c:pt>
                <c:pt idx="107">
                  <c:v>85.8336016650215</c:v>
                </c:pt>
                <c:pt idx="108">
                  <c:v>91.74618461220707</c:v>
                </c:pt>
                <c:pt idx="109">
                  <c:v>103.2831660591807</c:v>
                </c:pt>
                <c:pt idx="110">
                  <c:v>81.76190759814438</c:v>
                </c:pt>
                <c:pt idx="111">
                  <c:v>84.01905909729164</c:v>
                </c:pt>
                <c:pt idx="112">
                  <c:v>88.7080996381888</c:v>
                </c:pt>
                <c:pt idx="113">
                  <c:v>94.62292627976754</c:v>
                </c:pt>
                <c:pt idx="114">
                  <c:v>106.1604521205823</c:v>
                </c:pt>
                <c:pt idx="115">
                  <c:v>87.32879444066803</c:v>
                </c:pt>
                <c:pt idx="116">
                  <c:v>89.6408559261425</c:v>
                </c:pt>
                <c:pt idx="117">
                  <c:v>94.45385919158238</c:v>
                </c:pt>
                <c:pt idx="118">
                  <c:v>100.3789776807363</c:v>
                </c:pt>
                <c:pt idx="119">
                  <c:v>111.9179646699514</c:v>
                </c:pt>
                <c:pt idx="120">
                  <c:v>98.45807558409597</c:v>
                </c:pt>
                <c:pt idx="121">
                  <c:v>100.8888788569675</c:v>
                </c:pt>
                <c:pt idx="122">
                  <c:v>105.9422561069328</c:v>
                </c:pt>
                <c:pt idx="123">
                  <c:v>111.8913318856822</c:v>
                </c:pt>
                <c:pt idx="124">
                  <c:v>123.433267778408</c:v>
                </c:pt>
                <c:pt idx="125">
                  <c:v>55.34592743989678</c:v>
                </c:pt>
                <c:pt idx="126">
                  <c:v>57.34312778915386</c:v>
                </c:pt>
                <c:pt idx="127">
                  <c:v>60.31120594551291</c:v>
                </c:pt>
                <c:pt idx="128">
                  <c:v>66.07754748049119</c:v>
                </c:pt>
                <c:pt idx="129">
                  <c:v>78.32162610033302</c:v>
                </c:pt>
                <c:pt idx="130">
                  <c:v>56.78609471543263</c:v>
                </c:pt>
                <c:pt idx="131">
                  <c:v>58.75277740735883</c:v>
                </c:pt>
                <c:pt idx="132">
                  <c:v>61.81171067814425</c:v>
                </c:pt>
                <c:pt idx="133">
                  <c:v>67.67166425109374</c:v>
                </c:pt>
                <c:pt idx="134">
                  <c:v>79.6853040266699</c:v>
                </c:pt>
                <c:pt idx="135">
                  <c:v>59.63714380778663</c:v>
                </c:pt>
                <c:pt idx="136">
                  <c:v>61.59166300641854</c:v>
                </c:pt>
                <c:pt idx="137">
                  <c:v>64.71940952845139</c:v>
                </c:pt>
                <c:pt idx="138">
                  <c:v>70.6116924497277</c:v>
                </c:pt>
                <c:pt idx="139">
                  <c:v>82.51415661112568</c:v>
                </c:pt>
                <c:pt idx="140">
                  <c:v>65.242321995236</c:v>
                </c:pt>
                <c:pt idx="141">
                  <c:v>67.22817291045041</c:v>
                </c:pt>
                <c:pt idx="142">
                  <c:v>70.42635331950699</c:v>
                </c:pt>
                <c:pt idx="143">
                  <c:v>76.30981190377139</c:v>
                </c:pt>
                <c:pt idx="144">
                  <c:v>88.20567163441919</c:v>
                </c:pt>
                <c:pt idx="145">
                  <c:v>76.44470515268068</c:v>
                </c:pt>
                <c:pt idx="146">
                  <c:v>78.51943698529407</c:v>
                </c:pt>
                <c:pt idx="147">
                  <c:v>81.73967872682346</c:v>
                </c:pt>
                <c:pt idx="148">
                  <c:v>87.75881645852334</c:v>
                </c:pt>
                <c:pt idx="149">
                  <c:v>99.64106313266309</c:v>
                </c:pt>
              </c:numCache>
            </c:numRef>
          </c:val>
          <c:smooth val="0"/>
        </c:ser>
        <c:dLbls>
          <c:showLegendKey val="0"/>
          <c:showVal val="0"/>
          <c:showCatName val="0"/>
          <c:showSerName val="0"/>
          <c:showPercent val="0"/>
          <c:showBubbleSize val="0"/>
        </c:dLbls>
        <c:marker val="1"/>
        <c:smooth val="0"/>
        <c:axId val="2126837096"/>
        <c:axId val="-2082253112"/>
      </c:lineChart>
      <c:catAx>
        <c:axId val="2126837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253112"/>
        <c:crosses val="autoZero"/>
        <c:auto val="1"/>
        <c:lblAlgn val="ctr"/>
        <c:lblOffset val="100"/>
        <c:noMultiLvlLbl val="0"/>
      </c:catAx>
      <c:valAx>
        <c:axId val="-2082253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37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COST*CPI</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Sheet1!$Z$2:$Z$151</c:f>
              <c:numCache>
                <c:formatCode>General</c:formatCode>
                <c:ptCount val="150"/>
                <c:pt idx="0">
                  <c:v>73.29409994058455</c:v>
                </c:pt>
                <c:pt idx="1">
                  <c:v>74.56113933759457</c:v>
                </c:pt>
                <c:pt idx="2">
                  <c:v>77.10583144854057</c:v>
                </c:pt>
                <c:pt idx="3">
                  <c:v>82.20079881524853</c:v>
                </c:pt>
                <c:pt idx="4">
                  <c:v>92.37618413442756</c:v>
                </c:pt>
                <c:pt idx="5">
                  <c:v>74.03329546813388</c:v>
                </c:pt>
                <c:pt idx="6">
                  <c:v>75.29304180560894</c:v>
                </c:pt>
                <c:pt idx="7">
                  <c:v>77.82026993974808</c:v>
                </c:pt>
                <c:pt idx="8">
                  <c:v>82.87976336818853</c:v>
                </c:pt>
                <c:pt idx="9">
                  <c:v>92.98442545966842</c:v>
                </c:pt>
                <c:pt idx="10">
                  <c:v>76.48238116459353</c:v>
                </c:pt>
                <c:pt idx="11">
                  <c:v>77.73845620172612</c:v>
                </c:pt>
                <c:pt idx="12">
                  <c:v>80.2642581790316</c:v>
                </c:pt>
                <c:pt idx="13">
                  <c:v>85.32015716620761</c:v>
                </c:pt>
                <c:pt idx="14">
                  <c:v>95.41696732749583</c:v>
                </c:pt>
                <c:pt idx="15">
                  <c:v>81.42715693723408</c:v>
                </c:pt>
                <c:pt idx="16">
                  <c:v>82.67983044261881</c:v>
                </c:pt>
                <c:pt idx="17">
                  <c:v>85.20539556668193</c:v>
                </c:pt>
                <c:pt idx="18">
                  <c:v>90.25809355068269</c:v>
                </c:pt>
                <c:pt idx="19">
                  <c:v>100.3470916211666</c:v>
                </c:pt>
                <c:pt idx="20">
                  <c:v>91.45138449445731</c:v>
                </c:pt>
                <c:pt idx="21">
                  <c:v>92.7017209072255</c:v>
                </c:pt>
                <c:pt idx="22">
                  <c:v>95.22872306133255</c:v>
                </c:pt>
                <c:pt idx="23">
                  <c:v>100.2839376088723</c:v>
                </c:pt>
                <c:pt idx="24">
                  <c:v>110.3753421775952</c:v>
                </c:pt>
                <c:pt idx="25">
                  <c:v>53.0331186163041</c:v>
                </c:pt>
                <c:pt idx="26">
                  <c:v>54.29996016976996</c:v>
                </c:pt>
                <c:pt idx="27">
                  <c:v>56.84148678400955</c:v>
                </c:pt>
                <c:pt idx="28">
                  <c:v>61.92933178312806</c:v>
                </c:pt>
                <c:pt idx="29">
                  <c:v>72.09179198356768</c:v>
                </c:pt>
                <c:pt idx="30">
                  <c:v>53.87766244869365</c:v>
                </c:pt>
                <c:pt idx="31">
                  <c:v>55.13552340589251</c:v>
                </c:pt>
                <c:pt idx="32">
                  <c:v>57.65785978838401</c:v>
                </c:pt>
                <c:pt idx="33">
                  <c:v>62.70675141580848</c:v>
                </c:pt>
                <c:pt idx="34">
                  <c:v>72.79519888197106</c:v>
                </c:pt>
                <c:pt idx="35">
                  <c:v>56.35278790711294</c:v>
                </c:pt>
                <c:pt idx="36">
                  <c:v>57.60911566218873</c:v>
                </c:pt>
                <c:pt idx="37">
                  <c:v>60.12989131447004</c:v>
                </c:pt>
                <c:pt idx="38">
                  <c:v>65.1761770653314</c:v>
                </c:pt>
                <c:pt idx="39">
                  <c:v>75.25962346884155</c:v>
                </c:pt>
                <c:pt idx="40">
                  <c:v>61.34539580086332</c:v>
                </c:pt>
                <c:pt idx="41">
                  <c:v>62.60018396428813</c:v>
                </c:pt>
                <c:pt idx="42">
                  <c:v>65.12089056622577</c:v>
                </c:pt>
                <c:pt idx="43">
                  <c:v>70.16638584300409</c:v>
                </c:pt>
                <c:pt idx="44">
                  <c:v>80.24718851358942</c:v>
                </c:pt>
                <c:pt idx="45">
                  <c:v>71.34093188231162</c:v>
                </c:pt>
                <c:pt idx="46">
                  <c:v>72.59432345090982</c:v>
                </c:pt>
                <c:pt idx="47">
                  <c:v>75.11140788333605</c:v>
                </c:pt>
                <c:pt idx="48">
                  <c:v>80.15692023460004</c:v>
                </c:pt>
                <c:pt idx="49">
                  <c:v>90.23481120946475</c:v>
                </c:pt>
                <c:pt idx="50">
                  <c:v>73.39540484720597</c:v>
                </c:pt>
                <c:pt idx="51">
                  <c:v>74.6879621045406</c:v>
                </c:pt>
                <c:pt idx="52">
                  <c:v>77.22235452367055</c:v>
                </c:pt>
                <c:pt idx="53">
                  <c:v>82.29037559419363</c:v>
                </c:pt>
                <c:pt idx="54">
                  <c:v>92.45202412501555</c:v>
                </c:pt>
                <c:pt idx="55">
                  <c:v>74.0972270253162</c:v>
                </c:pt>
                <c:pt idx="56">
                  <c:v>75.38062658457653</c:v>
                </c:pt>
                <c:pt idx="57">
                  <c:v>77.90063101073834</c:v>
                </c:pt>
                <c:pt idx="58">
                  <c:v>82.93527116006264</c:v>
                </c:pt>
                <c:pt idx="59">
                  <c:v>93.01187282959066</c:v>
                </c:pt>
                <c:pt idx="60">
                  <c:v>76.54368397525155</c:v>
                </c:pt>
                <c:pt idx="61">
                  <c:v>77.82737606108839</c:v>
                </c:pt>
                <c:pt idx="62">
                  <c:v>80.34522227483857</c:v>
                </c:pt>
                <c:pt idx="63">
                  <c:v>85.37636730218088</c:v>
                </c:pt>
                <c:pt idx="64">
                  <c:v>95.44239404045001</c:v>
                </c:pt>
                <c:pt idx="65">
                  <c:v>81.52529012677233</c:v>
                </c:pt>
                <c:pt idx="66">
                  <c:v>82.80981773252763</c:v>
                </c:pt>
                <c:pt idx="67">
                  <c:v>85.32855418773997</c:v>
                </c:pt>
                <c:pt idx="68">
                  <c:v>90.35820726790104</c:v>
                </c:pt>
                <c:pt idx="69">
                  <c:v>100.4182007211238</c:v>
                </c:pt>
                <c:pt idx="70">
                  <c:v>91.5489968675962</c:v>
                </c:pt>
                <c:pt idx="71">
                  <c:v>92.83686732128633</c:v>
                </c:pt>
                <c:pt idx="72">
                  <c:v>95.3561180298861</c:v>
                </c:pt>
                <c:pt idx="73">
                  <c:v>100.3858464789214</c:v>
                </c:pt>
                <c:pt idx="74">
                  <c:v>110.4427466086144</c:v>
                </c:pt>
                <c:pt idx="75">
                  <c:v>53.28648253856894</c:v>
                </c:pt>
                <c:pt idx="76">
                  <c:v>54.55886044675702</c:v>
                </c:pt>
                <c:pt idx="77">
                  <c:v>57.1187844788067</c:v>
                </c:pt>
                <c:pt idx="78">
                  <c:v>62.24228426831325</c:v>
                </c:pt>
                <c:pt idx="79">
                  <c:v>72.4806048586905</c:v>
                </c:pt>
                <c:pt idx="80">
                  <c:v>54.23472832490158</c:v>
                </c:pt>
                <c:pt idx="81">
                  <c:v>55.50134632580013</c:v>
                </c:pt>
                <c:pt idx="82">
                  <c:v>58.04666815740213</c:v>
                </c:pt>
                <c:pt idx="83">
                  <c:v>63.14113734087872</c:v>
                </c:pt>
                <c:pt idx="84">
                  <c:v>73.3213231953707</c:v>
                </c:pt>
                <c:pt idx="85">
                  <c:v>56.68414956512766</c:v>
                </c:pt>
                <c:pt idx="86">
                  <c:v>57.94649090764574</c:v>
                </c:pt>
                <c:pt idx="87">
                  <c:v>60.48908809803406</c:v>
                </c:pt>
                <c:pt idx="88">
                  <c:v>65.57831813280853</c:v>
                </c:pt>
                <c:pt idx="89">
                  <c:v>75.74698536691954</c:v>
                </c:pt>
                <c:pt idx="90">
                  <c:v>61.66862345221627</c:v>
                </c:pt>
                <c:pt idx="91">
                  <c:v>62.92676606746426</c:v>
                </c:pt>
                <c:pt idx="92">
                  <c:v>65.46919320749637</c:v>
                </c:pt>
                <c:pt idx="93">
                  <c:v>70.55680186734666</c:v>
                </c:pt>
                <c:pt idx="94">
                  <c:v>80.72027558787208</c:v>
                </c:pt>
                <c:pt idx="95">
                  <c:v>71.73520155362745</c:v>
                </c:pt>
                <c:pt idx="96">
                  <c:v>72.98977696248899</c:v>
                </c:pt>
                <c:pt idx="97">
                  <c:v>75.5344956657361</c:v>
                </c:pt>
                <c:pt idx="98">
                  <c:v>80.62792019004689</c:v>
                </c:pt>
                <c:pt idx="99">
                  <c:v>90.79896281437824</c:v>
                </c:pt>
                <c:pt idx="100">
                  <c:v>73.35145928092806</c:v>
                </c:pt>
                <c:pt idx="101">
                  <c:v>74.62473556451215</c:v>
                </c:pt>
                <c:pt idx="102">
                  <c:v>77.19166692465068</c:v>
                </c:pt>
                <c:pt idx="103">
                  <c:v>82.32864234509734</c:v>
                </c:pt>
                <c:pt idx="104">
                  <c:v>92.57424500722885</c:v>
                </c:pt>
                <c:pt idx="105">
                  <c:v>74.18061152216019</c:v>
                </c:pt>
                <c:pt idx="106">
                  <c:v>75.44624093653875</c:v>
                </c:pt>
                <c:pt idx="107">
                  <c:v>77.99804864940291</c:v>
                </c:pt>
                <c:pt idx="108">
                  <c:v>83.105705619476</c:v>
                </c:pt>
                <c:pt idx="109">
                  <c:v>93.3011825890775</c:v>
                </c:pt>
                <c:pt idx="110">
                  <c:v>76.5650056954136</c:v>
                </c:pt>
                <c:pt idx="111">
                  <c:v>77.82512757980157</c:v>
                </c:pt>
                <c:pt idx="112">
                  <c:v>80.3722034132302</c:v>
                </c:pt>
                <c:pt idx="113">
                  <c:v>85.47220989914883</c:v>
                </c:pt>
                <c:pt idx="114">
                  <c:v>95.65529780256068</c:v>
                </c:pt>
                <c:pt idx="115">
                  <c:v>81.52618119747167</c:v>
                </c:pt>
                <c:pt idx="116">
                  <c:v>82.78182187144913</c:v>
                </c:pt>
                <c:pt idx="117">
                  <c:v>85.32874290117213</c:v>
                </c:pt>
                <c:pt idx="118">
                  <c:v>90.42695827502972</c:v>
                </c:pt>
                <c:pt idx="119">
                  <c:v>100.6071287430198</c:v>
                </c:pt>
                <c:pt idx="120">
                  <c:v>91.48736076574286</c:v>
                </c:pt>
                <c:pt idx="121">
                  <c:v>92.73874044478481</c:v>
                </c:pt>
                <c:pt idx="122">
                  <c:v>95.28738556666973</c:v>
                </c:pt>
                <c:pt idx="123">
                  <c:v>100.386008228046</c:v>
                </c:pt>
                <c:pt idx="124">
                  <c:v>110.5708041990738</c:v>
                </c:pt>
                <c:pt idx="125">
                  <c:v>53.0324954911973</c:v>
                </c:pt>
                <c:pt idx="126">
                  <c:v>54.34035900009084</c:v>
                </c:pt>
                <c:pt idx="127">
                  <c:v>56.88929146693101</c:v>
                </c:pt>
                <c:pt idx="128">
                  <c:v>61.97613004771431</c:v>
                </c:pt>
                <c:pt idx="129">
                  <c:v>72.18705740434005</c:v>
                </c:pt>
                <c:pt idx="130">
                  <c:v>53.95580470538167</c:v>
                </c:pt>
                <c:pt idx="131">
                  <c:v>55.25859441073619</c:v>
                </c:pt>
                <c:pt idx="132">
                  <c:v>57.80680295152932</c:v>
                </c:pt>
                <c:pt idx="133">
                  <c:v>62.85616573079588</c:v>
                </c:pt>
                <c:pt idx="134">
                  <c:v>72.99174650149707</c:v>
                </c:pt>
                <c:pt idx="135">
                  <c:v>56.40275100469729</c:v>
                </c:pt>
                <c:pt idx="136">
                  <c:v>57.7052195702143</c:v>
                </c:pt>
                <c:pt idx="137">
                  <c:v>60.2408912536893</c:v>
                </c:pt>
                <c:pt idx="138">
                  <c:v>65.29655102761707</c:v>
                </c:pt>
                <c:pt idx="139">
                  <c:v>75.41378270641428</c:v>
                </c:pt>
                <c:pt idx="140">
                  <c:v>61.41312408487822</c:v>
                </c:pt>
                <c:pt idx="141">
                  <c:v>62.71916835028255</c:v>
                </c:pt>
                <c:pt idx="142">
                  <c:v>65.25519847091915</c:v>
                </c:pt>
                <c:pt idx="143">
                  <c:v>70.31023435818804</c:v>
                </c:pt>
                <c:pt idx="144">
                  <c:v>80.42050870812754</c:v>
                </c:pt>
                <c:pt idx="145">
                  <c:v>71.44112335717967</c:v>
                </c:pt>
                <c:pt idx="146">
                  <c:v>72.7536540391655</c:v>
                </c:pt>
                <c:pt idx="147">
                  <c:v>75.29093515665424</c:v>
                </c:pt>
                <c:pt idx="148">
                  <c:v>80.34472676982655</c:v>
                </c:pt>
                <c:pt idx="149">
                  <c:v>90.44917968381837</c:v>
                </c:pt>
              </c:numCache>
            </c:numRef>
          </c:val>
          <c:smooth val="0"/>
        </c:ser>
        <c:dLbls>
          <c:showLegendKey val="0"/>
          <c:showVal val="0"/>
          <c:showCatName val="0"/>
          <c:showSerName val="0"/>
          <c:showPercent val="0"/>
          <c:showBubbleSize val="0"/>
        </c:dLbls>
        <c:marker val="1"/>
        <c:smooth val="0"/>
        <c:axId val="-2065983784"/>
        <c:axId val="-2066143048"/>
      </c:lineChart>
      <c:catAx>
        <c:axId val="-2065983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143048"/>
        <c:crosses val="autoZero"/>
        <c:auto val="1"/>
        <c:lblAlgn val="ctr"/>
        <c:lblOffset val="100"/>
        <c:noMultiLvlLbl val="0"/>
      </c:catAx>
      <c:valAx>
        <c:axId val="-2066143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83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Sheet1!$V$1</c:f>
              <c:strCache>
                <c:ptCount val="1"/>
                <c:pt idx="0">
                  <c:v>COST*CPI</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Sheet1!$V$2:$V$151</c:f>
              <c:numCache>
                <c:formatCode>General</c:formatCode>
                <c:ptCount val="150"/>
                <c:pt idx="0">
                  <c:v>72.17737334957711</c:v>
                </c:pt>
                <c:pt idx="1">
                  <c:v>73.31605090795787</c:v>
                </c:pt>
                <c:pt idx="2">
                  <c:v>75.85461533293292</c:v>
                </c:pt>
                <c:pt idx="3">
                  <c:v>80.95305775814837</c:v>
                </c:pt>
                <c:pt idx="4">
                  <c:v>91.11297595677001</c:v>
                </c:pt>
                <c:pt idx="5">
                  <c:v>72.86194285580086</c:v>
                </c:pt>
                <c:pt idx="6">
                  <c:v>74.05578525342973</c:v>
                </c:pt>
                <c:pt idx="7">
                  <c:v>76.57891517728851</c:v>
                </c:pt>
                <c:pt idx="8">
                  <c:v>81.64224275028153</c:v>
                </c:pt>
                <c:pt idx="9">
                  <c:v>91.73046681084676</c:v>
                </c:pt>
                <c:pt idx="10">
                  <c:v>75.29092843262035</c:v>
                </c:pt>
                <c:pt idx="11">
                  <c:v>76.5042544657641</c:v>
                </c:pt>
                <c:pt idx="12">
                  <c:v>79.02492601829575</c:v>
                </c:pt>
                <c:pt idx="13">
                  <c:v>84.08481338645753</c:v>
                </c:pt>
                <c:pt idx="14">
                  <c:v>94.1649225443933</c:v>
                </c:pt>
                <c:pt idx="15">
                  <c:v>80.21532457881897</c:v>
                </c:pt>
                <c:pt idx="16">
                  <c:v>81.44622307548235</c:v>
                </c:pt>
                <c:pt idx="17">
                  <c:v>83.96847020794321</c:v>
                </c:pt>
                <c:pt idx="18">
                  <c:v>89.02537104087399</c:v>
                </c:pt>
                <c:pt idx="19">
                  <c:v>99.09655236375617</c:v>
                </c:pt>
                <c:pt idx="20">
                  <c:v>90.21546653868637</c:v>
                </c:pt>
                <c:pt idx="21">
                  <c:v>91.46493289689106</c:v>
                </c:pt>
                <c:pt idx="22">
                  <c:v>93.9940943713254</c:v>
                </c:pt>
                <c:pt idx="23">
                  <c:v>99.05400266304903</c:v>
                </c:pt>
                <c:pt idx="24">
                  <c:v>109.1256931107707</c:v>
                </c:pt>
                <c:pt idx="25">
                  <c:v>51.87431474210114</c:v>
                </c:pt>
                <c:pt idx="26">
                  <c:v>53.04960578426002</c:v>
                </c:pt>
                <c:pt idx="27">
                  <c:v>55.58618104223609</c:v>
                </c:pt>
                <c:pt idx="28">
                  <c:v>60.67539377874211</c:v>
                </c:pt>
                <c:pt idx="29">
                  <c:v>70.82781523570911</c:v>
                </c:pt>
                <c:pt idx="30">
                  <c:v>52.66983916379595</c:v>
                </c:pt>
                <c:pt idx="31">
                  <c:v>53.89211840340434</c:v>
                </c:pt>
                <c:pt idx="32">
                  <c:v>56.41264292973613</c:v>
                </c:pt>
                <c:pt idx="33">
                  <c:v>61.46441761365449</c:v>
                </c:pt>
                <c:pt idx="34">
                  <c:v>71.54115178528576</c:v>
                </c:pt>
                <c:pt idx="35">
                  <c:v>55.12416022144318</c:v>
                </c:pt>
                <c:pt idx="36">
                  <c:v>56.36599956400391</c:v>
                </c:pt>
                <c:pt idx="37">
                  <c:v>58.8860058429948</c:v>
                </c:pt>
                <c:pt idx="38">
                  <c:v>63.93545591304915</c:v>
                </c:pt>
                <c:pt idx="39">
                  <c:v>74.00631619327658</c:v>
                </c:pt>
                <c:pt idx="40">
                  <c:v>60.10630969967175</c:v>
                </c:pt>
                <c:pt idx="41">
                  <c:v>61.35701183022783</c:v>
                </c:pt>
                <c:pt idx="42">
                  <c:v>63.87842088229185</c:v>
                </c:pt>
                <c:pt idx="43">
                  <c:v>68.92722244726586</c:v>
                </c:pt>
                <c:pt idx="44">
                  <c:v>78.99448286961715</c:v>
                </c:pt>
                <c:pt idx="45">
                  <c:v>70.09387390367924</c:v>
                </c:pt>
                <c:pt idx="46">
                  <c:v>71.35073503518841</c:v>
                </c:pt>
                <c:pt idx="47">
                  <c:v>73.87060801741359</c:v>
                </c:pt>
                <c:pt idx="48">
                  <c:v>78.91989144010253</c:v>
                </c:pt>
                <c:pt idx="49">
                  <c:v>88.98211098043184</c:v>
                </c:pt>
                <c:pt idx="50">
                  <c:v>72.2788886426145</c:v>
                </c:pt>
                <c:pt idx="51">
                  <c:v>73.43578205405278</c:v>
                </c:pt>
                <c:pt idx="52">
                  <c:v>75.96374278201422</c:v>
                </c:pt>
                <c:pt idx="53">
                  <c:v>81.0341389335666</c:v>
                </c:pt>
                <c:pt idx="54">
                  <c:v>91.19361855750903</c:v>
                </c:pt>
                <c:pt idx="55">
                  <c:v>72.91410905296987</c:v>
                </c:pt>
                <c:pt idx="56">
                  <c:v>74.13978898526621</c:v>
                </c:pt>
                <c:pt idx="57">
                  <c:v>76.65276225543907</c:v>
                </c:pt>
                <c:pt idx="58">
                  <c:v>81.68805341556606</c:v>
                </c:pt>
                <c:pt idx="59">
                  <c:v>91.7642208027664</c:v>
                </c:pt>
                <c:pt idx="60">
                  <c:v>75.33659480868461</c:v>
                </c:pt>
                <c:pt idx="61">
                  <c:v>76.58633411387153</c:v>
                </c:pt>
                <c:pt idx="62">
                  <c:v>79.09918110987284</c:v>
                </c:pt>
                <c:pt idx="63">
                  <c:v>84.13141271413278</c:v>
                </c:pt>
                <c:pt idx="64">
                  <c:v>94.19860143152108</c:v>
                </c:pt>
                <c:pt idx="65">
                  <c:v>80.30194463450155</c:v>
                </c:pt>
                <c:pt idx="66">
                  <c:v>81.56981376218605</c:v>
                </c:pt>
                <c:pt idx="67">
                  <c:v>84.08509901392046</c:v>
                </c:pt>
                <c:pt idx="68">
                  <c:v>89.11363288180741</c:v>
                </c:pt>
                <c:pt idx="69">
                  <c:v>99.17634695566211</c:v>
                </c:pt>
                <c:pt idx="70">
                  <c:v>90.32088893081264</c:v>
                </c:pt>
                <c:pt idx="71">
                  <c:v>91.59670347698486</c:v>
                </c:pt>
                <c:pt idx="72">
                  <c:v>94.1136082797142</c:v>
                </c:pt>
                <c:pt idx="73">
                  <c:v>99.14370975463021</c:v>
                </c:pt>
                <c:pt idx="74">
                  <c:v>109.2025722478571</c:v>
                </c:pt>
                <c:pt idx="75">
                  <c:v>52.14744811863623</c:v>
                </c:pt>
                <c:pt idx="76">
                  <c:v>53.31302559760381</c:v>
                </c:pt>
                <c:pt idx="77">
                  <c:v>55.86931702896532</c:v>
                </c:pt>
                <c:pt idx="78">
                  <c:v>60.99825846368055</c:v>
                </c:pt>
                <c:pt idx="79">
                  <c:v>71.2133774848675</c:v>
                </c:pt>
                <c:pt idx="80">
                  <c:v>53.04666854185398</c:v>
                </c:pt>
                <c:pt idx="81">
                  <c:v>54.2620881060353</c:v>
                </c:pt>
                <c:pt idx="82">
                  <c:v>56.80566708252733</c:v>
                </c:pt>
                <c:pt idx="83">
                  <c:v>61.9063201105797</c:v>
                </c:pt>
                <c:pt idx="84">
                  <c:v>72.06217168059581</c:v>
                </c:pt>
                <c:pt idx="85">
                  <c:v>55.47394085883577</c:v>
                </c:pt>
                <c:pt idx="86">
                  <c:v>56.71094300294622</c:v>
                </c:pt>
                <c:pt idx="87">
                  <c:v>59.25140551126736</c:v>
                </c:pt>
                <c:pt idx="88">
                  <c:v>64.34735901705705</c:v>
                </c:pt>
                <c:pt idx="89">
                  <c:v>74.4909134812775</c:v>
                </c:pt>
                <c:pt idx="90">
                  <c:v>60.44383661014584</c:v>
                </c:pt>
                <c:pt idx="91">
                  <c:v>61.6928296510456</c:v>
                </c:pt>
                <c:pt idx="92">
                  <c:v>64.2348381677857</c:v>
                </c:pt>
                <c:pt idx="93">
                  <c:v>69.32955814295428</c:v>
                </c:pt>
                <c:pt idx="94">
                  <c:v>79.4661679390663</c:v>
                </c:pt>
                <c:pt idx="95">
                  <c:v>70.49675467895971</c:v>
                </c:pt>
                <c:pt idx="96">
                  <c:v>71.75523078909643</c:v>
                </c:pt>
                <c:pt idx="97">
                  <c:v>74.3043930901755</c:v>
                </c:pt>
                <c:pt idx="98">
                  <c:v>79.40589434364156</c:v>
                </c:pt>
                <c:pt idx="99">
                  <c:v>89.54626654187393</c:v>
                </c:pt>
                <c:pt idx="100">
                  <c:v>72.26291882846172</c:v>
                </c:pt>
                <c:pt idx="101">
                  <c:v>73.38972871628098</c:v>
                </c:pt>
                <c:pt idx="102">
                  <c:v>75.9479442270151</c:v>
                </c:pt>
                <c:pt idx="103">
                  <c:v>81.08977501488492</c:v>
                </c:pt>
                <c:pt idx="104">
                  <c:v>91.30932859233233</c:v>
                </c:pt>
                <c:pt idx="105">
                  <c:v>73.00187941531427</c:v>
                </c:pt>
                <c:pt idx="106">
                  <c:v>74.21235711557287</c:v>
                </c:pt>
                <c:pt idx="107">
                  <c:v>76.76373692413604</c:v>
                </c:pt>
                <c:pt idx="108">
                  <c:v>81.879263785528</c:v>
                </c:pt>
                <c:pt idx="109">
                  <c:v>92.0449608416524</c:v>
                </c:pt>
                <c:pt idx="110">
                  <c:v>75.3466136363407</c:v>
                </c:pt>
                <c:pt idx="111">
                  <c:v>76.59197289940421</c:v>
                </c:pt>
                <c:pt idx="112">
                  <c:v>79.14091386106795</c:v>
                </c:pt>
                <c:pt idx="113">
                  <c:v>84.24938512772711</c:v>
                </c:pt>
                <c:pt idx="114">
                  <c:v>94.40060729234124</c:v>
                </c:pt>
                <c:pt idx="115">
                  <c:v>80.2928872417151</c:v>
                </c:pt>
                <c:pt idx="116">
                  <c:v>81.54842491624623</c:v>
                </c:pt>
                <c:pt idx="117">
                  <c:v>84.10005639731317</c:v>
                </c:pt>
                <c:pt idx="118">
                  <c:v>89.2072232874474</c:v>
                </c:pt>
                <c:pt idx="119">
                  <c:v>99.35321219311275</c:v>
                </c:pt>
                <c:pt idx="120">
                  <c:v>90.24401233735198</c:v>
                </c:pt>
                <c:pt idx="121">
                  <c:v>91.50395761594735</c:v>
                </c:pt>
                <c:pt idx="122">
                  <c:v>94.061291948376</c:v>
                </c:pt>
                <c:pt idx="123">
                  <c:v>99.17026441437</c:v>
                </c:pt>
                <c:pt idx="124">
                  <c:v>109.3159722869425</c:v>
                </c:pt>
                <c:pt idx="125">
                  <c:v>51.89282190711945</c:v>
                </c:pt>
                <c:pt idx="126">
                  <c:v>53.08833264084518</c:v>
                </c:pt>
                <c:pt idx="127">
                  <c:v>55.62825350844527</c:v>
                </c:pt>
                <c:pt idx="128">
                  <c:v>60.71739845821243</c:v>
                </c:pt>
                <c:pt idx="129">
                  <c:v>70.92793662355433</c:v>
                </c:pt>
                <c:pt idx="130">
                  <c:v>52.76003057489327</c:v>
                </c:pt>
                <c:pt idx="131">
                  <c:v>54.02371361937878</c:v>
                </c:pt>
                <c:pt idx="132">
                  <c:v>56.54379012114074</c:v>
                </c:pt>
                <c:pt idx="133">
                  <c:v>61.60630377566514</c:v>
                </c:pt>
                <c:pt idx="134">
                  <c:v>71.75538260681331</c:v>
                </c:pt>
                <c:pt idx="135">
                  <c:v>55.18416779468005</c:v>
                </c:pt>
                <c:pt idx="136">
                  <c:v>56.46289836896871</c:v>
                </c:pt>
                <c:pt idx="137">
                  <c:v>58.99199576344911</c:v>
                </c:pt>
                <c:pt idx="138">
                  <c:v>64.04928105752376</c:v>
                </c:pt>
                <c:pt idx="139">
                  <c:v>74.16607719599986</c:v>
                </c:pt>
                <c:pt idx="140">
                  <c:v>60.18349860744035</c:v>
                </c:pt>
                <c:pt idx="141">
                  <c:v>61.47704700245779</c:v>
                </c:pt>
                <c:pt idx="142">
                  <c:v>64.00822056315194</c:v>
                </c:pt>
                <c:pt idx="143">
                  <c:v>69.06445837019034</c:v>
                </c:pt>
                <c:pt idx="144">
                  <c:v>79.17620887015131</c:v>
                </c:pt>
                <c:pt idx="145">
                  <c:v>70.20929080144947</c:v>
                </c:pt>
                <c:pt idx="146">
                  <c:v>71.51221871147123</c:v>
                </c:pt>
                <c:pt idx="147">
                  <c:v>74.04809396114528</c:v>
                </c:pt>
                <c:pt idx="148">
                  <c:v>79.10084874896631</c:v>
                </c:pt>
                <c:pt idx="149">
                  <c:v>89.2086374372245</c:v>
                </c:pt>
              </c:numCache>
            </c:numRef>
          </c:val>
          <c:smooth val="0"/>
        </c:ser>
        <c:dLbls>
          <c:showLegendKey val="0"/>
          <c:showVal val="0"/>
          <c:showCatName val="0"/>
          <c:showSerName val="0"/>
          <c:showPercent val="0"/>
          <c:showBubbleSize val="0"/>
        </c:dLbls>
        <c:marker val="1"/>
        <c:smooth val="0"/>
        <c:axId val="2126891416"/>
        <c:axId val="-2063615128"/>
      </c:lineChart>
      <c:catAx>
        <c:axId val="2126891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615128"/>
        <c:crosses val="autoZero"/>
        <c:auto val="1"/>
        <c:lblAlgn val="ctr"/>
        <c:lblOffset val="100"/>
        <c:noMultiLvlLbl val="0"/>
      </c:catAx>
      <c:valAx>
        <c:axId val="-206361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91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Sheet1!$R$1</c:f>
              <c:strCache>
                <c:ptCount val="1"/>
                <c:pt idx="0">
                  <c:v>CPI*COST</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Sheet1!$R$2:$R$151</c:f>
              <c:numCache>
                <c:formatCode>General</c:formatCode>
                <c:ptCount val="150"/>
                <c:pt idx="0">
                  <c:v>71.02661747301925</c:v>
                </c:pt>
                <c:pt idx="1">
                  <c:v>71.917427117305</c:v>
                </c:pt>
                <c:pt idx="2">
                  <c:v>74.4461692803607</c:v>
                </c:pt>
                <c:pt idx="3">
                  <c:v>79.53598875207787</c:v>
                </c:pt>
                <c:pt idx="4">
                  <c:v>89.6732958064177</c:v>
                </c:pt>
                <c:pt idx="5">
                  <c:v>71.50583270093438</c:v>
                </c:pt>
                <c:pt idx="6">
                  <c:v>72.63467223605691</c:v>
                </c:pt>
                <c:pt idx="7">
                  <c:v>75.12976125977055</c:v>
                </c:pt>
                <c:pt idx="8">
                  <c:v>80.17991489940982</c:v>
                </c:pt>
                <c:pt idx="9">
                  <c:v>90.25663782130405</c:v>
                </c:pt>
                <c:pt idx="10">
                  <c:v>73.91829268899115</c:v>
                </c:pt>
                <c:pt idx="11">
                  <c:v>75.10008751208277</c:v>
                </c:pt>
                <c:pt idx="12">
                  <c:v>77.60844046839815</c:v>
                </c:pt>
                <c:pt idx="13">
                  <c:v>82.65754110545662</c:v>
                </c:pt>
                <c:pt idx="14">
                  <c:v>92.73121522634868</c:v>
                </c:pt>
                <c:pt idx="15">
                  <c:v>78.90890912670288</c:v>
                </c:pt>
                <c:pt idx="16">
                  <c:v>80.11672051098392</c:v>
                </c:pt>
                <c:pt idx="17">
                  <c:v>82.62507118446494</c:v>
                </c:pt>
                <c:pt idx="18">
                  <c:v>87.67612275405071</c:v>
                </c:pt>
                <c:pt idx="19">
                  <c:v>97.75174063284778</c:v>
                </c:pt>
                <c:pt idx="20">
                  <c:v>88.87834887033821</c:v>
                </c:pt>
                <c:pt idx="21">
                  <c:v>90.11462714913633</c:v>
                </c:pt>
                <c:pt idx="22">
                  <c:v>92.64013000198345</c:v>
                </c:pt>
                <c:pt idx="23">
                  <c:v>97.69408207914405</c:v>
                </c:pt>
                <c:pt idx="24">
                  <c:v>107.7715993224087</c:v>
                </c:pt>
                <c:pt idx="25">
                  <c:v>50.6897191271297</c:v>
                </c:pt>
                <c:pt idx="26">
                  <c:v>51.68748981285916</c:v>
                </c:pt>
                <c:pt idx="27">
                  <c:v>54.21623197591489</c:v>
                </c:pt>
                <c:pt idx="28">
                  <c:v>59.29782367521328</c:v>
                </c:pt>
                <c:pt idx="29">
                  <c:v>69.43101684334372</c:v>
                </c:pt>
                <c:pt idx="30">
                  <c:v>51.37144768982724</c:v>
                </c:pt>
                <c:pt idx="31">
                  <c:v>52.54562587832927</c:v>
                </c:pt>
                <c:pt idx="32">
                  <c:v>55.04416809700592</c:v>
                </c:pt>
                <c:pt idx="33">
                  <c:v>60.08543700223377</c:v>
                </c:pt>
                <c:pt idx="34">
                  <c:v>70.13852834579711</c:v>
                </c:pt>
                <c:pt idx="35">
                  <c:v>53.81064305354123</c:v>
                </c:pt>
                <c:pt idx="36">
                  <c:v>55.03320321322205</c:v>
                </c:pt>
                <c:pt idx="37">
                  <c:v>57.54155340525588</c:v>
                </c:pt>
                <c:pt idx="38">
                  <c:v>62.58277109380803</c:v>
                </c:pt>
                <c:pt idx="39">
                  <c:v>72.64855357845173</c:v>
                </c:pt>
                <c:pt idx="40">
                  <c:v>58.80719421443533</c:v>
                </c:pt>
                <c:pt idx="41">
                  <c:v>60.04985054892322</c:v>
                </c:pt>
                <c:pt idx="42">
                  <c:v>62.55819852506871</c:v>
                </c:pt>
                <c:pt idx="43">
                  <c:v>67.60136935684571</c:v>
                </c:pt>
                <c:pt idx="44">
                  <c:v>77.66909802049381</c:v>
                </c:pt>
                <c:pt idx="45">
                  <c:v>68.81550801082689</c:v>
                </c:pt>
                <c:pt idx="46">
                  <c:v>70.06943490606791</c:v>
                </c:pt>
                <c:pt idx="47">
                  <c:v>72.57728869654993</c:v>
                </c:pt>
                <c:pt idx="48">
                  <c:v>77.62338187458653</c:v>
                </c:pt>
                <c:pt idx="49">
                  <c:v>87.69303928441394</c:v>
                </c:pt>
                <c:pt idx="50">
                  <c:v>71.1283019647487</c:v>
                </c:pt>
                <c:pt idx="51">
                  <c:v>72.0332222387326</c:v>
                </c:pt>
                <c:pt idx="52">
                  <c:v>74.54731896688295</c:v>
                </c:pt>
                <c:pt idx="53">
                  <c:v>79.60480329299442</c:v>
                </c:pt>
                <c:pt idx="54">
                  <c:v>89.75626211589449</c:v>
                </c:pt>
                <c:pt idx="55">
                  <c:v>71.59237904422982</c:v>
                </c:pt>
                <c:pt idx="56">
                  <c:v>72.74934859102844</c:v>
                </c:pt>
                <c:pt idx="57">
                  <c:v>75.2449049159805</c:v>
                </c:pt>
                <c:pt idx="58">
                  <c:v>80.28033344877053</c:v>
                </c:pt>
                <c:pt idx="59">
                  <c:v>90.32165235608582</c:v>
                </c:pt>
                <c:pt idx="60">
                  <c:v>73.98965896221496</c:v>
                </c:pt>
                <c:pt idx="61">
                  <c:v>75.21509879030291</c:v>
                </c:pt>
                <c:pt idx="62">
                  <c:v>77.72393885965464</c:v>
                </c:pt>
                <c:pt idx="63">
                  <c:v>82.75783951054862</c:v>
                </c:pt>
                <c:pt idx="64">
                  <c:v>92.79517212711677</c:v>
                </c:pt>
                <c:pt idx="65">
                  <c:v>78.9782670098662</c:v>
                </c:pt>
                <c:pt idx="66">
                  <c:v>80.23268929265939</c:v>
                </c:pt>
                <c:pt idx="67">
                  <c:v>82.7415278517293</c:v>
                </c:pt>
                <c:pt idx="68">
                  <c:v>87.77639282683923</c:v>
                </c:pt>
                <c:pt idx="69">
                  <c:v>97.83286828905258</c:v>
                </c:pt>
                <c:pt idx="70">
                  <c:v>88.97871993053532</c:v>
                </c:pt>
                <c:pt idx="71">
                  <c:v>90.25032087861648</c:v>
                </c:pt>
                <c:pt idx="72">
                  <c:v>92.75866677660818</c:v>
                </c:pt>
                <c:pt idx="73">
                  <c:v>97.79451056628873</c:v>
                </c:pt>
                <c:pt idx="74">
                  <c:v>107.8509711531393</c:v>
                </c:pt>
                <c:pt idx="75">
                  <c:v>50.90420715659413</c:v>
                </c:pt>
                <c:pt idx="76">
                  <c:v>51.87385128013391</c:v>
                </c:pt>
                <c:pt idx="77">
                  <c:v>54.4177572834938</c:v>
                </c:pt>
                <c:pt idx="78">
                  <c:v>59.5206703911482</c:v>
                </c:pt>
                <c:pt idx="79">
                  <c:v>69.70270776224382</c:v>
                </c:pt>
                <c:pt idx="80">
                  <c:v>51.64480507145981</c:v>
                </c:pt>
                <c:pt idx="81">
                  <c:v>52.80194555091993</c:v>
                </c:pt>
                <c:pt idx="82">
                  <c:v>55.32958711219077</c:v>
                </c:pt>
                <c:pt idx="83">
                  <c:v>60.39969147496242</c:v>
                </c:pt>
                <c:pt idx="84">
                  <c:v>70.51620005852351</c:v>
                </c:pt>
                <c:pt idx="85">
                  <c:v>54.07034280830226</c:v>
                </c:pt>
                <c:pt idx="86">
                  <c:v>55.28560941674952</c:v>
                </c:pt>
                <c:pt idx="87">
                  <c:v>57.82354150363554</c:v>
                </c:pt>
                <c:pt idx="88">
                  <c:v>62.89300513869088</c:v>
                </c:pt>
                <c:pt idx="89">
                  <c:v>73.00681349953913</c:v>
                </c:pt>
                <c:pt idx="90">
                  <c:v>59.08151288510562</c:v>
                </c:pt>
                <c:pt idx="91">
                  <c:v>60.31599903794805</c:v>
                </c:pt>
                <c:pt idx="92">
                  <c:v>62.85588551405188</c:v>
                </c:pt>
                <c:pt idx="93">
                  <c:v>67.92827527003438</c:v>
                </c:pt>
                <c:pt idx="94">
                  <c:v>78.04499075041991</c:v>
                </c:pt>
                <c:pt idx="95">
                  <c:v>69.10568208503135</c:v>
                </c:pt>
                <c:pt idx="96">
                  <c:v>70.3630634912364</c:v>
                </c:pt>
                <c:pt idx="97">
                  <c:v>72.9063702001072</c:v>
                </c:pt>
                <c:pt idx="98">
                  <c:v>77.99889332726085</c:v>
                </c:pt>
                <c:pt idx="99">
                  <c:v>88.10421760159852</c:v>
                </c:pt>
                <c:pt idx="100">
                  <c:v>71.03149627256477</c:v>
                </c:pt>
                <c:pt idx="101">
                  <c:v>71.88378414698242</c:v>
                </c:pt>
                <c:pt idx="102">
                  <c:v>74.41668704152021</c:v>
                </c:pt>
                <c:pt idx="103">
                  <c:v>79.54679032684113</c:v>
                </c:pt>
                <c:pt idx="104">
                  <c:v>89.7228446294525</c:v>
                </c:pt>
                <c:pt idx="105">
                  <c:v>71.5519365847425</c:v>
                </c:pt>
                <c:pt idx="106">
                  <c:v>72.68415106095944</c:v>
                </c:pt>
                <c:pt idx="107">
                  <c:v>75.20091529437216</c:v>
                </c:pt>
                <c:pt idx="108">
                  <c:v>80.29743372876167</c:v>
                </c:pt>
                <c:pt idx="109">
                  <c:v>90.42556405944533</c:v>
                </c:pt>
                <c:pt idx="110">
                  <c:v>73.94188368821475</c:v>
                </c:pt>
                <c:pt idx="111">
                  <c:v>75.15607127487119</c:v>
                </c:pt>
                <c:pt idx="112">
                  <c:v>77.68655542913204</c:v>
                </c:pt>
                <c:pt idx="113">
                  <c:v>82.78289417824472</c:v>
                </c:pt>
                <c:pt idx="114">
                  <c:v>92.90834023699668</c:v>
                </c:pt>
                <c:pt idx="115">
                  <c:v>78.94426509230555</c:v>
                </c:pt>
                <c:pt idx="116">
                  <c:v>80.18643328818032</c:v>
                </c:pt>
                <c:pt idx="117">
                  <c:v>82.7178915307523</c:v>
                </c:pt>
                <c:pt idx="118">
                  <c:v>87.8181349859747</c:v>
                </c:pt>
                <c:pt idx="119">
                  <c:v>97.94649058148435</c:v>
                </c:pt>
                <c:pt idx="120">
                  <c:v>88.95482921770444</c:v>
                </c:pt>
                <c:pt idx="121">
                  <c:v>90.21196360461378</c:v>
                </c:pt>
                <c:pt idx="122">
                  <c:v>92.76255278137946</c:v>
                </c:pt>
                <c:pt idx="123">
                  <c:v>97.86964009417552</c:v>
                </c:pt>
                <c:pt idx="124">
                  <c:v>108.0018771512972</c:v>
                </c:pt>
                <c:pt idx="125">
                  <c:v>50.64943134499956</c:v>
                </c:pt>
                <c:pt idx="126">
                  <c:v>51.64144026049338</c:v>
                </c:pt>
                <c:pt idx="127">
                  <c:v>54.1753676530593</c:v>
                </c:pt>
                <c:pt idx="128">
                  <c:v>59.24322243819113</c:v>
                </c:pt>
                <c:pt idx="129">
                  <c:v>69.42100814247003</c:v>
                </c:pt>
                <c:pt idx="130">
                  <c:v>51.3925527417875</c:v>
                </c:pt>
                <c:pt idx="131">
                  <c:v>52.58114823349596</c:v>
                </c:pt>
                <c:pt idx="132">
                  <c:v>55.08868650308818</c:v>
                </c:pt>
                <c:pt idx="133">
                  <c:v>60.13601614592985</c:v>
                </c:pt>
                <c:pt idx="134">
                  <c:v>70.2366146299776</c:v>
                </c:pt>
                <c:pt idx="135">
                  <c:v>53.80802558800693</c:v>
                </c:pt>
                <c:pt idx="136">
                  <c:v>55.06640382134427</c:v>
                </c:pt>
                <c:pt idx="137">
                  <c:v>57.59442775188057</c:v>
                </c:pt>
                <c:pt idx="138">
                  <c:v>62.62890776714788</c:v>
                </c:pt>
                <c:pt idx="139">
                  <c:v>72.72633785714441</c:v>
                </c:pt>
                <c:pt idx="140">
                  <c:v>58.81832178262941</c:v>
                </c:pt>
                <c:pt idx="141">
                  <c:v>60.09973957865813</c:v>
                </c:pt>
                <c:pt idx="142">
                  <c:v>62.62873961909424</c:v>
                </c:pt>
                <c:pt idx="143">
                  <c:v>67.67645156073527</c:v>
                </c:pt>
                <c:pt idx="144">
                  <c:v>77.76257055849625</c:v>
                </c:pt>
                <c:pt idx="145">
                  <c:v>68.85430229271761</c:v>
                </c:pt>
                <c:pt idx="146">
                  <c:v>70.15289101254797</c:v>
                </c:pt>
                <c:pt idx="147">
                  <c:v>72.68335670212514</c:v>
                </c:pt>
                <c:pt idx="148">
                  <c:v>77.73204381686499</c:v>
                </c:pt>
                <c:pt idx="149">
                  <c:v>87.81814224658768</c:v>
                </c:pt>
              </c:numCache>
            </c:numRef>
          </c:val>
          <c:smooth val="0"/>
        </c:ser>
        <c:dLbls>
          <c:showLegendKey val="0"/>
          <c:showVal val="0"/>
          <c:showCatName val="0"/>
          <c:showSerName val="0"/>
          <c:showPercent val="0"/>
          <c:showBubbleSize val="0"/>
        </c:dLbls>
        <c:marker val="1"/>
        <c:smooth val="0"/>
        <c:axId val="-2066295448"/>
        <c:axId val="-2065110760"/>
      </c:lineChart>
      <c:catAx>
        <c:axId val="-2066295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110760"/>
        <c:crosses val="autoZero"/>
        <c:auto val="1"/>
        <c:lblAlgn val="ctr"/>
        <c:lblOffset val="100"/>
        <c:noMultiLvlLbl val="0"/>
      </c:catAx>
      <c:valAx>
        <c:axId val="-2065110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295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GCC Sep L1 &amp; Unified L2</a:t>
            </a:r>
          </a:p>
        </c:rich>
      </c:tx>
      <c:layout/>
      <c:overlay val="0"/>
    </c:title>
    <c:autoTitleDeleted val="0"/>
    <c:plotArea>
      <c:layout/>
      <c:lineChart>
        <c:grouping val="standard"/>
        <c:varyColors val="0"/>
        <c:ser>
          <c:idx val="0"/>
          <c:order val="0"/>
          <c:tx>
            <c:v>CPI</c:v>
          </c:tx>
          <c:marker>
            <c:symbol val="diamond"/>
            <c:size val="5"/>
          </c:marker>
          <c:val>
            <c:numRef>
              <c:f>Sheet1!$T$2:$T$151</c:f>
              <c:numCache>
                <c:formatCode>General</c:formatCode>
                <c:ptCount val="150"/>
                <c:pt idx="0">
                  <c:v>1.088327482597881</c:v>
                </c:pt>
                <c:pt idx="1">
                  <c:v>1.069511747519754</c:v>
                </c:pt>
                <c:pt idx="2">
                  <c:v>1.06576274767336</c:v>
                </c:pt>
                <c:pt idx="3">
                  <c:v>1.063004049673183</c:v>
                </c:pt>
                <c:pt idx="4">
                  <c:v>1.059078210211393</c:v>
                </c:pt>
                <c:pt idx="5">
                  <c:v>1.067260709717575</c:v>
                </c:pt>
                <c:pt idx="6">
                  <c:v>1.053864847247111</c:v>
                </c:pt>
                <c:pt idx="7">
                  <c:v>1.050294059997311</c:v>
                </c:pt>
                <c:pt idx="8">
                  <c:v>1.047545635871707</c:v>
                </c:pt>
                <c:pt idx="9">
                  <c:v>1.043823360677976</c:v>
                </c:pt>
                <c:pt idx="10">
                  <c:v>1.061764774174492</c:v>
                </c:pt>
                <c:pt idx="11">
                  <c:v>1.04952570755127</c:v>
                </c:pt>
                <c:pt idx="12">
                  <c:v>1.045762597754964</c:v>
                </c:pt>
                <c:pt idx="13">
                  <c:v>1.043038823045257</c:v>
                </c:pt>
                <c:pt idx="14">
                  <c:v>1.039365311101244</c:v>
                </c:pt>
                <c:pt idx="15">
                  <c:v>1.059711474215423</c:v>
                </c:pt>
                <c:pt idx="16">
                  <c:v>1.048094152060819</c:v>
                </c:pt>
                <c:pt idx="17">
                  <c:v>1.044272002780516</c:v>
                </c:pt>
                <c:pt idx="18">
                  <c:v>1.041539501321352</c:v>
                </c:pt>
                <c:pt idx="19">
                  <c:v>1.03783469872948</c:v>
                </c:pt>
                <c:pt idx="20">
                  <c:v>1.058818935663344</c:v>
                </c:pt>
                <c:pt idx="21">
                  <c:v>1.047464020907183</c:v>
                </c:pt>
                <c:pt idx="22">
                  <c:v>1.043460172262557</c:v>
                </c:pt>
                <c:pt idx="23">
                  <c:v>1.040705524395054</c:v>
                </c:pt>
                <c:pt idx="24">
                  <c:v>1.03698995285284</c:v>
                </c:pt>
                <c:pt idx="25">
                  <c:v>1.088327482597881</c:v>
                </c:pt>
                <c:pt idx="26">
                  <c:v>1.067566511750398</c:v>
                </c:pt>
                <c:pt idx="27">
                  <c:v>1.062544266673154</c:v>
                </c:pt>
                <c:pt idx="28">
                  <c:v>1.059078210211393</c:v>
                </c:pt>
                <c:pt idx="29">
                  <c:v>1.054551116057257</c:v>
                </c:pt>
                <c:pt idx="30">
                  <c:v>1.063751246645038</c:v>
                </c:pt>
                <c:pt idx="31">
                  <c:v>1.050390216041266</c:v>
                </c:pt>
                <c:pt idx="32">
                  <c:v>1.045923002161585</c:v>
                </c:pt>
                <c:pt idx="33">
                  <c:v>1.04251167519892</c:v>
                </c:pt>
                <c:pt idx="34">
                  <c:v>1.0379632392487</c:v>
                </c:pt>
                <c:pt idx="35">
                  <c:v>1.0566734296804</c:v>
                </c:pt>
                <c:pt idx="36">
                  <c:v>1.04503363086536</c:v>
                </c:pt>
                <c:pt idx="37">
                  <c:v>1.040699145114153</c:v>
                </c:pt>
                <c:pt idx="38">
                  <c:v>1.037241296930606</c:v>
                </c:pt>
                <c:pt idx="39">
                  <c:v>1.032825641034246</c:v>
                </c:pt>
                <c:pt idx="40">
                  <c:v>1.054031243243267</c:v>
                </c:pt>
                <c:pt idx="41">
                  <c:v>1.043429654385746</c:v>
                </c:pt>
                <c:pt idx="42">
                  <c:v>1.039233814288614</c:v>
                </c:pt>
                <c:pt idx="43">
                  <c:v>1.035694974064343</c:v>
                </c:pt>
                <c:pt idx="44">
                  <c:v>1.031275156737827</c:v>
                </c:pt>
                <c:pt idx="45">
                  <c:v>1.05238086519705</c:v>
                </c:pt>
                <c:pt idx="46">
                  <c:v>1.042450049993154</c:v>
                </c:pt>
                <c:pt idx="47">
                  <c:v>1.03843817016683</c:v>
                </c:pt>
                <c:pt idx="48">
                  <c:v>1.034835954125588</c:v>
                </c:pt>
                <c:pt idx="49">
                  <c:v>1.03041441051418</c:v>
                </c:pt>
                <c:pt idx="50">
                  <c:v>1.088327482597881</c:v>
                </c:pt>
                <c:pt idx="51">
                  <c:v>1.070678888981367</c:v>
                </c:pt>
                <c:pt idx="52">
                  <c:v>1.067212832519606</c:v>
                </c:pt>
                <c:pt idx="53">
                  <c:v>1.065267596750251</c:v>
                </c:pt>
                <c:pt idx="54">
                  <c:v>1.063463832673213</c:v>
                </c:pt>
                <c:pt idx="55">
                  <c:v>1.066751712891485</c:v>
                </c:pt>
                <c:pt idx="56">
                  <c:v>1.055227966329867</c:v>
                </c:pt>
                <c:pt idx="57">
                  <c:v>1.052531467222631</c:v>
                </c:pt>
                <c:pt idx="58">
                  <c:v>1.050703103568105</c:v>
                </c:pt>
                <c:pt idx="59">
                  <c:v>1.048928559562283</c:v>
                </c:pt>
                <c:pt idx="60">
                  <c:v>1.06082484332917</c:v>
                </c:pt>
                <c:pt idx="61">
                  <c:v>1.050908245296543</c:v>
                </c:pt>
                <c:pt idx="62">
                  <c:v>1.047691385426096</c:v>
                </c:pt>
                <c:pt idx="63">
                  <c:v>1.046193897241048</c:v>
                </c:pt>
                <c:pt idx="64">
                  <c:v>1.04428973883938</c:v>
                </c:pt>
                <c:pt idx="65">
                  <c:v>1.059068539217943</c:v>
                </c:pt>
                <c:pt idx="66">
                  <c:v>1.049438577162724</c:v>
                </c:pt>
                <c:pt idx="67">
                  <c:v>1.046785658241007</c:v>
                </c:pt>
                <c:pt idx="68">
                  <c:v>1.044958648396551</c:v>
                </c:pt>
                <c:pt idx="69">
                  <c:v>1.043237173178668</c:v>
                </c:pt>
                <c:pt idx="70">
                  <c:v>1.05834502944154</c:v>
                </c:pt>
                <c:pt idx="71">
                  <c:v>1.048932113377082</c:v>
                </c:pt>
                <c:pt idx="72">
                  <c:v>1.046477407017333</c:v>
                </c:pt>
                <c:pt idx="73">
                  <c:v>1.044825701731453</c:v>
                </c:pt>
                <c:pt idx="74">
                  <c:v>1.043005913093742</c:v>
                </c:pt>
                <c:pt idx="75">
                  <c:v>1.124143016662274</c:v>
                </c:pt>
                <c:pt idx="76">
                  <c:v>1.099583432489397</c:v>
                </c:pt>
                <c:pt idx="77">
                  <c:v>1.093810273974771</c:v>
                </c:pt>
                <c:pt idx="78">
                  <c:v>1.089835312374537</c:v>
                </c:pt>
                <c:pt idx="79">
                  <c:v>1.085197857174264</c:v>
                </c:pt>
                <c:pt idx="80">
                  <c:v>1.099474230782147</c:v>
                </c:pt>
                <c:pt idx="81">
                  <c:v>1.080053418892986</c:v>
                </c:pt>
                <c:pt idx="82">
                  <c:v>1.074337800204087</c:v>
                </c:pt>
                <c:pt idx="83">
                  <c:v>1.070496658612085</c:v>
                </c:pt>
                <c:pt idx="84">
                  <c:v>1.065948746967155</c:v>
                </c:pt>
                <c:pt idx="85">
                  <c:v>1.092913848818225</c:v>
                </c:pt>
                <c:pt idx="86">
                  <c:v>1.075107353612922</c:v>
                </c:pt>
                <c:pt idx="87">
                  <c:v>1.069154294564995</c:v>
                </c:pt>
                <c:pt idx="88">
                  <c:v>1.065308513056157</c:v>
                </c:pt>
                <c:pt idx="89">
                  <c:v>1.060830548285593</c:v>
                </c:pt>
                <c:pt idx="90">
                  <c:v>1.090076721014684</c:v>
                </c:pt>
                <c:pt idx="91">
                  <c:v>1.073296362077104</c:v>
                </c:pt>
                <c:pt idx="92">
                  <c:v>1.067421997131451</c:v>
                </c:pt>
                <c:pt idx="93">
                  <c:v>1.06350575383435</c:v>
                </c:pt>
                <c:pt idx="94">
                  <c:v>1.059068997187634</c:v>
                </c:pt>
                <c:pt idx="95">
                  <c:v>1.088362193301386</c:v>
                </c:pt>
                <c:pt idx="96">
                  <c:v>1.072264548034041</c:v>
                </c:pt>
                <c:pt idx="97">
                  <c:v>1.066404335418143</c:v>
                </c:pt>
                <c:pt idx="98">
                  <c:v>1.0624576616156</c:v>
                </c:pt>
                <c:pt idx="99">
                  <c:v>1.057984764639384</c:v>
                </c:pt>
                <c:pt idx="100">
                  <c:v>1.124143016662274</c:v>
                </c:pt>
                <c:pt idx="101">
                  <c:v>1.09688613711781</c:v>
                </c:pt>
                <c:pt idx="102">
                  <c:v>1.089030855860204</c:v>
                </c:pt>
                <c:pt idx="103">
                  <c:v>1.083967511917048</c:v>
                </c:pt>
                <c:pt idx="104">
                  <c:v>1.078336316316716</c:v>
                </c:pt>
                <c:pt idx="105">
                  <c:v>1.094486784016932</c:v>
                </c:pt>
                <c:pt idx="106">
                  <c:v>1.074917347182901</c:v>
                </c:pt>
                <c:pt idx="107">
                  <c:v>1.067766976032006</c:v>
                </c:pt>
                <c:pt idx="108">
                  <c:v>1.062816719081385</c:v>
                </c:pt>
                <c:pt idx="109">
                  <c:v>1.057142740354359</c:v>
                </c:pt>
                <c:pt idx="110">
                  <c:v>1.08663855334096</c:v>
                </c:pt>
                <c:pt idx="111">
                  <c:v>1.069454196924162</c:v>
                </c:pt>
                <c:pt idx="112">
                  <c:v>1.062358409302619</c:v>
                </c:pt>
                <c:pt idx="113">
                  <c:v>1.057410666233176</c:v>
                </c:pt>
                <c:pt idx="114">
                  <c:v>1.051883675194628</c:v>
                </c:pt>
                <c:pt idx="115">
                  <c:v>1.082791604243159</c:v>
                </c:pt>
                <c:pt idx="116">
                  <c:v>1.067307174684967</c:v>
                </c:pt>
                <c:pt idx="117">
                  <c:v>1.060437637294266</c:v>
                </c:pt>
                <c:pt idx="118">
                  <c:v>1.055402960053524</c:v>
                </c:pt>
                <c:pt idx="119">
                  <c:v>1.049943132290231</c:v>
                </c:pt>
                <c:pt idx="120">
                  <c:v>1.080000981450862</c:v>
                </c:pt>
                <c:pt idx="121">
                  <c:v>1.065722915293581</c:v>
                </c:pt>
                <c:pt idx="122">
                  <c:v>1.059085428634515</c:v>
                </c:pt>
                <c:pt idx="123">
                  <c:v>1.054112649240425</c:v>
                </c:pt>
                <c:pt idx="124">
                  <c:v>1.048713021829674</c:v>
                </c:pt>
                <c:pt idx="125">
                  <c:v>1.124143016662274</c:v>
                </c:pt>
                <c:pt idx="126">
                  <c:v>1.101570913289515</c:v>
                </c:pt>
                <c:pt idx="127">
                  <c:v>1.096602211289222</c:v>
                </c:pt>
                <c:pt idx="128">
                  <c:v>1.093857594946203</c:v>
                </c:pt>
                <c:pt idx="129">
                  <c:v>1.092154039974674</c:v>
                </c:pt>
                <c:pt idx="130">
                  <c:v>1.09824013878343</c:v>
                </c:pt>
                <c:pt idx="131">
                  <c:v>1.081995170630802</c:v>
                </c:pt>
                <c:pt idx="132">
                  <c:v>1.077986393521192</c:v>
                </c:pt>
                <c:pt idx="133">
                  <c:v>1.075712194020562</c:v>
                </c:pt>
                <c:pt idx="134">
                  <c:v>1.073653758953275</c:v>
                </c:pt>
                <c:pt idx="135">
                  <c:v>1.091513280700075</c:v>
                </c:pt>
                <c:pt idx="136">
                  <c:v>1.077052532615937</c:v>
                </c:pt>
                <c:pt idx="137">
                  <c:v>1.07329269752214</c:v>
                </c:pt>
                <c:pt idx="138">
                  <c:v>1.071045858786832</c:v>
                </c:pt>
                <c:pt idx="139">
                  <c:v>1.068844685434375</c:v>
                </c:pt>
                <c:pt idx="140">
                  <c:v>1.088684643687266</c:v>
                </c:pt>
                <c:pt idx="141">
                  <c:v>1.075203186658802</c:v>
                </c:pt>
                <c:pt idx="142">
                  <c:v>1.071505065971209</c:v>
                </c:pt>
                <c:pt idx="143">
                  <c:v>1.069415957087908</c:v>
                </c:pt>
                <c:pt idx="144">
                  <c:v>1.067217570654751</c:v>
                </c:pt>
                <c:pt idx="145">
                  <c:v>1.087835638280742</c:v>
                </c:pt>
                <c:pt idx="146">
                  <c:v>1.074656463896513</c:v>
                </c:pt>
                <c:pt idx="147">
                  <c:v>1.071110822419022</c:v>
                </c:pt>
                <c:pt idx="148">
                  <c:v>1.069042544734153</c:v>
                </c:pt>
                <c:pt idx="149">
                  <c:v>1.066886580831438</c:v>
                </c:pt>
              </c:numCache>
            </c:numRef>
          </c:val>
          <c:smooth val="0"/>
        </c:ser>
        <c:dLbls>
          <c:showLegendKey val="0"/>
          <c:showVal val="0"/>
          <c:showCatName val="0"/>
          <c:showSerName val="0"/>
          <c:showPercent val="0"/>
          <c:showBubbleSize val="0"/>
        </c:dLbls>
        <c:marker val="1"/>
        <c:smooth val="0"/>
        <c:axId val="2117856760"/>
        <c:axId val="2086968072"/>
      </c:lineChart>
      <c:catAx>
        <c:axId val="2117856760"/>
        <c:scaling>
          <c:orientation val="minMax"/>
        </c:scaling>
        <c:delete val="0"/>
        <c:axPos val="b"/>
        <c:majorTickMark val="none"/>
        <c:minorTickMark val="none"/>
        <c:tickLblPos val="nextTo"/>
        <c:crossAx val="2086968072"/>
        <c:crosses val="autoZero"/>
        <c:auto val="1"/>
        <c:lblAlgn val="ctr"/>
        <c:lblOffset val="100"/>
        <c:tickLblSkip val="5"/>
        <c:noMultiLvlLbl val="0"/>
      </c:catAx>
      <c:valAx>
        <c:axId val="2086968072"/>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11785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GCC Unified L1 &amp; L2</a:t>
            </a:r>
          </a:p>
        </c:rich>
      </c:tx>
      <c:layout/>
      <c:overlay val="0"/>
    </c:title>
    <c:autoTitleDeleted val="0"/>
    <c:plotArea>
      <c:layout/>
      <c:lineChart>
        <c:grouping val="standard"/>
        <c:varyColors val="0"/>
        <c:ser>
          <c:idx val="0"/>
          <c:order val="0"/>
          <c:tx>
            <c:v>CPI</c:v>
          </c:tx>
          <c:marker>
            <c:symbol val="diamond"/>
            <c:size val="5"/>
          </c:marker>
          <c:val>
            <c:numRef>
              <c:f>Sheet1!$T$2:$T$151</c:f>
              <c:numCache>
                <c:formatCode>General</c:formatCode>
                <c:ptCount val="150"/>
                <c:pt idx="0">
                  <c:v>1.072390172238485</c:v>
                </c:pt>
                <c:pt idx="1">
                  <c:v>1.050460562168371</c:v>
                </c:pt>
                <c:pt idx="2">
                  <c:v>1.045945642448052</c:v>
                </c:pt>
                <c:pt idx="3">
                  <c:v>1.043150692144998</c:v>
                </c:pt>
                <c:pt idx="4">
                  <c:v>1.039280760956156</c:v>
                </c:pt>
                <c:pt idx="5">
                  <c:v>1.060542112676761</c:v>
                </c:pt>
                <c:pt idx="6">
                  <c:v>1.042870288444154</c:v>
                </c:pt>
                <c:pt idx="7">
                  <c:v>1.03871221215413</c:v>
                </c:pt>
                <c:pt idx="8">
                  <c:v>1.035801558751114</c:v>
                </c:pt>
                <c:pt idx="9">
                  <c:v>1.032059290090092</c:v>
                </c:pt>
                <c:pt idx="10">
                  <c:v>1.058125376106278</c:v>
                </c:pt>
                <c:pt idx="11">
                  <c:v>1.041602026271684</c:v>
                </c:pt>
                <c:pt idx="12">
                  <c:v>1.037058105067171</c:v>
                </c:pt>
                <c:pt idx="13">
                  <c:v>1.03437306071905</c:v>
                </c:pt>
                <c:pt idx="14">
                  <c:v>1.030448765133333</c:v>
                </c:pt>
                <c:pt idx="15">
                  <c:v>1.057470330849491</c:v>
                </c:pt>
                <c:pt idx="16">
                  <c:v>1.040981961578631</c:v>
                </c:pt>
                <c:pt idx="17">
                  <c:v>1.03665376464503</c:v>
                </c:pt>
                <c:pt idx="18">
                  <c:v>1.033768300022626</c:v>
                </c:pt>
                <c:pt idx="19">
                  <c:v>1.030058416936684</c:v>
                </c:pt>
                <c:pt idx="20">
                  <c:v>1.057223434953571</c:v>
                </c:pt>
                <c:pt idx="21">
                  <c:v>1.040969536559468</c:v>
                </c:pt>
                <c:pt idx="22">
                  <c:v>1.036443134475035</c:v>
                </c:pt>
                <c:pt idx="23">
                  <c:v>1.033562696784939</c:v>
                </c:pt>
                <c:pt idx="24">
                  <c:v>1.029653531348384</c:v>
                </c:pt>
                <c:pt idx="25">
                  <c:v>1.072390172238485</c:v>
                </c:pt>
                <c:pt idx="26">
                  <c:v>1.048095604219633</c:v>
                </c:pt>
                <c:pt idx="27">
                  <c:v>1.042505703613526</c:v>
                </c:pt>
                <c:pt idx="28">
                  <c:v>1.039065764778998</c:v>
                </c:pt>
                <c:pt idx="29">
                  <c:v>1.034335848881523</c:v>
                </c:pt>
                <c:pt idx="30">
                  <c:v>1.057749704974518</c:v>
                </c:pt>
                <c:pt idx="31">
                  <c:v>1.03931803427647</c:v>
                </c:pt>
                <c:pt idx="32">
                  <c:v>1.034140598687131</c:v>
                </c:pt>
                <c:pt idx="33">
                  <c:v>1.030827039909953</c:v>
                </c:pt>
                <c:pt idx="34">
                  <c:v>1.026270896591336</c:v>
                </c:pt>
                <c:pt idx="35">
                  <c:v>1.054499643856359</c:v>
                </c:pt>
                <c:pt idx="36">
                  <c:v>1.03744095618197</c:v>
                </c:pt>
                <c:pt idx="37">
                  <c:v>1.032508323601424</c:v>
                </c:pt>
                <c:pt idx="38">
                  <c:v>1.029014375523538</c:v>
                </c:pt>
                <c:pt idx="39">
                  <c:v>1.024492795658037</c:v>
                </c:pt>
                <c:pt idx="40">
                  <c:v>1.053411818946508</c:v>
                </c:pt>
                <c:pt idx="41">
                  <c:v>1.036809762760512</c:v>
                </c:pt>
                <c:pt idx="42">
                  <c:v>1.031890635001698</c:v>
                </c:pt>
                <c:pt idx="43">
                  <c:v>1.028406252839205</c:v>
                </c:pt>
                <c:pt idx="44">
                  <c:v>1.024102016050246</c:v>
                </c:pt>
                <c:pt idx="45">
                  <c:v>1.052756685761035</c:v>
                </c:pt>
                <c:pt idx="46">
                  <c:v>1.036389373430633</c:v>
                </c:pt>
                <c:pt idx="47">
                  <c:v>1.031683771135642</c:v>
                </c:pt>
                <c:pt idx="48">
                  <c:v>1.028001125861303</c:v>
                </c:pt>
                <c:pt idx="49">
                  <c:v>1.02370470637457</c:v>
                </c:pt>
                <c:pt idx="50">
                  <c:v>1.072390172238485</c:v>
                </c:pt>
                <c:pt idx="51">
                  <c:v>1.051965535408476</c:v>
                </c:pt>
                <c:pt idx="52">
                  <c:v>1.047665611865316</c:v>
                </c:pt>
                <c:pt idx="53">
                  <c:v>1.045515650093737</c:v>
                </c:pt>
                <c:pt idx="54">
                  <c:v>1.044010676853632</c:v>
                </c:pt>
                <c:pt idx="55">
                  <c:v>1.059956572460174</c:v>
                </c:pt>
                <c:pt idx="56">
                  <c:v>1.044136281537142</c:v>
                </c:pt>
                <c:pt idx="57">
                  <c:v>1.040600380842291</c:v>
                </c:pt>
                <c:pt idx="58">
                  <c:v>1.038724324094282</c:v>
                </c:pt>
                <c:pt idx="59">
                  <c:v>1.0368507198751</c:v>
                </c:pt>
                <c:pt idx="60">
                  <c:v>1.057129796001296</c:v>
                </c:pt>
                <c:pt idx="61">
                  <c:v>1.042642018740902</c:v>
                </c:pt>
                <c:pt idx="62">
                  <c:v>1.039129140225411</c:v>
                </c:pt>
                <c:pt idx="63">
                  <c:v>1.03708129258009</c:v>
                </c:pt>
                <c:pt idx="64">
                  <c:v>1.035199799932519</c:v>
                </c:pt>
                <c:pt idx="65">
                  <c:v>1.056241163995572</c:v>
                </c:pt>
                <c:pt idx="66">
                  <c:v>1.042010164767825</c:v>
                </c:pt>
                <c:pt idx="67">
                  <c:v>1.038712187732954</c:v>
                </c:pt>
                <c:pt idx="68">
                  <c:v>1.03665021588166</c:v>
                </c:pt>
                <c:pt idx="69">
                  <c:v>1.034607623763666</c:v>
                </c:pt>
                <c:pt idx="70">
                  <c:v>1.055609309545214</c:v>
                </c:pt>
                <c:pt idx="71">
                  <c:v>1.041602788836116</c:v>
                </c:pt>
                <c:pt idx="72">
                  <c:v>1.038100803801774</c:v>
                </c:pt>
                <c:pt idx="73">
                  <c:v>1.03624795633764</c:v>
                </c:pt>
                <c:pt idx="74">
                  <c:v>1.034393288722125</c:v>
                </c:pt>
                <c:pt idx="75">
                  <c:v>1.100642808355982</c:v>
                </c:pt>
                <c:pt idx="76">
                  <c:v>1.071825495879728</c:v>
                </c:pt>
                <c:pt idx="77">
                  <c:v>1.065226111343182</c:v>
                </c:pt>
                <c:pt idx="78">
                  <c:v>1.061266480621254</c:v>
                </c:pt>
                <c:pt idx="79">
                  <c:v>1.056646911445671</c:v>
                </c:pt>
                <c:pt idx="80">
                  <c:v>1.089212770028904</c:v>
                </c:pt>
                <c:pt idx="81">
                  <c:v>1.064319219453543</c:v>
                </c:pt>
                <c:pt idx="82">
                  <c:v>1.057723492378019</c:v>
                </c:pt>
                <c:pt idx="83">
                  <c:v>1.053893715366425</c:v>
                </c:pt>
                <c:pt idx="84">
                  <c:v>1.049212876796701</c:v>
                </c:pt>
                <c:pt idx="85">
                  <c:v>1.086568352964228</c:v>
                </c:pt>
                <c:pt idx="86">
                  <c:v>1.062919410976872</c:v>
                </c:pt>
                <c:pt idx="87">
                  <c:v>1.056162570409056</c:v>
                </c:pt>
                <c:pt idx="88">
                  <c:v>1.052150696321916</c:v>
                </c:pt>
                <c:pt idx="89">
                  <c:v>1.047505368431543</c:v>
                </c:pt>
                <c:pt idx="90">
                  <c:v>1.085601590736985</c:v>
                </c:pt>
                <c:pt idx="91">
                  <c:v>1.06223725681779</c:v>
                </c:pt>
                <c:pt idx="92">
                  <c:v>1.055501592985228</c:v>
                </c:pt>
                <c:pt idx="93">
                  <c:v>1.051502292584643</c:v>
                </c:pt>
                <c:pt idx="94">
                  <c:v>1.04687152369976</c:v>
                </c:pt>
                <c:pt idx="95">
                  <c:v>1.084266236113042</c:v>
                </c:pt>
                <c:pt idx="96">
                  <c:v>1.061580826235817</c:v>
                </c:pt>
                <c:pt idx="97">
                  <c:v>1.055069273400686</c:v>
                </c:pt>
                <c:pt idx="98">
                  <c:v>1.050868271571571</c:v>
                </c:pt>
                <c:pt idx="99">
                  <c:v>1.046247169559545</c:v>
                </c:pt>
                <c:pt idx="100">
                  <c:v>1.100642808355982</c:v>
                </c:pt>
                <c:pt idx="101">
                  <c:v>1.068525803611455</c:v>
                </c:pt>
                <c:pt idx="102">
                  <c:v>1.059946603713944</c:v>
                </c:pt>
                <c:pt idx="103">
                  <c:v>1.05488707556926</c:v>
                </c:pt>
                <c:pt idx="104">
                  <c:v>1.04938758845547</c:v>
                </c:pt>
                <c:pt idx="105">
                  <c:v>1.085609522467162</c:v>
                </c:pt>
                <c:pt idx="106">
                  <c:v>1.059351735254144</c:v>
                </c:pt>
                <c:pt idx="107">
                  <c:v>1.051516750359937</c:v>
                </c:pt>
                <c:pt idx="108">
                  <c:v>1.04664635434462</c:v>
                </c:pt>
                <c:pt idx="109">
                  <c:v>1.041140689283826</c:v>
                </c:pt>
                <c:pt idx="110">
                  <c:v>1.081860756154568</c:v>
                </c:pt>
                <c:pt idx="111">
                  <c:v>1.057518850480335</c:v>
                </c:pt>
                <c:pt idx="112">
                  <c:v>1.049544777931879</c:v>
                </c:pt>
                <c:pt idx="113">
                  <c:v>1.044508521585486</c:v>
                </c:pt>
                <c:pt idx="114">
                  <c:v>1.03926242122466</c:v>
                </c:pt>
                <c:pt idx="115">
                  <c:v>1.080017837339454</c:v>
                </c:pt>
                <c:pt idx="116">
                  <c:v>1.056196749903056</c:v>
                </c:pt>
                <c:pt idx="117">
                  <c:v>1.048465344331594</c:v>
                </c:pt>
                <c:pt idx="118">
                  <c:v>1.04345037855551</c:v>
                </c:pt>
                <c:pt idx="119">
                  <c:v>1.038226455872089</c:v>
                </c:pt>
                <c:pt idx="120">
                  <c:v>1.078034724141378</c:v>
                </c:pt>
                <c:pt idx="121">
                  <c:v>1.055117801059274</c:v>
                </c:pt>
                <c:pt idx="122">
                  <c:v>1.047617717141493</c:v>
                </c:pt>
                <c:pt idx="123">
                  <c:v>1.04282599686069</c:v>
                </c:pt>
                <c:pt idx="124">
                  <c:v>1.037409269586738</c:v>
                </c:pt>
                <c:pt idx="125">
                  <c:v>1.100642808355982</c:v>
                </c:pt>
                <c:pt idx="126">
                  <c:v>1.074465249694347</c:v>
                </c:pt>
                <c:pt idx="127">
                  <c:v>1.068525803611455</c:v>
                </c:pt>
                <c:pt idx="128">
                  <c:v>1.065446090827733</c:v>
                </c:pt>
                <c:pt idx="129">
                  <c:v>1.064126213920423</c:v>
                </c:pt>
                <c:pt idx="130">
                  <c:v>1.088249590674044</c:v>
                </c:pt>
                <c:pt idx="131">
                  <c:v>1.066720363405132</c:v>
                </c:pt>
                <c:pt idx="132">
                  <c:v>1.061601182537522</c:v>
                </c:pt>
                <c:pt idx="133">
                  <c:v>1.05883251003711</c:v>
                </c:pt>
                <c:pt idx="134">
                  <c:v>1.05691787872739</c:v>
                </c:pt>
                <c:pt idx="135">
                  <c:v>1.08539229688678</c:v>
                </c:pt>
                <c:pt idx="136">
                  <c:v>1.064871804561077</c:v>
                </c:pt>
                <c:pt idx="137">
                  <c:v>1.059800367028525</c:v>
                </c:pt>
                <c:pt idx="138">
                  <c:v>1.057475609798974</c:v>
                </c:pt>
                <c:pt idx="139">
                  <c:v>1.054936634514152</c:v>
                </c:pt>
                <c:pt idx="140">
                  <c:v>1.084020479806813</c:v>
                </c:pt>
                <c:pt idx="141">
                  <c:v>1.063985774996643</c:v>
                </c:pt>
                <c:pt idx="142">
                  <c:v>1.05913542352024</c:v>
                </c:pt>
                <c:pt idx="143">
                  <c:v>1.05660283359938</c:v>
                </c:pt>
                <c:pt idx="144">
                  <c:v>1.054286103602872</c:v>
                </c:pt>
                <c:pt idx="145">
                  <c:v>1.083119401408207</c:v>
                </c:pt>
                <c:pt idx="146">
                  <c:v>1.063534791345561</c:v>
                </c:pt>
                <c:pt idx="147">
                  <c:v>1.05869752006242</c:v>
                </c:pt>
                <c:pt idx="148">
                  <c:v>1.056378566369265</c:v>
                </c:pt>
                <c:pt idx="149">
                  <c:v>1.053856467249904</c:v>
                </c:pt>
              </c:numCache>
            </c:numRef>
          </c:val>
          <c:smooth val="0"/>
        </c:ser>
        <c:dLbls>
          <c:showLegendKey val="0"/>
          <c:showVal val="0"/>
          <c:showCatName val="0"/>
          <c:showSerName val="0"/>
          <c:showPercent val="0"/>
          <c:showBubbleSize val="0"/>
        </c:dLbls>
        <c:marker val="1"/>
        <c:smooth val="0"/>
        <c:axId val="2132012104"/>
        <c:axId val="2105204984"/>
      </c:lineChart>
      <c:catAx>
        <c:axId val="2132012104"/>
        <c:scaling>
          <c:orientation val="minMax"/>
        </c:scaling>
        <c:delete val="0"/>
        <c:axPos val="b"/>
        <c:majorTickMark val="none"/>
        <c:minorTickMark val="none"/>
        <c:tickLblPos val="nextTo"/>
        <c:crossAx val="2105204984"/>
        <c:crosses val="autoZero"/>
        <c:auto val="1"/>
        <c:lblAlgn val="ctr"/>
        <c:lblOffset val="100"/>
        <c:noMultiLvlLbl val="0"/>
      </c:catAx>
      <c:valAx>
        <c:axId val="2105204984"/>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1320121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ANAGRAM Separate L1 L2</a:t>
            </a:r>
          </a:p>
        </c:rich>
      </c:tx>
      <c:layout/>
      <c:overlay val="0"/>
    </c:title>
    <c:autoTitleDeleted val="0"/>
    <c:plotArea>
      <c:layout/>
      <c:lineChart>
        <c:grouping val="standard"/>
        <c:varyColors val="0"/>
        <c:ser>
          <c:idx val="0"/>
          <c:order val="0"/>
          <c:tx>
            <c:v>CPI</c:v>
          </c:tx>
          <c:marker>
            <c:symbol val="diamond"/>
            <c:size val="5"/>
          </c:marker>
          <c:val>
            <c:numRef>
              <c:f>Sheet1!$X$2:$X$151</c:f>
              <c:numCache>
                <c:formatCode>General</c:formatCode>
                <c:ptCount val="150"/>
                <c:pt idx="0">
                  <c:v>1.067023513566093</c:v>
                </c:pt>
                <c:pt idx="1">
                  <c:v>1.064324762730763</c:v>
                </c:pt>
                <c:pt idx="2">
                  <c:v>1.076493094899528</c:v>
                </c:pt>
                <c:pt idx="3">
                  <c:v>1.077674796448726</c:v>
                </c:pt>
                <c:pt idx="4">
                  <c:v>1.077674796448726</c:v>
                </c:pt>
                <c:pt idx="5">
                  <c:v>1.056556437860816</c:v>
                </c:pt>
                <c:pt idx="6">
                  <c:v>1.062586322303092</c:v>
                </c:pt>
                <c:pt idx="7">
                  <c:v>1.074760131555344</c:v>
                </c:pt>
                <c:pt idx="8">
                  <c:v>1.075943300370259</c:v>
                </c:pt>
                <c:pt idx="9">
                  <c:v>1.075943300370259</c:v>
                </c:pt>
                <c:pt idx="10">
                  <c:v>1.056543920777654</c:v>
                </c:pt>
                <c:pt idx="11">
                  <c:v>1.062585443631612</c:v>
                </c:pt>
                <c:pt idx="12">
                  <c:v>1.074753781426875</c:v>
                </c:pt>
                <c:pt idx="13">
                  <c:v>1.075933655301881</c:v>
                </c:pt>
                <c:pt idx="14">
                  <c:v>1.075933655301881</c:v>
                </c:pt>
                <c:pt idx="15">
                  <c:v>1.056535209082825</c:v>
                </c:pt>
                <c:pt idx="16">
                  <c:v>1.062587884594113</c:v>
                </c:pt>
                <c:pt idx="17">
                  <c:v>1.074764276409073</c:v>
                </c:pt>
                <c:pt idx="18">
                  <c:v>1.075929345404203</c:v>
                </c:pt>
                <c:pt idx="19">
                  <c:v>1.075929345404203</c:v>
                </c:pt>
                <c:pt idx="20">
                  <c:v>1.056532964422597</c:v>
                </c:pt>
                <c:pt idx="21">
                  <c:v>1.062597645787161</c:v>
                </c:pt>
                <c:pt idx="22">
                  <c:v>1.074755414518</c:v>
                </c:pt>
                <c:pt idx="23">
                  <c:v>1.075934263588862</c:v>
                </c:pt>
                <c:pt idx="24">
                  <c:v>1.075934263588862</c:v>
                </c:pt>
                <c:pt idx="25">
                  <c:v>1.067023513566093</c:v>
                </c:pt>
                <c:pt idx="26">
                  <c:v>1.064340731670618</c:v>
                </c:pt>
                <c:pt idx="27">
                  <c:v>1.076509063839383</c:v>
                </c:pt>
                <c:pt idx="28">
                  <c:v>1.077547044929894</c:v>
                </c:pt>
                <c:pt idx="29">
                  <c:v>1.077674796448726</c:v>
                </c:pt>
                <c:pt idx="30">
                  <c:v>1.056505543058088</c:v>
                </c:pt>
                <c:pt idx="31">
                  <c:v>1.062594942723615</c:v>
                </c:pt>
                <c:pt idx="32">
                  <c:v>1.074759547649857</c:v>
                </c:pt>
                <c:pt idx="33">
                  <c:v>1.075795739201334</c:v>
                </c:pt>
                <c:pt idx="34">
                  <c:v>1.07593768324948</c:v>
                </c:pt>
                <c:pt idx="35">
                  <c:v>1.05649779896467</c:v>
                </c:pt>
                <c:pt idx="36">
                  <c:v>1.062597332422466</c:v>
                </c:pt>
                <c:pt idx="37">
                  <c:v>1.074768095238485</c:v>
                </c:pt>
                <c:pt idx="38">
                  <c:v>1.075801194872869</c:v>
                </c:pt>
                <c:pt idx="39">
                  <c:v>1.07594271537073</c:v>
                </c:pt>
                <c:pt idx="40">
                  <c:v>1.056492945953616</c:v>
                </c:pt>
                <c:pt idx="41">
                  <c:v>1.06258991966728</c:v>
                </c:pt>
                <c:pt idx="42">
                  <c:v>1.074755574873202</c:v>
                </c:pt>
                <c:pt idx="43">
                  <c:v>1.075802387065336</c:v>
                </c:pt>
                <c:pt idx="44">
                  <c:v>1.075929702061677</c:v>
                </c:pt>
                <c:pt idx="45">
                  <c:v>1.056501948350856</c:v>
                </c:pt>
                <c:pt idx="46">
                  <c:v>1.062585985650946</c:v>
                </c:pt>
                <c:pt idx="47">
                  <c:v>1.074754060251123</c:v>
                </c:pt>
                <c:pt idx="48">
                  <c:v>1.075801080623695</c:v>
                </c:pt>
                <c:pt idx="49">
                  <c:v>1.075942569863234</c:v>
                </c:pt>
                <c:pt idx="50">
                  <c:v>1.067023513566093</c:v>
                </c:pt>
                <c:pt idx="51">
                  <c:v>1.064452514249596</c:v>
                </c:pt>
                <c:pt idx="52">
                  <c:v>1.065793905197332</c:v>
                </c:pt>
                <c:pt idx="53">
                  <c:v>1.066991575686385</c:v>
                </c:pt>
                <c:pt idx="54">
                  <c:v>1.073570778906242</c:v>
                </c:pt>
                <c:pt idx="55">
                  <c:v>1.057180342906156</c:v>
                </c:pt>
                <c:pt idx="56">
                  <c:v>1.06273010371551</c:v>
                </c:pt>
                <c:pt idx="57">
                  <c:v>1.064869484502962</c:v>
                </c:pt>
                <c:pt idx="58">
                  <c:v>1.066795786206038</c:v>
                </c:pt>
                <c:pt idx="59">
                  <c:v>1.071679741124814</c:v>
                </c:pt>
                <c:pt idx="60">
                  <c:v>1.057752824414221</c:v>
                </c:pt>
                <c:pt idx="61">
                  <c:v>1.063033393071896</c:v>
                </c:pt>
                <c:pt idx="62">
                  <c:v>1.065637817695438</c:v>
                </c:pt>
                <c:pt idx="63">
                  <c:v>1.067563781183449</c:v>
                </c:pt>
                <c:pt idx="64">
                  <c:v>1.071376290162891</c:v>
                </c:pt>
                <c:pt idx="65">
                  <c:v>1.058021295905241</c:v>
                </c:pt>
                <c:pt idx="66">
                  <c:v>1.063267597469216</c:v>
                </c:pt>
                <c:pt idx="67">
                  <c:v>1.065826570145651</c:v>
                </c:pt>
                <c:pt idx="68">
                  <c:v>1.06821913569719</c:v>
                </c:pt>
                <c:pt idx="69">
                  <c:v>1.071645898988024</c:v>
                </c:pt>
                <c:pt idx="70">
                  <c:v>1.05825245011533</c:v>
                </c:pt>
                <c:pt idx="71">
                  <c:v>1.06308970462955</c:v>
                </c:pt>
                <c:pt idx="72">
                  <c:v>1.06627622957254</c:v>
                </c:pt>
                <c:pt idx="73">
                  <c:v>1.0684702239655</c:v>
                </c:pt>
                <c:pt idx="74">
                  <c:v>1.071244200457597</c:v>
                </c:pt>
                <c:pt idx="75">
                  <c:v>1.11271514277845</c:v>
                </c:pt>
                <c:pt idx="76">
                  <c:v>1.124924625280098</c:v>
                </c:pt>
                <c:pt idx="77">
                  <c:v>1.149285998384804</c:v>
                </c:pt>
                <c:pt idx="78">
                  <c:v>1.151647266227104</c:v>
                </c:pt>
                <c:pt idx="79">
                  <c:v>1.151647266227104</c:v>
                </c:pt>
                <c:pt idx="80">
                  <c:v>1.112318289757081</c:v>
                </c:pt>
                <c:pt idx="81">
                  <c:v>1.124486830575158</c:v>
                </c:pt>
                <c:pt idx="82">
                  <c:v>1.148852277108322</c:v>
                </c:pt>
                <c:pt idx="83">
                  <c:v>1.151206563560305</c:v>
                </c:pt>
                <c:pt idx="84">
                  <c:v>1.151206563560305</c:v>
                </c:pt>
                <c:pt idx="85">
                  <c:v>1.112318680329836</c:v>
                </c:pt>
                <c:pt idx="86">
                  <c:v>1.12450033042002</c:v>
                </c:pt>
                <c:pt idx="87">
                  <c:v>1.14883530118157</c:v>
                </c:pt>
                <c:pt idx="88">
                  <c:v>1.151214972361976</c:v>
                </c:pt>
                <c:pt idx="89">
                  <c:v>1.151214972361976</c:v>
                </c:pt>
                <c:pt idx="90">
                  <c:v>1.112312131711013</c:v>
                </c:pt>
                <c:pt idx="91">
                  <c:v>1.12448907742347</c:v>
                </c:pt>
                <c:pt idx="92">
                  <c:v>1.148842968848386</c:v>
                </c:pt>
                <c:pt idx="93">
                  <c:v>1.151221721034074</c:v>
                </c:pt>
                <c:pt idx="94">
                  <c:v>1.151221721034074</c:v>
                </c:pt>
                <c:pt idx="95">
                  <c:v>1.112319018388608</c:v>
                </c:pt>
                <c:pt idx="96">
                  <c:v>1.124493074269035</c:v>
                </c:pt>
                <c:pt idx="97">
                  <c:v>1.14884118602989</c:v>
                </c:pt>
                <c:pt idx="98">
                  <c:v>1.151219373690252</c:v>
                </c:pt>
                <c:pt idx="99">
                  <c:v>1.151219373690252</c:v>
                </c:pt>
                <c:pt idx="100">
                  <c:v>1.11271514277845</c:v>
                </c:pt>
                <c:pt idx="101">
                  <c:v>1.124924625280098</c:v>
                </c:pt>
                <c:pt idx="102">
                  <c:v>1.149285998384804</c:v>
                </c:pt>
                <c:pt idx="103">
                  <c:v>1.151359306734141</c:v>
                </c:pt>
                <c:pt idx="104">
                  <c:v>1.151647266227104</c:v>
                </c:pt>
                <c:pt idx="105">
                  <c:v>1.112284374944688</c:v>
                </c:pt>
                <c:pt idx="106">
                  <c:v>1.12447441539413</c:v>
                </c:pt>
                <c:pt idx="107">
                  <c:v>1.148854496293017</c:v>
                </c:pt>
                <c:pt idx="108">
                  <c:v>1.15091916671717</c:v>
                </c:pt>
                <c:pt idx="109">
                  <c:v>1.15120199828212</c:v>
                </c:pt>
                <c:pt idx="110">
                  <c:v>1.112289924547487</c:v>
                </c:pt>
                <c:pt idx="111">
                  <c:v>1.124489883263056</c:v>
                </c:pt>
                <c:pt idx="112">
                  <c:v>1.148861560049018</c:v>
                </c:pt>
                <c:pt idx="113">
                  <c:v>1.150923127146788</c:v>
                </c:pt>
                <c:pt idx="114">
                  <c:v>1.151205533598538</c:v>
                </c:pt>
                <c:pt idx="115">
                  <c:v>1.112291183320183</c:v>
                </c:pt>
                <c:pt idx="116">
                  <c:v>1.12448749606487</c:v>
                </c:pt>
                <c:pt idx="117">
                  <c:v>1.148851889348817</c:v>
                </c:pt>
                <c:pt idx="118">
                  <c:v>1.150941072550452</c:v>
                </c:pt>
                <c:pt idx="119">
                  <c:v>1.151223394604727</c:v>
                </c:pt>
                <c:pt idx="120">
                  <c:v>1.112300177277676</c:v>
                </c:pt>
                <c:pt idx="121">
                  <c:v>1.12449770534599</c:v>
                </c:pt>
                <c:pt idx="122">
                  <c:v>1.148836291445265</c:v>
                </c:pt>
                <c:pt idx="123">
                  <c:v>1.150925682827336</c:v>
                </c:pt>
                <c:pt idx="124">
                  <c:v>1.151208033014104</c:v>
                </c:pt>
                <c:pt idx="125">
                  <c:v>1.11271514277845</c:v>
                </c:pt>
                <c:pt idx="126">
                  <c:v>1.125068605026581</c:v>
                </c:pt>
                <c:pt idx="127">
                  <c:v>1.127401076919584</c:v>
                </c:pt>
                <c:pt idx="128">
                  <c:v>1.130021508305552</c:v>
                </c:pt>
                <c:pt idx="129">
                  <c:v>1.143555604474832</c:v>
                </c:pt>
                <c:pt idx="130">
                  <c:v>1.113608273109288</c:v>
                </c:pt>
                <c:pt idx="131">
                  <c:v>1.124765505408218</c:v>
                </c:pt>
                <c:pt idx="132">
                  <c:v>1.129584475053377</c:v>
                </c:pt>
                <c:pt idx="133">
                  <c:v>1.133201767361254</c:v>
                </c:pt>
                <c:pt idx="134">
                  <c:v>1.14243431244953</c:v>
                </c:pt>
                <c:pt idx="135">
                  <c:v>1.114627320407938</c:v>
                </c:pt>
                <c:pt idx="136">
                  <c:v>1.125524313251696</c:v>
                </c:pt>
                <c:pt idx="137">
                  <c:v>1.130626753694528</c:v>
                </c:pt>
                <c:pt idx="138">
                  <c:v>1.134998261685544</c:v>
                </c:pt>
                <c:pt idx="139">
                  <c:v>1.142174818192798</c:v>
                </c:pt>
                <c:pt idx="140">
                  <c:v>1.11509448480871</c:v>
                </c:pt>
                <c:pt idx="141">
                  <c:v>1.125836173015291</c:v>
                </c:pt>
                <c:pt idx="142">
                  <c:v>1.131328301446522</c:v>
                </c:pt>
                <c:pt idx="143">
                  <c:v>1.135034786880553</c:v>
                </c:pt>
                <c:pt idx="144">
                  <c:v>1.141834097306301</c:v>
                </c:pt>
                <c:pt idx="145">
                  <c:v>1.115704834838246</c:v>
                </c:pt>
                <c:pt idx="146">
                  <c:v>1.125879580824316</c:v>
                </c:pt>
                <c:pt idx="147">
                  <c:v>1.131852132343211</c:v>
                </c:pt>
                <c:pt idx="148">
                  <c:v>1.135867824959482</c:v>
                </c:pt>
                <c:pt idx="149">
                  <c:v>1.142323385567163</c:v>
                </c:pt>
              </c:numCache>
            </c:numRef>
          </c:val>
          <c:smooth val="0"/>
        </c:ser>
        <c:dLbls>
          <c:showLegendKey val="0"/>
          <c:showVal val="0"/>
          <c:showCatName val="0"/>
          <c:showSerName val="0"/>
          <c:showPercent val="0"/>
          <c:showBubbleSize val="0"/>
        </c:dLbls>
        <c:marker val="1"/>
        <c:smooth val="0"/>
        <c:axId val="2122381912"/>
        <c:axId val="2122384856"/>
      </c:lineChart>
      <c:catAx>
        <c:axId val="2122381912"/>
        <c:scaling>
          <c:orientation val="minMax"/>
        </c:scaling>
        <c:delete val="0"/>
        <c:axPos val="b"/>
        <c:majorTickMark val="none"/>
        <c:minorTickMark val="none"/>
        <c:tickLblPos val="nextTo"/>
        <c:crossAx val="2122384856"/>
        <c:crosses val="autoZero"/>
        <c:auto val="1"/>
        <c:lblAlgn val="ctr"/>
        <c:lblOffset val="100"/>
        <c:tickLblSkip val="5"/>
        <c:noMultiLvlLbl val="0"/>
      </c:catAx>
      <c:valAx>
        <c:axId val="2122384856"/>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122381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ANAGRAM Sep L1 &amp; Unified L2</a:t>
            </a:r>
          </a:p>
        </c:rich>
      </c:tx>
      <c:layout/>
      <c:overlay val="0"/>
    </c:title>
    <c:autoTitleDeleted val="0"/>
    <c:plotArea>
      <c:layout/>
      <c:lineChart>
        <c:grouping val="standard"/>
        <c:varyColors val="0"/>
        <c:ser>
          <c:idx val="0"/>
          <c:order val="0"/>
          <c:tx>
            <c:v>CPI</c:v>
          </c:tx>
          <c:marker>
            <c:symbol val="diamond"/>
            <c:size val="5"/>
          </c:marker>
          <c:val>
            <c:numRef>
              <c:f>Sheet1!$T$2:$T$151</c:f>
              <c:numCache>
                <c:formatCode>General</c:formatCode>
                <c:ptCount val="150"/>
                <c:pt idx="0">
                  <c:v>1.067062465501068</c:v>
                </c:pt>
                <c:pt idx="1">
                  <c:v>1.06435077215679</c:v>
                </c:pt>
                <c:pt idx="2">
                  <c:v>1.076497232876426</c:v>
                </c:pt>
                <c:pt idx="3">
                  <c:v>1.07768460155972</c:v>
                </c:pt>
                <c:pt idx="4">
                  <c:v>1.07768460155972</c:v>
                </c:pt>
                <c:pt idx="5">
                  <c:v>1.056593076054666</c:v>
                </c:pt>
                <c:pt idx="6">
                  <c:v>1.062612360174192</c:v>
                </c:pt>
                <c:pt idx="7">
                  <c:v>1.07476558144409</c:v>
                </c:pt>
                <c:pt idx="8">
                  <c:v>1.075940775010283</c:v>
                </c:pt>
                <c:pt idx="9">
                  <c:v>1.075940775010283</c:v>
                </c:pt>
                <c:pt idx="10">
                  <c:v>1.056579623409874</c:v>
                </c:pt>
                <c:pt idx="11">
                  <c:v>1.062610818201082</c:v>
                </c:pt>
                <c:pt idx="12">
                  <c:v>1.074758959368205</c:v>
                </c:pt>
                <c:pt idx="13">
                  <c:v>1.075930897692561</c:v>
                </c:pt>
                <c:pt idx="14">
                  <c:v>1.075930897692561</c:v>
                </c:pt>
                <c:pt idx="15">
                  <c:v>1.056570707910775</c:v>
                </c:pt>
                <c:pt idx="16">
                  <c:v>1.06261315351045</c:v>
                </c:pt>
                <c:pt idx="17">
                  <c:v>1.07475518367528</c:v>
                </c:pt>
                <c:pt idx="18">
                  <c:v>1.075940817209019</c:v>
                </c:pt>
                <c:pt idx="19">
                  <c:v>1.075940817209019</c:v>
                </c:pt>
                <c:pt idx="20">
                  <c:v>1.056568338686126</c:v>
                </c:pt>
                <c:pt idx="21">
                  <c:v>1.062608602611094</c:v>
                </c:pt>
                <c:pt idx="22">
                  <c:v>1.074760528379764</c:v>
                </c:pt>
                <c:pt idx="23">
                  <c:v>1.075931454247016</c:v>
                </c:pt>
                <c:pt idx="24">
                  <c:v>1.075931454247016</c:v>
                </c:pt>
                <c:pt idx="25">
                  <c:v>1.067062465501068</c:v>
                </c:pt>
                <c:pt idx="26">
                  <c:v>1.06435077215679</c:v>
                </c:pt>
                <c:pt idx="27">
                  <c:v>1.076497232876426</c:v>
                </c:pt>
                <c:pt idx="28">
                  <c:v>1.077540191854995</c:v>
                </c:pt>
                <c:pt idx="29">
                  <c:v>1.07768460155972</c:v>
                </c:pt>
                <c:pt idx="30">
                  <c:v>1.056540582076094</c:v>
                </c:pt>
                <c:pt idx="31">
                  <c:v>1.062605751851968</c:v>
                </c:pt>
                <c:pt idx="32">
                  <c:v>1.074764633379129</c:v>
                </c:pt>
                <c:pt idx="33">
                  <c:v>1.075792144494102</c:v>
                </c:pt>
                <c:pt idx="34">
                  <c:v>1.075934854371181</c:v>
                </c:pt>
                <c:pt idx="35">
                  <c:v>1.056531875382597</c:v>
                </c:pt>
                <c:pt idx="36">
                  <c:v>1.062607501536641</c:v>
                </c:pt>
                <c:pt idx="37">
                  <c:v>1.074758753844726</c:v>
                </c:pt>
                <c:pt idx="38">
                  <c:v>1.075797444030311</c:v>
                </c:pt>
                <c:pt idx="39">
                  <c:v>1.075939730357103</c:v>
                </c:pt>
                <c:pt idx="40">
                  <c:v>1.056541090023855</c:v>
                </c:pt>
                <c:pt idx="41">
                  <c:v>1.062614180190092</c:v>
                </c:pt>
                <c:pt idx="42">
                  <c:v>1.074760360522566</c:v>
                </c:pt>
                <c:pt idx="43">
                  <c:v>1.0757986171552</c:v>
                </c:pt>
                <c:pt idx="44">
                  <c:v>1.07594084409118</c:v>
                </c:pt>
                <c:pt idx="45">
                  <c:v>1.056535979444215</c:v>
                </c:pt>
                <c:pt idx="46">
                  <c:v>1.062610270867832</c:v>
                </c:pt>
                <c:pt idx="47">
                  <c:v>1.07475885371507</c:v>
                </c:pt>
                <c:pt idx="48">
                  <c:v>1.075797315714891</c:v>
                </c:pt>
                <c:pt idx="49">
                  <c:v>1.075939570783361</c:v>
                </c:pt>
                <c:pt idx="50">
                  <c:v>1.067062465501068</c:v>
                </c:pt>
                <c:pt idx="51">
                  <c:v>1.064527272907008</c:v>
                </c:pt>
                <c:pt idx="52">
                  <c:v>1.065987415477004</c:v>
                </c:pt>
                <c:pt idx="53">
                  <c:v>1.06693410131909</c:v>
                </c:pt>
                <c:pt idx="54">
                  <c:v>1.073833676100389</c:v>
                </c:pt>
                <c:pt idx="55">
                  <c:v>1.057267093194308</c:v>
                </c:pt>
                <c:pt idx="56">
                  <c:v>1.062758963431788</c:v>
                </c:pt>
                <c:pt idx="57">
                  <c:v>1.064996105564517</c:v>
                </c:pt>
                <c:pt idx="58">
                  <c:v>1.066943396763115</c:v>
                </c:pt>
                <c:pt idx="59">
                  <c:v>1.071822988019895</c:v>
                </c:pt>
                <c:pt idx="60">
                  <c:v>1.057767504573386</c:v>
                </c:pt>
                <c:pt idx="61">
                  <c:v>1.063053781782438</c:v>
                </c:pt>
                <c:pt idx="62">
                  <c:v>1.065730223395816</c:v>
                </c:pt>
                <c:pt idx="63">
                  <c:v>1.067437570231104</c:v>
                </c:pt>
                <c:pt idx="64">
                  <c:v>1.071730412430528</c:v>
                </c:pt>
                <c:pt idx="65">
                  <c:v>1.058083093298713</c:v>
                </c:pt>
                <c:pt idx="66">
                  <c:v>1.063284658731193</c:v>
                </c:pt>
                <c:pt idx="67">
                  <c:v>1.065755570457961</c:v>
                </c:pt>
                <c:pt idx="68">
                  <c:v>1.068170191882738</c:v>
                </c:pt>
                <c:pt idx="69">
                  <c:v>1.07158748249485</c:v>
                </c:pt>
                <c:pt idx="70">
                  <c:v>1.058277489751862</c:v>
                </c:pt>
                <c:pt idx="71">
                  <c:v>1.063214728547051</c:v>
                </c:pt>
                <c:pt idx="72">
                  <c:v>1.066535030050776</c:v>
                </c:pt>
                <c:pt idx="73">
                  <c:v>1.068772421781224</c:v>
                </c:pt>
                <c:pt idx="74">
                  <c:v>1.071520533104459</c:v>
                </c:pt>
                <c:pt idx="75">
                  <c:v>1.112813381907206</c:v>
                </c:pt>
                <c:pt idx="76">
                  <c:v>1.124963608004522</c:v>
                </c:pt>
                <c:pt idx="77">
                  <c:v>1.149264060199154</c:v>
                </c:pt>
                <c:pt idx="78">
                  <c:v>1.151636247199105</c:v>
                </c:pt>
                <c:pt idx="79">
                  <c:v>1.151636247199105</c:v>
                </c:pt>
                <c:pt idx="80">
                  <c:v>1.112379468860908</c:v>
                </c:pt>
                <c:pt idx="81">
                  <c:v>1.124519641343556</c:v>
                </c:pt>
                <c:pt idx="82">
                  <c:v>1.148856982423797</c:v>
                </c:pt>
                <c:pt idx="83">
                  <c:v>1.15122232119389</c:v>
                </c:pt>
                <c:pt idx="84">
                  <c:v>1.15122232119389</c:v>
                </c:pt>
                <c:pt idx="85">
                  <c:v>1.112379185816787</c:v>
                </c:pt>
                <c:pt idx="86">
                  <c:v>1.124532707166592</c:v>
                </c:pt>
                <c:pt idx="87">
                  <c:v>1.148839749866206</c:v>
                </c:pt>
                <c:pt idx="88">
                  <c:v>1.15120214394591</c:v>
                </c:pt>
                <c:pt idx="89">
                  <c:v>1.15120214394591</c:v>
                </c:pt>
                <c:pt idx="90">
                  <c:v>1.112400850023228</c:v>
                </c:pt>
                <c:pt idx="91">
                  <c:v>1.124521248177687</c:v>
                </c:pt>
                <c:pt idx="92">
                  <c:v>1.148847399403193</c:v>
                </c:pt>
                <c:pt idx="93">
                  <c:v>1.151208885428592</c:v>
                </c:pt>
                <c:pt idx="94">
                  <c:v>1.151208885428592</c:v>
                </c:pt>
                <c:pt idx="95">
                  <c:v>1.112379189724076</c:v>
                </c:pt>
                <c:pt idx="96">
                  <c:v>1.124525169846987</c:v>
                </c:pt>
                <c:pt idx="97">
                  <c:v>1.148845575011128</c:v>
                </c:pt>
                <c:pt idx="98">
                  <c:v>1.151206503231741</c:v>
                </c:pt>
                <c:pt idx="99">
                  <c:v>1.151206503231741</c:v>
                </c:pt>
                <c:pt idx="100">
                  <c:v>1.112813381907206</c:v>
                </c:pt>
                <c:pt idx="101">
                  <c:v>1.124963608004522</c:v>
                </c:pt>
                <c:pt idx="102">
                  <c:v>1.149292989308912</c:v>
                </c:pt>
                <c:pt idx="103">
                  <c:v>1.151375885211308</c:v>
                </c:pt>
                <c:pt idx="104">
                  <c:v>1.151636247199105</c:v>
                </c:pt>
                <c:pt idx="105">
                  <c:v>1.112372256471578</c:v>
                </c:pt>
                <c:pt idx="106">
                  <c:v>1.124506023811107</c:v>
                </c:pt>
                <c:pt idx="107">
                  <c:v>1.14885880744103</c:v>
                </c:pt>
                <c:pt idx="108">
                  <c:v>1.1509331985787</c:v>
                </c:pt>
                <c:pt idx="109">
                  <c:v>1.151217361748245</c:v>
                </c:pt>
                <c:pt idx="110">
                  <c:v>1.112376983980461</c:v>
                </c:pt>
                <c:pt idx="111">
                  <c:v>1.124520972791857</c:v>
                </c:pt>
                <c:pt idx="112">
                  <c:v>1.148837324220283</c:v>
                </c:pt>
                <c:pt idx="113">
                  <c:v>1.150936985837206</c:v>
                </c:pt>
                <c:pt idx="114">
                  <c:v>1.151220723893546</c:v>
                </c:pt>
                <c:pt idx="115">
                  <c:v>1.112349715156571</c:v>
                </c:pt>
                <c:pt idx="116">
                  <c:v>1.124518457121961</c:v>
                </c:pt>
                <c:pt idx="117">
                  <c:v>1.148855941052742</c:v>
                </c:pt>
                <c:pt idx="118">
                  <c:v>1.150926612762467</c:v>
                </c:pt>
                <c:pt idx="119">
                  <c:v>1.151210266421337</c:v>
                </c:pt>
                <c:pt idx="120">
                  <c:v>1.112358804764536</c:v>
                </c:pt>
                <c:pt idx="121">
                  <c:v>1.124528753613804</c:v>
                </c:pt>
                <c:pt idx="122">
                  <c:v>1.148840283133208</c:v>
                </c:pt>
                <c:pt idx="123">
                  <c:v>1.15093952838926</c:v>
                </c:pt>
                <c:pt idx="124">
                  <c:v>1.151223210180616</c:v>
                </c:pt>
                <c:pt idx="125">
                  <c:v>1.112813381907206</c:v>
                </c:pt>
                <c:pt idx="126">
                  <c:v>1.125252899102078</c:v>
                </c:pt>
                <c:pt idx="127">
                  <c:v>1.127538298772762</c:v>
                </c:pt>
                <c:pt idx="128">
                  <c:v>1.130055131321495</c:v>
                </c:pt>
                <c:pt idx="129">
                  <c:v>1.143970033113896</c:v>
                </c:pt>
                <c:pt idx="130">
                  <c:v>1.113801222927214</c:v>
                </c:pt>
                <c:pt idx="131">
                  <c:v>1.124983041616981</c:v>
                </c:pt>
                <c:pt idx="132">
                  <c:v>1.129524378581593</c:v>
                </c:pt>
                <c:pt idx="133">
                  <c:v>1.13317324882958</c:v>
                </c:pt>
                <c:pt idx="134">
                  <c:v>1.142921506715284</c:v>
                </c:pt>
                <c:pt idx="135">
                  <c:v>1.11469772728152</c:v>
                </c:pt>
                <c:pt idx="136">
                  <c:v>1.125467940584022</c:v>
                </c:pt>
                <c:pt idx="137">
                  <c:v>1.130918216151544</c:v>
                </c:pt>
                <c:pt idx="138">
                  <c:v>1.13506265023776</c:v>
                </c:pt>
                <c:pt idx="139">
                  <c:v>1.142689875034301</c:v>
                </c:pt>
                <c:pt idx="140">
                  <c:v>1.115414484083516</c:v>
                </c:pt>
                <c:pt idx="141">
                  <c:v>1.125972880512752</c:v>
                </c:pt>
                <c:pt idx="142">
                  <c:v>1.131553150540126</c:v>
                </c:pt>
                <c:pt idx="143">
                  <c:v>1.135516260404186</c:v>
                </c:pt>
                <c:pt idx="144">
                  <c:v>1.142196426446841</c:v>
                </c:pt>
                <c:pt idx="145">
                  <c:v>1.11583484883455</c:v>
                </c:pt>
                <c:pt idx="146">
                  <c:v>1.125836115499974</c:v>
                </c:pt>
                <c:pt idx="147">
                  <c:v>1.1318197133979</c:v>
                </c:pt>
                <c:pt idx="148">
                  <c:v>1.136322765480167</c:v>
                </c:pt>
                <c:pt idx="149">
                  <c:v>1.142377844912844</c:v>
                </c:pt>
              </c:numCache>
            </c:numRef>
          </c:val>
          <c:smooth val="0"/>
        </c:ser>
        <c:dLbls>
          <c:showLegendKey val="0"/>
          <c:showVal val="0"/>
          <c:showCatName val="0"/>
          <c:showSerName val="0"/>
          <c:showPercent val="0"/>
          <c:showBubbleSize val="0"/>
        </c:dLbls>
        <c:marker val="1"/>
        <c:smooth val="0"/>
        <c:axId val="2117111480"/>
        <c:axId val="2124057048"/>
      </c:lineChart>
      <c:catAx>
        <c:axId val="2117111480"/>
        <c:scaling>
          <c:orientation val="minMax"/>
        </c:scaling>
        <c:delete val="0"/>
        <c:axPos val="b"/>
        <c:majorTickMark val="none"/>
        <c:minorTickMark val="none"/>
        <c:tickLblPos val="nextTo"/>
        <c:crossAx val="2124057048"/>
        <c:crosses val="autoZero"/>
        <c:auto val="1"/>
        <c:lblAlgn val="ctr"/>
        <c:lblOffset val="100"/>
        <c:noMultiLvlLbl val="0"/>
      </c:catAx>
      <c:valAx>
        <c:axId val="2124057048"/>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1171114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ANAGRAM Unified L1 &amp; L2 </a:t>
            </a:r>
          </a:p>
        </c:rich>
      </c:tx>
      <c:layout/>
      <c:overlay val="0"/>
    </c:title>
    <c:autoTitleDeleted val="0"/>
    <c:plotArea>
      <c:layout/>
      <c:lineChart>
        <c:grouping val="standard"/>
        <c:varyColors val="0"/>
        <c:ser>
          <c:idx val="0"/>
          <c:order val="0"/>
          <c:tx>
            <c:v>CPI</c:v>
          </c:tx>
          <c:marker>
            <c:symbol val="diamond"/>
            <c:size val="5"/>
          </c:marker>
          <c:val>
            <c:numRef>
              <c:f>Sheet1!$P$2:$P$151</c:f>
              <c:numCache>
                <c:formatCode>General</c:formatCode>
                <c:ptCount val="150"/>
                <c:pt idx="0">
                  <c:v>1.067626056047815</c:v>
                </c:pt>
                <c:pt idx="1">
                  <c:v>1.06450689888788</c:v>
                </c:pt>
                <c:pt idx="2">
                  <c:v>1.076657645436287</c:v>
                </c:pt>
                <c:pt idx="3">
                  <c:v>1.07784478734044</c:v>
                </c:pt>
                <c:pt idx="4">
                  <c:v>1.07784478734044</c:v>
                </c:pt>
                <c:pt idx="5">
                  <c:v>1.057165883587047</c:v>
                </c:pt>
                <c:pt idx="6">
                  <c:v>1.062772367157301</c:v>
                </c:pt>
                <c:pt idx="7">
                  <c:v>1.074912560426737</c:v>
                </c:pt>
                <c:pt idx="8">
                  <c:v>1.076098547335828</c:v>
                </c:pt>
                <c:pt idx="9">
                  <c:v>1.076098547335828</c:v>
                </c:pt>
                <c:pt idx="10">
                  <c:v>1.057144468665738</c:v>
                </c:pt>
                <c:pt idx="11">
                  <c:v>1.062783678138042</c:v>
                </c:pt>
                <c:pt idx="12">
                  <c:v>1.074923045093687</c:v>
                </c:pt>
                <c:pt idx="13">
                  <c:v>1.076085324908592</c:v>
                </c:pt>
                <c:pt idx="14">
                  <c:v>1.076085324908592</c:v>
                </c:pt>
                <c:pt idx="15">
                  <c:v>1.057150391336631</c:v>
                </c:pt>
                <c:pt idx="16">
                  <c:v>1.062766200671483</c:v>
                </c:pt>
                <c:pt idx="17">
                  <c:v>1.074923029308234</c:v>
                </c:pt>
                <c:pt idx="18">
                  <c:v>1.076084920894757</c:v>
                </c:pt>
                <c:pt idx="19">
                  <c:v>1.076084920894757</c:v>
                </c:pt>
                <c:pt idx="20">
                  <c:v>1.057139199293812</c:v>
                </c:pt>
                <c:pt idx="21">
                  <c:v>1.062775173842191</c:v>
                </c:pt>
                <c:pt idx="22">
                  <c:v>1.074907577068472</c:v>
                </c:pt>
                <c:pt idx="23">
                  <c:v>1.076090701496567</c:v>
                </c:pt>
                <c:pt idx="24">
                  <c:v>1.076090701496567</c:v>
                </c:pt>
                <c:pt idx="25">
                  <c:v>1.067626056047815</c:v>
                </c:pt>
                <c:pt idx="26">
                  <c:v>1.06450689888788</c:v>
                </c:pt>
                <c:pt idx="27">
                  <c:v>1.076657645436287</c:v>
                </c:pt>
                <c:pt idx="28">
                  <c:v>1.077705123587012</c:v>
                </c:pt>
                <c:pt idx="29">
                  <c:v>1.07784478734044</c:v>
                </c:pt>
                <c:pt idx="30">
                  <c:v>1.057099043131915</c:v>
                </c:pt>
                <c:pt idx="31">
                  <c:v>1.062775771032466</c:v>
                </c:pt>
                <c:pt idx="32">
                  <c:v>1.074924828849932</c:v>
                </c:pt>
                <c:pt idx="33">
                  <c:v>1.075956961195487</c:v>
                </c:pt>
                <c:pt idx="34">
                  <c:v>1.076085977738683</c:v>
                </c:pt>
                <c:pt idx="35">
                  <c:v>1.057093016683388</c:v>
                </c:pt>
                <c:pt idx="36">
                  <c:v>1.06278002325854</c:v>
                </c:pt>
                <c:pt idx="37">
                  <c:v>1.074926610886969</c:v>
                </c:pt>
                <c:pt idx="38">
                  <c:v>1.075956710191148</c:v>
                </c:pt>
                <c:pt idx="39">
                  <c:v>1.07608547260417</c:v>
                </c:pt>
                <c:pt idx="40">
                  <c:v>1.05710156552235</c:v>
                </c:pt>
                <c:pt idx="41">
                  <c:v>1.06276554377781</c:v>
                </c:pt>
                <c:pt idx="42">
                  <c:v>1.074908769886107</c:v>
                </c:pt>
                <c:pt idx="43">
                  <c:v>1.075960038577459</c:v>
                </c:pt>
                <c:pt idx="44">
                  <c:v>1.076088765355994</c:v>
                </c:pt>
                <c:pt idx="45">
                  <c:v>1.057107681525975</c:v>
                </c:pt>
                <c:pt idx="46">
                  <c:v>1.062772402479207</c:v>
                </c:pt>
                <c:pt idx="47">
                  <c:v>1.074917220886517</c:v>
                </c:pt>
                <c:pt idx="48">
                  <c:v>1.07594717015074</c:v>
                </c:pt>
                <c:pt idx="49">
                  <c:v>1.076097371085106</c:v>
                </c:pt>
                <c:pt idx="50">
                  <c:v>1.067626056047815</c:v>
                </c:pt>
                <c:pt idx="51">
                  <c:v>1.064925890148169</c:v>
                </c:pt>
                <c:pt idx="52">
                  <c:v>1.066113032052324</c:v>
                </c:pt>
                <c:pt idx="53">
                  <c:v>1.067393283125431</c:v>
                </c:pt>
                <c:pt idx="54">
                  <c:v>1.074166975166786</c:v>
                </c:pt>
                <c:pt idx="55">
                  <c:v>1.057711605781898</c:v>
                </c:pt>
                <c:pt idx="56">
                  <c:v>1.063041379261032</c:v>
                </c:pt>
                <c:pt idx="57">
                  <c:v>1.065513163720198</c:v>
                </c:pt>
                <c:pt idx="58">
                  <c:v>1.067481333134686</c:v>
                </c:pt>
                <c:pt idx="59">
                  <c:v>1.072028880034186</c:v>
                </c:pt>
                <c:pt idx="60">
                  <c:v>1.05829207363539</c:v>
                </c:pt>
                <c:pt idx="61">
                  <c:v>1.063362504773245</c:v>
                </c:pt>
                <c:pt idx="62">
                  <c:v>1.066189922214834</c:v>
                </c:pt>
                <c:pt idx="63">
                  <c:v>1.068121542834277</c:v>
                </c:pt>
                <c:pt idx="64">
                  <c:v>1.07172343182167</c:v>
                </c:pt>
                <c:pt idx="65">
                  <c:v>1.05858560867556</c:v>
                </c:pt>
                <c:pt idx="66">
                  <c:v>1.063416468205616</c:v>
                </c:pt>
                <c:pt idx="67">
                  <c:v>1.066387557811783</c:v>
                </c:pt>
                <c:pt idx="68">
                  <c:v>1.068399316958738</c:v>
                </c:pt>
                <c:pt idx="69">
                  <c:v>1.071717417407596</c:v>
                </c:pt>
                <c:pt idx="70">
                  <c:v>1.058848005736528</c:v>
                </c:pt>
                <c:pt idx="71">
                  <c:v>1.063377349820068</c:v>
                </c:pt>
                <c:pt idx="72">
                  <c:v>1.066691148654702</c:v>
                </c:pt>
                <c:pt idx="73">
                  <c:v>1.068846911148176</c:v>
                </c:pt>
                <c:pt idx="74">
                  <c:v>1.071917055256472</c:v>
                </c:pt>
                <c:pt idx="75">
                  <c:v>1.113600149696112</c:v>
                </c:pt>
                <c:pt idx="76">
                  <c:v>1.125153526233921</c:v>
                </c:pt>
                <c:pt idx="77">
                  <c:v>1.149487825566676</c:v>
                </c:pt>
                <c:pt idx="78">
                  <c:v>1.151870709477598</c:v>
                </c:pt>
                <c:pt idx="79">
                  <c:v>1.151870709477598</c:v>
                </c:pt>
                <c:pt idx="80">
                  <c:v>1.113201953660863</c:v>
                </c:pt>
                <c:pt idx="81">
                  <c:v>1.124724413215816</c:v>
                </c:pt>
                <c:pt idx="82">
                  <c:v>1.149053569303983</c:v>
                </c:pt>
                <c:pt idx="83">
                  <c:v>1.151408003764127</c:v>
                </c:pt>
                <c:pt idx="84">
                  <c:v>1.151408003764127</c:v>
                </c:pt>
                <c:pt idx="85">
                  <c:v>1.113181234237258</c:v>
                </c:pt>
                <c:pt idx="86">
                  <c:v>1.124727872105631</c:v>
                </c:pt>
                <c:pt idx="87">
                  <c:v>1.149068469834331</c:v>
                </c:pt>
                <c:pt idx="88">
                  <c:v>1.151420562733443</c:v>
                </c:pt>
                <c:pt idx="89">
                  <c:v>1.151420562733443</c:v>
                </c:pt>
                <c:pt idx="90">
                  <c:v>1.113188470695497</c:v>
                </c:pt>
                <c:pt idx="91">
                  <c:v>1.124731563869957</c:v>
                </c:pt>
                <c:pt idx="92">
                  <c:v>1.149064689296364</c:v>
                </c:pt>
                <c:pt idx="93">
                  <c:v>1.1514160601282</c:v>
                </c:pt>
                <c:pt idx="94">
                  <c:v>1.1514160601282</c:v>
                </c:pt>
                <c:pt idx="95">
                  <c:v>1.113206644284926</c:v>
                </c:pt>
                <c:pt idx="96">
                  <c:v>1.124747560004554</c:v>
                </c:pt>
                <c:pt idx="97">
                  <c:v>1.149040475192163</c:v>
                </c:pt>
                <c:pt idx="98">
                  <c:v>1.15142702257863</c:v>
                </c:pt>
                <c:pt idx="99">
                  <c:v>1.15142702257863</c:v>
                </c:pt>
                <c:pt idx="100">
                  <c:v>1.113600149696112</c:v>
                </c:pt>
                <c:pt idx="101">
                  <c:v>1.1251896305356</c:v>
                </c:pt>
                <c:pt idx="102">
                  <c:v>1.149487825566676</c:v>
                </c:pt>
                <c:pt idx="103">
                  <c:v>1.151581875064152</c:v>
                </c:pt>
                <c:pt idx="104">
                  <c:v>1.151870709477598</c:v>
                </c:pt>
                <c:pt idx="105">
                  <c:v>1.113167958045704</c:v>
                </c:pt>
                <c:pt idx="106">
                  <c:v>1.124735198431552</c:v>
                </c:pt>
                <c:pt idx="107">
                  <c:v>1.149044198996272</c:v>
                </c:pt>
                <c:pt idx="108">
                  <c:v>1.151144098020163</c:v>
                </c:pt>
                <c:pt idx="109">
                  <c:v>1.151428830091201</c:v>
                </c:pt>
                <c:pt idx="110">
                  <c:v>1.113164160628242</c:v>
                </c:pt>
                <c:pt idx="111">
                  <c:v>1.124753133832553</c:v>
                </c:pt>
                <c:pt idx="112">
                  <c:v>1.149068648163067</c:v>
                </c:pt>
                <c:pt idx="113">
                  <c:v>1.151130490021503</c:v>
                </c:pt>
                <c:pt idx="114">
                  <c:v>1.151414882001976</c:v>
                </c:pt>
                <c:pt idx="115">
                  <c:v>1.113177749403035</c:v>
                </c:pt>
                <c:pt idx="116">
                  <c:v>1.124728430691876</c:v>
                </c:pt>
                <c:pt idx="117">
                  <c:v>1.149073712792972</c:v>
                </c:pt>
                <c:pt idx="118">
                  <c:v>1.15113506514606</c:v>
                </c:pt>
                <c:pt idx="119">
                  <c:v>1.151419389608554</c:v>
                </c:pt>
                <c:pt idx="120">
                  <c:v>1.113149526106231</c:v>
                </c:pt>
                <c:pt idx="121">
                  <c:v>1.124736665072102</c:v>
                </c:pt>
                <c:pt idx="122">
                  <c:v>1.149048330877798</c:v>
                </c:pt>
                <c:pt idx="123">
                  <c:v>1.151145389770394</c:v>
                </c:pt>
                <c:pt idx="124">
                  <c:v>1.151429736738881</c:v>
                </c:pt>
                <c:pt idx="125">
                  <c:v>1.113600149696112</c:v>
                </c:pt>
                <c:pt idx="126">
                  <c:v>1.125478464949046</c:v>
                </c:pt>
                <c:pt idx="127">
                  <c:v>1.128366809083497</c:v>
                </c:pt>
                <c:pt idx="128">
                  <c:v>1.130496962882655</c:v>
                </c:pt>
                <c:pt idx="129">
                  <c:v>1.144216597521302</c:v>
                </c:pt>
                <c:pt idx="130">
                  <c:v>1.11454552925285</c:v>
                </c:pt>
                <c:pt idx="131">
                  <c:v>1.125532134240591</c:v>
                </c:pt>
                <c:pt idx="132">
                  <c:v>1.13001299228783</c:v>
                </c:pt>
                <c:pt idx="133">
                  <c:v>1.13352871442368</c:v>
                </c:pt>
                <c:pt idx="134">
                  <c:v>1.143261176853228</c:v>
                </c:pt>
                <c:pt idx="135">
                  <c:v>1.115755730735016</c:v>
                </c:pt>
                <c:pt idx="136">
                  <c:v>1.125990182932696</c:v>
                </c:pt>
                <c:pt idx="137">
                  <c:v>1.13145820853936</c:v>
                </c:pt>
                <c:pt idx="138">
                  <c:v>1.13523621301813</c:v>
                </c:pt>
                <c:pt idx="139">
                  <c:v>1.142855354724734</c:v>
                </c:pt>
                <c:pt idx="140">
                  <c:v>1.116207390850915</c:v>
                </c:pt>
                <c:pt idx="141">
                  <c:v>1.126100048751264</c:v>
                </c:pt>
                <c:pt idx="142">
                  <c:v>1.132256484236448</c:v>
                </c:pt>
                <c:pt idx="143">
                  <c:v>1.135562677139454</c:v>
                </c:pt>
                <c:pt idx="144">
                  <c:v>1.142560513399212</c:v>
                </c:pt>
                <c:pt idx="145">
                  <c:v>1.116796276883575</c:v>
                </c:pt>
                <c:pt idx="146">
                  <c:v>1.12653424656089</c:v>
                </c:pt>
                <c:pt idx="147">
                  <c:v>1.132128514221933</c:v>
                </c:pt>
                <c:pt idx="148">
                  <c:v>1.136772233918696</c:v>
                </c:pt>
                <c:pt idx="149">
                  <c:v>1.142672742347054</c:v>
                </c:pt>
              </c:numCache>
            </c:numRef>
          </c:val>
          <c:smooth val="0"/>
        </c:ser>
        <c:dLbls>
          <c:showLegendKey val="0"/>
          <c:showVal val="0"/>
          <c:showCatName val="0"/>
          <c:showSerName val="0"/>
          <c:showPercent val="0"/>
          <c:showBubbleSize val="0"/>
        </c:dLbls>
        <c:marker val="1"/>
        <c:smooth val="0"/>
        <c:axId val="2071442264"/>
        <c:axId val="2088594792"/>
      </c:lineChart>
      <c:catAx>
        <c:axId val="2071442264"/>
        <c:scaling>
          <c:orientation val="minMax"/>
        </c:scaling>
        <c:delete val="0"/>
        <c:axPos val="b"/>
        <c:majorTickMark val="none"/>
        <c:minorTickMark val="none"/>
        <c:tickLblPos val="nextTo"/>
        <c:crossAx val="2088594792"/>
        <c:crosses val="autoZero"/>
        <c:auto val="1"/>
        <c:lblAlgn val="ctr"/>
        <c:lblOffset val="100"/>
        <c:noMultiLvlLbl val="0"/>
      </c:catAx>
      <c:valAx>
        <c:axId val="2088594792"/>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071442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GO Sep L1 &amp; Sep L2</a:t>
            </a:r>
          </a:p>
        </c:rich>
      </c:tx>
      <c:layout/>
      <c:overlay val="0"/>
    </c:title>
    <c:autoTitleDeleted val="0"/>
    <c:plotArea>
      <c:layout>
        <c:manualLayout>
          <c:layoutTarget val="inner"/>
          <c:xMode val="edge"/>
          <c:yMode val="edge"/>
          <c:x val="0.10048400576434"/>
          <c:y val="0.113215151384765"/>
          <c:w val="0.79391636286428"/>
          <c:h val="0.784574960916771"/>
        </c:manualLayout>
      </c:layout>
      <c:lineChart>
        <c:grouping val="standard"/>
        <c:varyColors val="0"/>
        <c:ser>
          <c:idx val="0"/>
          <c:order val="0"/>
          <c:tx>
            <c:v>CPI</c:v>
          </c:tx>
          <c:marker>
            <c:symbol val="diamond"/>
            <c:size val="5"/>
          </c:marker>
          <c:val>
            <c:numRef>
              <c:f>Sheet1!$X$2:$X$151</c:f>
              <c:numCache>
                <c:formatCode>General</c:formatCode>
                <c:ptCount val="150"/>
                <c:pt idx="0">
                  <c:v>1.013049066214023</c:v>
                </c:pt>
                <c:pt idx="1">
                  <c:v>1.013058958391231</c:v>
                </c:pt>
                <c:pt idx="2">
                  <c:v>1.013217233226552</c:v>
                </c:pt>
                <c:pt idx="3">
                  <c:v>1.013573351606024</c:v>
                </c:pt>
                <c:pt idx="4">
                  <c:v>1.014008607403157</c:v>
                </c:pt>
                <c:pt idx="5">
                  <c:v>1.005887166686602</c:v>
                </c:pt>
                <c:pt idx="6">
                  <c:v>1.005919062199184</c:v>
                </c:pt>
                <c:pt idx="7">
                  <c:v>1.00607976651258</c:v>
                </c:pt>
                <c:pt idx="8">
                  <c:v>1.006433070651956</c:v>
                </c:pt>
                <c:pt idx="9">
                  <c:v>1.006869793824239</c:v>
                </c:pt>
                <c:pt idx="10">
                  <c:v>1.005024719639863</c:v>
                </c:pt>
                <c:pt idx="11">
                  <c:v>1.005022058199433</c:v>
                </c:pt>
                <c:pt idx="12">
                  <c:v>1.00518795465287</c:v>
                </c:pt>
                <c:pt idx="13">
                  <c:v>1.005541039083178</c:v>
                </c:pt>
                <c:pt idx="14">
                  <c:v>1.005977515313609</c:v>
                </c:pt>
                <c:pt idx="15">
                  <c:v>1.004033994293885</c:v>
                </c:pt>
                <c:pt idx="16">
                  <c:v>1.004005226989907</c:v>
                </c:pt>
                <c:pt idx="17">
                  <c:v>1.004188515812398</c:v>
                </c:pt>
                <c:pt idx="18">
                  <c:v>1.004541942689846</c:v>
                </c:pt>
                <c:pt idx="19">
                  <c:v>1.004978383787347</c:v>
                </c:pt>
                <c:pt idx="20">
                  <c:v>1.003857129467149</c:v>
                </c:pt>
                <c:pt idx="21">
                  <c:v>1.003808564236335</c:v>
                </c:pt>
                <c:pt idx="22">
                  <c:v>1.003992863060965</c:v>
                </c:pt>
                <c:pt idx="23">
                  <c:v>1.00434589493112</c:v>
                </c:pt>
                <c:pt idx="24">
                  <c:v>1.004782359377289</c:v>
                </c:pt>
                <c:pt idx="25">
                  <c:v>1.013049066214023</c:v>
                </c:pt>
                <c:pt idx="26">
                  <c:v>1.013058958391231</c:v>
                </c:pt>
                <c:pt idx="27">
                  <c:v>1.013217233226552</c:v>
                </c:pt>
                <c:pt idx="28">
                  <c:v>1.013573351606024</c:v>
                </c:pt>
                <c:pt idx="29">
                  <c:v>1.013949254339911</c:v>
                </c:pt>
                <c:pt idx="30">
                  <c:v>1.00518026956518</c:v>
                </c:pt>
                <c:pt idx="31">
                  <c:v>1.005205531556837</c:v>
                </c:pt>
                <c:pt idx="32">
                  <c:v>1.005368086981413</c:v>
                </c:pt>
                <c:pt idx="33">
                  <c:v>1.005721754864611</c:v>
                </c:pt>
                <c:pt idx="34">
                  <c:v>1.006153405417707</c:v>
                </c:pt>
                <c:pt idx="35">
                  <c:v>1.004506023299696</c:v>
                </c:pt>
                <c:pt idx="36">
                  <c:v>1.004518145809743</c:v>
                </c:pt>
                <c:pt idx="37">
                  <c:v>1.004676546607687</c:v>
                </c:pt>
                <c:pt idx="38">
                  <c:v>1.005029715733715</c:v>
                </c:pt>
                <c:pt idx="39">
                  <c:v>1.005472591434089</c:v>
                </c:pt>
                <c:pt idx="40">
                  <c:v>1.00401629788647</c:v>
                </c:pt>
                <c:pt idx="41">
                  <c:v>1.004012573605263</c:v>
                </c:pt>
                <c:pt idx="42">
                  <c:v>1.00417718683463</c:v>
                </c:pt>
                <c:pt idx="43">
                  <c:v>1.004529503836852</c:v>
                </c:pt>
                <c:pt idx="44">
                  <c:v>1.004974183013017</c:v>
                </c:pt>
                <c:pt idx="45">
                  <c:v>1.003388634069081</c:v>
                </c:pt>
                <c:pt idx="46">
                  <c:v>1.003376965458325</c:v>
                </c:pt>
                <c:pt idx="47">
                  <c:v>1.003492423291063</c:v>
                </c:pt>
                <c:pt idx="48">
                  <c:v>1.003843709888542</c:v>
                </c:pt>
                <c:pt idx="49">
                  <c:v>1.00428281813539</c:v>
                </c:pt>
                <c:pt idx="50">
                  <c:v>1.013049066214023</c:v>
                </c:pt>
                <c:pt idx="51">
                  <c:v>1.013405184593495</c:v>
                </c:pt>
                <c:pt idx="52">
                  <c:v>1.013416726032422</c:v>
                </c:pt>
                <c:pt idx="53">
                  <c:v>1.013428270864454</c:v>
                </c:pt>
                <c:pt idx="54">
                  <c:v>1.013728334704118</c:v>
                </c:pt>
                <c:pt idx="55">
                  <c:v>1.005389783247167</c:v>
                </c:pt>
                <c:pt idx="56">
                  <c:v>1.00574551813978</c:v>
                </c:pt>
                <c:pt idx="57">
                  <c:v>1.005818347459501</c:v>
                </c:pt>
                <c:pt idx="58">
                  <c:v>1.005885641723016</c:v>
                </c:pt>
                <c:pt idx="59">
                  <c:v>1.006077586042084</c:v>
                </c:pt>
                <c:pt idx="60">
                  <c:v>1.004510288389128</c:v>
                </c:pt>
                <c:pt idx="61">
                  <c:v>1.004872512086358</c:v>
                </c:pt>
                <c:pt idx="62">
                  <c:v>1.004943368040508</c:v>
                </c:pt>
                <c:pt idx="63">
                  <c:v>1.005019038283471</c:v>
                </c:pt>
                <c:pt idx="64">
                  <c:v>1.005185824543971</c:v>
                </c:pt>
                <c:pt idx="65">
                  <c:v>1.004006036043994</c:v>
                </c:pt>
                <c:pt idx="66">
                  <c:v>1.004364071953034</c:v>
                </c:pt>
                <c:pt idx="67">
                  <c:v>1.004456199973396</c:v>
                </c:pt>
                <c:pt idx="68">
                  <c:v>1.004538157508627</c:v>
                </c:pt>
                <c:pt idx="69">
                  <c:v>1.004684349385931</c:v>
                </c:pt>
                <c:pt idx="70">
                  <c:v>1.003826720039432</c:v>
                </c:pt>
                <c:pt idx="71">
                  <c:v>1.004184611371404</c:v>
                </c:pt>
                <c:pt idx="72">
                  <c:v>1.004277177776578</c:v>
                </c:pt>
                <c:pt idx="73">
                  <c:v>1.00436064511177</c:v>
                </c:pt>
                <c:pt idx="74">
                  <c:v>1.004481551692719</c:v>
                </c:pt>
                <c:pt idx="75">
                  <c:v>1.015948189486538</c:v>
                </c:pt>
                <c:pt idx="76">
                  <c:v>1.015993676848362</c:v>
                </c:pt>
                <c:pt idx="77">
                  <c:v>1.016348478270582</c:v>
                </c:pt>
                <c:pt idx="78">
                  <c:v>1.017030788697929</c:v>
                </c:pt>
                <c:pt idx="79">
                  <c:v>1.017986023296215</c:v>
                </c:pt>
                <c:pt idx="80">
                  <c:v>1.009957696925541</c:v>
                </c:pt>
                <c:pt idx="81">
                  <c:v>1.010033600105553</c:v>
                </c:pt>
                <c:pt idx="82">
                  <c:v>1.01038586871022</c:v>
                </c:pt>
                <c:pt idx="83">
                  <c:v>1.011067051094936</c:v>
                </c:pt>
                <c:pt idx="84">
                  <c:v>1.012026545139692</c:v>
                </c:pt>
                <c:pt idx="85">
                  <c:v>1.008614760945332</c:v>
                </c:pt>
                <c:pt idx="86">
                  <c:v>1.008642139384608</c:v>
                </c:pt>
                <c:pt idx="87">
                  <c:v>1.008992295213245</c:v>
                </c:pt>
                <c:pt idx="88">
                  <c:v>1.009673874254173</c:v>
                </c:pt>
                <c:pt idx="89">
                  <c:v>1.010633560599327</c:v>
                </c:pt>
                <c:pt idx="90">
                  <c:v>1.007657245951246</c:v>
                </c:pt>
                <c:pt idx="91">
                  <c:v>1.007634364571085</c:v>
                </c:pt>
                <c:pt idx="92">
                  <c:v>1.007993736835972</c:v>
                </c:pt>
                <c:pt idx="93">
                  <c:v>1.008674794386657</c:v>
                </c:pt>
                <c:pt idx="94">
                  <c:v>1.009634466389895</c:v>
                </c:pt>
                <c:pt idx="95">
                  <c:v>1.007516875753194</c:v>
                </c:pt>
                <c:pt idx="96">
                  <c:v>1.007450337646501</c:v>
                </c:pt>
                <c:pt idx="97">
                  <c:v>1.007798474526166</c:v>
                </c:pt>
                <c:pt idx="98">
                  <c:v>1.008479301939298</c:v>
                </c:pt>
                <c:pt idx="99">
                  <c:v>1.009438163583972</c:v>
                </c:pt>
                <c:pt idx="100">
                  <c:v>1.015948189486538</c:v>
                </c:pt>
                <c:pt idx="101">
                  <c:v>1.015993676848362</c:v>
                </c:pt>
                <c:pt idx="102">
                  <c:v>1.016348478270582</c:v>
                </c:pt>
                <c:pt idx="103">
                  <c:v>1.017030788697929</c:v>
                </c:pt>
                <c:pt idx="104">
                  <c:v>1.01785865868311</c:v>
                </c:pt>
                <c:pt idx="105">
                  <c:v>1.009947059525666</c:v>
                </c:pt>
                <c:pt idx="106">
                  <c:v>1.009989838507882</c:v>
                </c:pt>
                <c:pt idx="107">
                  <c:v>1.01033741773838</c:v>
                </c:pt>
                <c:pt idx="108">
                  <c:v>1.011018316538637</c:v>
                </c:pt>
                <c:pt idx="109">
                  <c:v>1.01194341202904</c:v>
                </c:pt>
                <c:pt idx="110">
                  <c:v>1.008097507510383</c:v>
                </c:pt>
                <c:pt idx="111">
                  <c:v>1.008097507510383</c:v>
                </c:pt>
                <c:pt idx="112">
                  <c:v>1.008434170805899</c:v>
                </c:pt>
                <c:pt idx="113">
                  <c:v>1.009116999989951</c:v>
                </c:pt>
                <c:pt idx="114">
                  <c:v>1.010087621991137</c:v>
                </c:pt>
                <c:pt idx="115">
                  <c:v>1.007117741784703</c:v>
                </c:pt>
                <c:pt idx="116">
                  <c:v>1.007078124956802</c:v>
                </c:pt>
                <c:pt idx="117">
                  <c:v>1.007423174748195</c:v>
                </c:pt>
                <c:pt idx="118">
                  <c:v>1.00810432859565</c:v>
                </c:pt>
                <c:pt idx="119">
                  <c:v>1.009098583179738</c:v>
                </c:pt>
                <c:pt idx="120">
                  <c:v>1.005908309683814</c:v>
                </c:pt>
                <c:pt idx="121">
                  <c:v>1.00584317185233</c:v>
                </c:pt>
                <c:pt idx="122">
                  <c:v>1.006202593101053</c:v>
                </c:pt>
                <c:pt idx="123">
                  <c:v>1.006880724453822</c:v>
                </c:pt>
                <c:pt idx="124">
                  <c:v>1.007938051039871</c:v>
                </c:pt>
                <c:pt idx="125">
                  <c:v>1.015948189486538</c:v>
                </c:pt>
                <c:pt idx="126">
                  <c:v>1.016657792330979</c:v>
                </c:pt>
                <c:pt idx="127">
                  <c:v>1.016788051240947</c:v>
                </c:pt>
                <c:pt idx="128">
                  <c:v>1.016835603736084</c:v>
                </c:pt>
                <c:pt idx="129">
                  <c:v>1.017435622330374</c:v>
                </c:pt>
                <c:pt idx="130">
                  <c:v>1.009463137612379</c:v>
                </c:pt>
                <c:pt idx="131">
                  <c:v>1.010211963633203</c:v>
                </c:pt>
                <c:pt idx="132">
                  <c:v>1.010608443208554</c:v>
                </c:pt>
                <c:pt idx="133">
                  <c:v>1.010549288276461</c:v>
                </c:pt>
                <c:pt idx="134">
                  <c:v>1.010966018026275</c:v>
                </c:pt>
                <c:pt idx="135">
                  <c:v>1.008092064427119</c:v>
                </c:pt>
                <c:pt idx="136">
                  <c:v>1.008832509968781</c:v>
                </c:pt>
                <c:pt idx="137">
                  <c:v>1.009060155003171</c:v>
                </c:pt>
                <c:pt idx="138">
                  <c:v>1.009220263178007</c:v>
                </c:pt>
                <c:pt idx="139">
                  <c:v>1.009555324048384</c:v>
                </c:pt>
                <c:pt idx="140">
                  <c:v>1.007598426331062</c:v>
                </c:pt>
                <c:pt idx="141">
                  <c:v>1.008346758043128</c:v>
                </c:pt>
                <c:pt idx="142">
                  <c:v>1.008581120106942</c:v>
                </c:pt>
                <c:pt idx="143">
                  <c:v>1.00875515578462</c:v>
                </c:pt>
                <c:pt idx="144">
                  <c:v>1.009040259825942</c:v>
                </c:pt>
                <c:pt idx="145">
                  <c:v>1.006922105104717</c:v>
                </c:pt>
                <c:pt idx="146">
                  <c:v>1.007668338492597</c:v>
                </c:pt>
                <c:pt idx="147">
                  <c:v>1.007910778536201</c:v>
                </c:pt>
                <c:pt idx="148">
                  <c:v>1.008089419947636</c:v>
                </c:pt>
                <c:pt idx="149">
                  <c:v>1.008352058905444</c:v>
                </c:pt>
              </c:numCache>
            </c:numRef>
          </c:val>
          <c:smooth val="0"/>
        </c:ser>
        <c:dLbls>
          <c:showLegendKey val="0"/>
          <c:showVal val="0"/>
          <c:showCatName val="0"/>
          <c:showSerName val="0"/>
          <c:showPercent val="0"/>
          <c:showBubbleSize val="0"/>
        </c:dLbls>
        <c:marker val="1"/>
        <c:smooth val="0"/>
        <c:axId val="-2077573640"/>
        <c:axId val="-2077570696"/>
      </c:lineChart>
      <c:catAx>
        <c:axId val="-2077573640"/>
        <c:scaling>
          <c:orientation val="minMax"/>
        </c:scaling>
        <c:delete val="0"/>
        <c:axPos val="b"/>
        <c:majorTickMark val="none"/>
        <c:minorTickMark val="none"/>
        <c:tickLblPos val="nextTo"/>
        <c:crossAx val="-2077570696"/>
        <c:crosses val="autoZero"/>
        <c:auto val="1"/>
        <c:lblAlgn val="ctr"/>
        <c:lblOffset val="100"/>
        <c:tickLblSkip val="5"/>
        <c:noMultiLvlLbl val="0"/>
      </c:catAx>
      <c:valAx>
        <c:axId val="-2077570696"/>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0775736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GO Sep L1 &amp; Unified L2</a:t>
            </a:r>
          </a:p>
        </c:rich>
      </c:tx>
      <c:layout/>
      <c:overlay val="0"/>
    </c:title>
    <c:autoTitleDeleted val="0"/>
    <c:plotArea>
      <c:layout/>
      <c:lineChart>
        <c:grouping val="standard"/>
        <c:varyColors val="0"/>
        <c:ser>
          <c:idx val="0"/>
          <c:order val="0"/>
          <c:tx>
            <c:v>CPI</c:v>
          </c:tx>
          <c:marker>
            <c:symbol val="diamond"/>
            <c:size val="5"/>
          </c:marker>
          <c:val>
            <c:numRef>
              <c:f>Sheet1!$T$2:$T$151</c:f>
              <c:numCache>
                <c:formatCode>General</c:formatCode>
                <c:ptCount val="150"/>
                <c:pt idx="0">
                  <c:v>1.0151529303738</c:v>
                </c:pt>
                <c:pt idx="1">
                  <c:v>1.013352465901284</c:v>
                </c:pt>
                <c:pt idx="2">
                  <c:v>1.013421714534841</c:v>
                </c:pt>
                <c:pt idx="3">
                  <c:v>1.01381412345834</c:v>
                </c:pt>
                <c:pt idx="4">
                  <c:v>1.014056493675794</c:v>
                </c:pt>
                <c:pt idx="5">
                  <c:v>1.007075920605403</c:v>
                </c:pt>
                <c:pt idx="6">
                  <c:v>1.0061927344216</c:v>
                </c:pt>
                <c:pt idx="7">
                  <c:v>1.006293234918377</c:v>
                </c:pt>
                <c:pt idx="8">
                  <c:v>1.00668610049669</c:v>
                </c:pt>
                <c:pt idx="9">
                  <c:v>1.006920601655837</c:v>
                </c:pt>
                <c:pt idx="10">
                  <c:v>1.005890827423117</c:v>
                </c:pt>
                <c:pt idx="11">
                  <c:v>1.00531214803895</c:v>
                </c:pt>
                <c:pt idx="12">
                  <c:v>1.005406183438877</c:v>
                </c:pt>
                <c:pt idx="13">
                  <c:v>1.00579920318729</c:v>
                </c:pt>
                <c:pt idx="14">
                  <c:v>1.006035497269159</c:v>
                </c:pt>
                <c:pt idx="15">
                  <c:v>1.004575135614515</c:v>
                </c:pt>
                <c:pt idx="16">
                  <c:v>1.004269088476971</c:v>
                </c:pt>
                <c:pt idx="17">
                  <c:v>1.004407538372527</c:v>
                </c:pt>
                <c:pt idx="18">
                  <c:v>1.004801027549368</c:v>
                </c:pt>
                <c:pt idx="19">
                  <c:v>1.005036028029981</c:v>
                </c:pt>
                <c:pt idx="20">
                  <c:v>1.004067518516265</c:v>
                </c:pt>
                <c:pt idx="21">
                  <c:v>1.004005849581681</c:v>
                </c:pt>
                <c:pt idx="22">
                  <c:v>1.004210409950058</c:v>
                </c:pt>
                <c:pt idx="23">
                  <c:v>1.004604489483256</c:v>
                </c:pt>
                <c:pt idx="24">
                  <c:v>1.004840636379104</c:v>
                </c:pt>
                <c:pt idx="25">
                  <c:v>1.0151529303738</c:v>
                </c:pt>
                <c:pt idx="26">
                  <c:v>1.01336400734021</c:v>
                </c:pt>
                <c:pt idx="27">
                  <c:v>1.013421714534841</c:v>
                </c:pt>
                <c:pt idx="28">
                  <c:v>1.013791040580486</c:v>
                </c:pt>
                <c:pt idx="29">
                  <c:v>1.013998786481161</c:v>
                </c:pt>
                <c:pt idx="30">
                  <c:v>1.006109630636026</c:v>
                </c:pt>
                <c:pt idx="31">
                  <c:v>1.005449970212767</c:v>
                </c:pt>
                <c:pt idx="32">
                  <c:v>1.005572957749307</c:v>
                </c:pt>
                <c:pt idx="33">
                  <c:v>1.005964281729205</c:v>
                </c:pt>
                <c:pt idx="34">
                  <c:v>1.006204666459716</c:v>
                </c:pt>
                <c:pt idx="35">
                  <c:v>1.0049983631986</c:v>
                </c:pt>
                <c:pt idx="36">
                  <c:v>1.004741525205061</c:v>
                </c:pt>
                <c:pt idx="37">
                  <c:v>1.004880645784894</c:v>
                </c:pt>
                <c:pt idx="38">
                  <c:v>1.005274464041653</c:v>
                </c:pt>
                <c:pt idx="39">
                  <c:v>1.005520600452127</c:v>
                </c:pt>
                <c:pt idx="40">
                  <c:v>1.004282534664525</c:v>
                </c:pt>
                <c:pt idx="41">
                  <c:v>1.004206412933352</c:v>
                </c:pt>
                <c:pt idx="42">
                  <c:v>1.004377686828488</c:v>
                </c:pt>
                <c:pt idx="43">
                  <c:v>1.004770006519911</c:v>
                </c:pt>
                <c:pt idx="44">
                  <c:v>1.005018866025664</c:v>
                </c:pt>
                <c:pt idx="45">
                  <c:v>1.00349139446928</c:v>
                </c:pt>
                <c:pt idx="46">
                  <c:v>1.003526512449906</c:v>
                </c:pt>
                <c:pt idx="47">
                  <c:v>1.003676739367032</c:v>
                </c:pt>
                <c:pt idx="48">
                  <c:v>1.004069865650159</c:v>
                </c:pt>
                <c:pt idx="49">
                  <c:v>1.004312765016161</c:v>
                </c:pt>
                <c:pt idx="50">
                  <c:v>1.0151529303738</c:v>
                </c:pt>
                <c:pt idx="51">
                  <c:v>1.013606377557664</c:v>
                </c:pt>
                <c:pt idx="52">
                  <c:v>1.013525587485179</c:v>
                </c:pt>
                <c:pt idx="53">
                  <c:v>1.013560211801958</c:v>
                </c:pt>
                <c:pt idx="54">
                  <c:v>1.013825664897265</c:v>
                </c:pt>
                <c:pt idx="55">
                  <c:v>1.006405922056175</c:v>
                </c:pt>
                <c:pt idx="56">
                  <c:v>1.005967286095877</c:v>
                </c:pt>
                <c:pt idx="57">
                  <c:v>1.005941761882402</c:v>
                </c:pt>
                <c:pt idx="58">
                  <c:v>1.006010510043917</c:v>
                </c:pt>
                <c:pt idx="59">
                  <c:v>1.006186631609281</c:v>
                </c:pt>
                <c:pt idx="60">
                  <c:v>1.005158036139888</c:v>
                </c:pt>
                <c:pt idx="61">
                  <c:v>1.005070001494377</c:v>
                </c:pt>
                <c:pt idx="62">
                  <c:v>1.00507218691071</c:v>
                </c:pt>
                <c:pt idx="63">
                  <c:v>1.005154273765027</c:v>
                </c:pt>
                <c:pt idx="64">
                  <c:v>1.005321253271302</c:v>
                </c:pt>
                <c:pt idx="65">
                  <c:v>1.004402059218281</c:v>
                </c:pt>
                <c:pt idx="66">
                  <c:v>1.004554356677168</c:v>
                </c:pt>
                <c:pt idx="67">
                  <c:v>1.004600944013387</c:v>
                </c:pt>
                <c:pt idx="68">
                  <c:v>1.004663279389035</c:v>
                </c:pt>
                <c:pt idx="69">
                  <c:v>1.004826210290396</c:v>
                </c:pt>
                <c:pt idx="70">
                  <c:v>1.004123278830602</c:v>
                </c:pt>
                <c:pt idx="71">
                  <c:v>1.004349818826588</c:v>
                </c:pt>
                <c:pt idx="72">
                  <c:v>1.004414175877419</c:v>
                </c:pt>
                <c:pt idx="73">
                  <c:v>1.00449553956059</c:v>
                </c:pt>
                <c:pt idx="74">
                  <c:v>1.004623479741096</c:v>
                </c:pt>
                <c:pt idx="75">
                  <c:v>1.018504846067114</c:v>
                </c:pt>
                <c:pt idx="76">
                  <c:v>1.016454253529147</c:v>
                </c:pt>
                <c:pt idx="77">
                  <c:v>1.01673006422139</c:v>
                </c:pt>
                <c:pt idx="78">
                  <c:v>1.017485545682745</c:v>
                </c:pt>
                <c:pt idx="79">
                  <c:v>1.018061150605682</c:v>
                </c:pt>
                <c:pt idx="80">
                  <c:v>1.011375949320381</c:v>
                </c:pt>
                <c:pt idx="81">
                  <c:v>1.010467190056524</c:v>
                </c:pt>
                <c:pt idx="82">
                  <c:v>1.01077699435102</c:v>
                </c:pt>
                <c:pt idx="83">
                  <c:v>1.011541178277445</c:v>
                </c:pt>
                <c:pt idx="84">
                  <c:v>1.012109152817356</c:v>
                </c:pt>
                <c:pt idx="85">
                  <c:v>1.009534865492916</c:v>
                </c:pt>
                <c:pt idx="86">
                  <c:v>1.009091512507939</c:v>
                </c:pt>
                <c:pt idx="87">
                  <c:v>1.009393620294162</c:v>
                </c:pt>
                <c:pt idx="88">
                  <c:v>1.010162621931822</c:v>
                </c:pt>
                <c:pt idx="89">
                  <c:v>1.01073152620458</c:v>
                </c:pt>
                <c:pt idx="90">
                  <c:v>1.008237474731374</c:v>
                </c:pt>
                <c:pt idx="91">
                  <c:v>1.008052772075908</c:v>
                </c:pt>
                <c:pt idx="92">
                  <c:v>1.008396203575913</c:v>
                </c:pt>
                <c:pt idx="93">
                  <c:v>1.00916387398769</c:v>
                </c:pt>
                <c:pt idx="94">
                  <c:v>1.009735297828034</c:v>
                </c:pt>
                <c:pt idx="95">
                  <c:v>1.007816364245314</c:v>
                </c:pt>
                <c:pt idx="96">
                  <c:v>1.007798185240118</c:v>
                </c:pt>
                <c:pt idx="97">
                  <c:v>1.008200720355163</c:v>
                </c:pt>
                <c:pt idx="98">
                  <c:v>1.008969432574861</c:v>
                </c:pt>
                <c:pt idx="99">
                  <c:v>1.00954077273815</c:v>
                </c:pt>
                <c:pt idx="100">
                  <c:v>1.018504846067114</c:v>
                </c:pt>
                <c:pt idx="101">
                  <c:v>1.016478237067603</c:v>
                </c:pt>
                <c:pt idx="102">
                  <c:v>1.016706080682933</c:v>
                </c:pt>
                <c:pt idx="103">
                  <c:v>1.017437578605834</c:v>
                </c:pt>
                <c:pt idx="104">
                  <c:v>1.017941232913403</c:v>
                </c:pt>
                <c:pt idx="105">
                  <c:v>1.011106363092995</c:v>
                </c:pt>
                <c:pt idx="106">
                  <c:v>1.01037926637948</c:v>
                </c:pt>
                <c:pt idx="107">
                  <c:v>1.010714113550178</c:v>
                </c:pt>
                <c:pt idx="108">
                  <c:v>1.011479478511773</c:v>
                </c:pt>
                <c:pt idx="109">
                  <c:v>1.012039151639938</c:v>
                </c:pt>
                <c:pt idx="110">
                  <c:v>1.00865613971005</c:v>
                </c:pt>
                <c:pt idx="111">
                  <c:v>1.008452572737383</c:v>
                </c:pt>
                <c:pt idx="112">
                  <c:v>1.008807060051855</c:v>
                </c:pt>
                <c:pt idx="113">
                  <c:v>1.009579210637832</c:v>
                </c:pt>
                <c:pt idx="114">
                  <c:v>1.01017236267888</c:v>
                </c:pt>
                <c:pt idx="115">
                  <c:v>1.007438986721645</c:v>
                </c:pt>
                <c:pt idx="116">
                  <c:v>1.007392525216136</c:v>
                </c:pt>
                <c:pt idx="117">
                  <c:v>1.007789771088234</c:v>
                </c:pt>
                <c:pt idx="118">
                  <c:v>1.008561032079676</c:v>
                </c:pt>
                <c:pt idx="119">
                  <c:v>1.00917432395239</c:v>
                </c:pt>
                <c:pt idx="120">
                  <c:v>1.006064797517858</c:v>
                </c:pt>
                <c:pt idx="121">
                  <c:v>1.006090792918608</c:v>
                </c:pt>
                <c:pt idx="122">
                  <c:v>1.006541379864912</c:v>
                </c:pt>
                <c:pt idx="123">
                  <c:v>1.007316042807212</c:v>
                </c:pt>
                <c:pt idx="124">
                  <c:v>1.007984991119802</c:v>
                </c:pt>
                <c:pt idx="125">
                  <c:v>1.018504846067114</c:v>
                </c:pt>
                <c:pt idx="126">
                  <c:v>1.017017866682858</c:v>
                </c:pt>
                <c:pt idx="127">
                  <c:v>1.016969899605946</c:v>
                </c:pt>
                <c:pt idx="128">
                  <c:v>1.017041850221314</c:v>
                </c:pt>
                <c:pt idx="129">
                  <c:v>1.017617455144251</c:v>
                </c:pt>
                <c:pt idx="130">
                  <c:v>1.010728555074583</c:v>
                </c:pt>
                <c:pt idx="131">
                  <c:v>1.010733650502877</c:v>
                </c:pt>
                <c:pt idx="132">
                  <c:v>1.010612870797868</c:v>
                </c:pt>
                <c:pt idx="133">
                  <c:v>1.010767904440774</c:v>
                </c:pt>
                <c:pt idx="134">
                  <c:v>1.011351410948743</c:v>
                </c:pt>
                <c:pt idx="135">
                  <c:v>1.008851330798538</c:v>
                </c:pt>
                <c:pt idx="136">
                  <c:v>1.009167084342604</c:v>
                </c:pt>
                <c:pt idx="137">
                  <c:v>1.009272810324193</c:v>
                </c:pt>
                <c:pt idx="138">
                  <c:v>1.009444933924724</c:v>
                </c:pt>
                <c:pt idx="139">
                  <c:v>1.009749178978895</c:v>
                </c:pt>
                <c:pt idx="140">
                  <c:v>1.00809880414473</c:v>
                </c:pt>
                <c:pt idx="141">
                  <c:v>1.008647202665427</c:v>
                </c:pt>
                <c:pt idx="142">
                  <c:v>1.008797802413742</c:v>
                </c:pt>
                <c:pt idx="143">
                  <c:v>1.008976747555739</c:v>
                </c:pt>
                <c:pt idx="144">
                  <c:v>1.009256964565345</c:v>
                </c:pt>
                <c:pt idx="145">
                  <c:v>1.007306898155659</c:v>
                </c:pt>
                <c:pt idx="146">
                  <c:v>1.007924153790996</c:v>
                </c:pt>
                <c:pt idx="147">
                  <c:v>1.008142872173524</c:v>
                </c:pt>
                <c:pt idx="148">
                  <c:v>1.008296351165918</c:v>
                </c:pt>
                <c:pt idx="149">
                  <c:v>1.008577020206043</c:v>
                </c:pt>
              </c:numCache>
            </c:numRef>
          </c:val>
          <c:smooth val="0"/>
        </c:ser>
        <c:dLbls>
          <c:showLegendKey val="0"/>
          <c:showVal val="0"/>
          <c:showCatName val="0"/>
          <c:showSerName val="0"/>
          <c:showPercent val="0"/>
          <c:showBubbleSize val="0"/>
        </c:dLbls>
        <c:marker val="1"/>
        <c:smooth val="0"/>
        <c:axId val="-2075675560"/>
        <c:axId val="-2075661048"/>
      </c:lineChart>
      <c:catAx>
        <c:axId val="-2075675560"/>
        <c:scaling>
          <c:orientation val="minMax"/>
        </c:scaling>
        <c:delete val="0"/>
        <c:axPos val="b"/>
        <c:majorTickMark val="none"/>
        <c:minorTickMark val="none"/>
        <c:tickLblPos val="nextTo"/>
        <c:crossAx val="-2075661048"/>
        <c:crosses val="autoZero"/>
        <c:auto val="1"/>
        <c:lblAlgn val="ctr"/>
        <c:lblOffset val="100"/>
        <c:noMultiLvlLbl val="0"/>
      </c:catAx>
      <c:valAx>
        <c:axId val="-2075661048"/>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0756755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GO</a:t>
            </a:r>
            <a:r>
              <a:rPr lang="en-US" baseline="0"/>
              <a:t> </a:t>
            </a:r>
            <a:r>
              <a:rPr lang="en-US"/>
              <a:t>Unified L1 &amp; L2 </a:t>
            </a:r>
          </a:p>
        </c:rich>
      </c:tx>
      <c:layout/>
      <c:overlay val="0"/>
    </c:title>
    <c:autoTitleDeleted val="0"/>
    <c:plotArea>
      <c:layout/>
      <c:lineChart>
        <c:grouping val="stacked"/>
        <c:varyColors val="0"/>
        <c:ser>
          <c:idx val="0"/>
          <c:order val="0"/>
          <c:tx>
            <c:v>CPI</c:v>
          </c:tx>
          <c:marker>
            <c:symbol val="diamond"/>
            <c:size val="5"/>
          </c:marker>
          <c:val>
            <c:numRef>
              <c:f>Sheet1!$P$2:$P$151</c:f>
              <c:numCache>
                <c:formatCode>General</c:formatCode>
                <c:ptCount val="150"/>
                <c:pt idx="0">
                  <c:v>1.016844917294476</c:v>
                </c:pt>
                <c:pt idx="1">
                  <c:v>1.011496865222292</c:v>
                </c:pt>
                <c:pt idx="2">
                  <c:v>1.011496865222292</c:v>
                </c:pt>
                <c:pt idx="3">
                  <c:v>1.01190825384323</c:v>
                </c:pt>
                <c:pt idx="4">
                  <c:v>1.0121139481537</c:v>
                </c:pt>
                <c:pt idx="5">
                  <c:v>1.005707914218486</c:v>
                </c:pt>
                <c:pt idx="6">
                  <c:v>1.00393465426478</c:v>
                </c:pt>
                <c:pt idx="7">
                  <c:v>1.003737625381036</c:v>
                </c:pt>
                <c:pt idx="8">
                  <c:v>1.004131683148526</c:v>
                </c:pt>
                <c:pt idx="9">
                  <c:v>1.004525740916016</c:v>
                </c:pt>
                <c:pt idx="10">
                  <c:v>1.00432462892651</c:v>
                </c:pt>
                <c:pt idx="11">
                  <c:v>1.003341182526156</c:v>
                </c:pt>
                <c:pt idx="12">
                  <c:v>1.003341182526156</c:v>
                </c:pt>
                <c:pt idx="13">
                  <c:v>1.003734561086298</c:v>
                </c:pt>
                <c:pt idx="14">
                  <c:v>1.004127939646441</c:v>
                </c:pt>
                <c:pt idx="15">
                  <c:v>1.003930141561105</c:v>
                </c:pt>
                <c:pt idx="16">
                  <c:v>1.00334026939241</c:v>
                </c:pt>
                <c:pt idx="17">
                  <c:v>1.00334026939241</c:v>
                </c:pt>
                <c:pt idx="18">
                  <c:v>1.003733517504872</c:v>
                </c:pt>
                <c:pt idx="19">
                  <c:v>1.004126765617337</c:v>
                </c:pt>
                <c:pt idx="20">
                  <c:v>1.003141635105397</c:v>
                </c:pt>
                <c:pt idx="21">
                  <c:v>1.002945210340971</c:v>
                </c:pt>
                <c:pt idx="22">
                  <c:v>1.003141635105397</c:v>
                </c:pt>
                <c:pt idx="23">
                  <c:v>1.003534484634248</c:v>
                </c:pt>
                <c:pt idx="24">
                  <c:v>1.003927334163099</c:v>
                </c:pt>
                <c:pt idx="25">
                  <c:v>1.016844917294476</c:v>
                </c:pt>
                <c:pt idx="26">
                  <c:v>1.011496865222292</c:v>
                </c:pt>
                <c:pt idx="27">
                  <c:v>1.011496865222292</c:v>
                </c:pt>
                <c:pt idx="28">
                  <c:v>1.01190825384323</c:v>
                </c:pt>
                <c:pt idx="29">
                  <c:v>1.0121139481537</c:v>
                </c:pt>
                <c:pt idx="30">
                  <c:v>1.005312087863547</c:v>
                </c:pt>
                <c:pt idx="31">
                  <c:v>1.003736884017751</c:v>
                </c:pt>
                <c:pt idx="32">
                  <c:v>1.003539983537026</c:v>
                </c:pt>
                <c:pt idx="33">
                  <c:v>1.003933784498475</c:v>
                </c:pt>
                <c:pt idx="34">
                  <c:v>1.0041306849792</c:v>
                </c:pt>
                <c:pt idx="35">
                  <c:v>1.003929907715321</c:v>
                </c:pt>
                <c:pt idx="36">
                  <c:v>1.00334007681353</c:v>
                </c:pt>
                <c:pt idx="37">
                  <c:v>1.00334007681353</c:v>
                </c:pt>
                <c:pt idx="38">
                  <c:v>1.003733297414722</c:v>
                </c:pt>
                <c:pt idx="39">
                  <c:v>1.004126518015918</c:v>
                </c:pt>
                <c:pt idx="40">
                  <c:v>1.003535737447702</c:v>
                </c:pt>
                <c:pt idx="41">
                  <c:v>1.003339190458198</c:v>
                </c:pt>
                <c:pt idx="42">
                  <c:v>1.003339190458198</c:v>
                </c:pt>
                <c:pt idx="43">
                  <c:v>1.003732284437204</c:v>
                </c:pt>
                <c:pt idx="44">
                  <c:v>1.00412537841621</c:v>
                </c:pt>
                <c:pt idx="45">
                  <c:v>1.003141516192812</c:v>
                </c:pt>
                <c:pt idx="46">
                  <c:v>1.003141516192812</c:v>
                </c:pt>
                <c:pt idx="47">
                  <c:v>1.003141516192812</c:v>
                </c:pt>
                <c:pt idx="48">
                  <c:v>1.003534348734149</c:v>
                </c:pt>
                <c:pt idx="49">
                  <c:v>1.003927181275488</c:v>
                </c:pt>
                <c:pt idx="50">
                  <c:v>1.016844917294476</c:v>
                </c:pt>
                <c:pt idx="51">
                  <c:v>1.011702559532761</c:v>
                </c:pt>
                <c:pt idx="52">
                  <c:v>1.011496865222292</c:v>
                </c:pt>
                <c:pt idx="53">
                  <c:v>1.011496865222292</c:v>
                </c:pt>
                <c:pt idx="54">
                  <c:v>1.01190825384323</c:v>
                </c:pt>
                <c:pt idx="55">
                  <c:v>1.005510941632441</c:v>
                </c:pt>
                <c:pt idx="56">
                  <c:v>1.004131795597355</c:v>
                </c:pt>
                <c:pt idx="57">
                  <c:v>1.003934688672184</c:v>
                </c:pt>
                <c:pt idx="58">
                  <c:v>1.004131750453664</c:v>
                </c:pt>
                <c:pt idx="59">
                  <c:v>1.00413176604876</c:v>
                </c:pt>
                <c:pt idx="60">
                  <c:v>1.003930243720691</c:v>
                </c:pt>
                <c:pt idx="61">
                  <c:v>1.003537008543068</c:v>
                </c:pt>
                <c:pt idx="62">
                  <c:v>1.003536976883856</c:v>
                </c:pt>
                <c:pt idx="63">
                  <c:v>1.003733650825331</c:v>
                </c:pt>
                <c:pt idx="64">
                  <c:v>1.003733608730305</c:v>
                </c:pt>
                <c:pt idx="65">
                  <c:v>1.003535794280384</c:v>
                </c:pt>
                <c:pt idx="66">
                  <c:v>1.003535826049524</c:v>
                </c:pt>
                <c:pt idx="67">
                  <c:v>1.003535813847536</c:v>
                </c:pt>
                <c:pt idx="68">
                  <c:v>1.003732336499019</c:v>
                </c:pt>
                <c:pt idx="69">
                  <c:v>1.003928869051335</c:v>
                </c:pt>
                <c:pt idx="70">
                  <c:v>1.003142276556205</c:v>
                </c:pt>
                <c:pt idx="71">
                  <c:v>1.003338753514357</c:v>
                </c:pt>
                <c:pt idx="72">
                  <c:v>1.00333874285136</c:v>
                </c:pt>
                <c:pt idx="73">
                  <c:v>1.003535254656632</c:v>
                </c:pt>
                <c:pt idx="74">
                  <c:v>1.003731699889615</c:v>
                </c:pt>
                <c:pt idx="75">
                  <c:v>1.019103246378261</c:v>
                </c:pt>
                <c:pt idx="76">
                  <c:v>1.013161157815114</c:v>
                </c:pt>
                <c:pt idx="77">
                  <c:v>1.01336605742074</c:v>
                </c:pt>
                <c:pt idx="78">
                  <c:v>1.013980756237617</c:v>
                </c:pt>
                <c:pt idx="79">
                  <c:v>1.014595455054494</c:v>
                </c:pt>
                <c:pt idx="80">
                  <c:v>1.00868759905195</c:v>
                </c:pt>
                <c:pt idx="81">
                  <c:v>1.00671011536549</c:v>
                </c:pt>
                <c:pt idx="82">
                  <c:v>1.006907863734136</c:v>
                </c:pt>
                <c:pt idx="83">
                  <c:v>1.007501108840074</c:v>
                </c:pt>
                <c:pt idx="84">
                  <c:v>1.008094353946012</c:v>
                </c:pt>
                <c:pt idx="85">
                  <c:v>1.006896514121085</c:v>
                </c:pt>
                <c:pt idx="86">
                  <c:v>1.00610754170609</c:v>
                </c:pt>
                <c:pt idx="87">
                  <c:v>1.006502027913586</c:v>
                </c:pt>
                <c:pt idx="88">
                  <c:v>1.007093757224832</c:v>
                </c:pt>
                <c:pt idx="89">
                  <c:v>1.007685486536082</c:v>
                </c:pt>
                <c:pt idx="90">
                  <c:v>1.006499367719005</c:v>
                </c:pt>
                <c:pt idx="91">
                  <c:v>1.006105071525406</c:v>
                </c:pt>
                <c:pt idx="92">
                  <c:v>1.006499367719005</c:v>
                </c:pt>
                <c:pt idx="93">
                  <c:v>1.007090812009404</c:v>
                </c:pt>
                <c:pt idx="94">
                  <c:v>1.007682256299804</c:v>
                </c:pt>
                <c:pt idx="95">
                  <c:v>1.005905124964066</c:v>
                </c:pt>
                <c:pt idx="96">
                  <c:v>1.005905124964066</c:v>
                </c:pt>
                <c:pt idx="97">
                  <c:v>1.006299105591542</c:v>
                </c:pt>
                <c:pt idx="98">
                  <c:v>1.007087066846494</c:v>
                </c:pt>
                <c:pt idx="99">
                  <c:v>1.007481047473967</c:v>
                </c:pt>
                <c:pt idx="100">
                  <c:v>1.019103246378261</c:v>
                </c:pt>
                <c:pt idx="101">
                  <c:v>1.013161157815114</c:v>
                </c:pt>
                <c:pt idx="102">
                  <c:v>1.013161157815114</c:v>
                </c:pt>
                <c:pt idx="103">
                  <c:v>1.013980756237617</c:v>
                </c:pt>
                <c:pt idx="104">
                  <c:v>1.01439055544887</c:v>
                </c:pt>
                <c:pt idx="105">
                  <c:v>1.008483954682771</c:v>
                </c:pt>
                <c:pt idx="106">
                  <c:v>1.006705693365088</c:v>
                </c:pt>
                <c:pt idx="107">
                  <c:v>1.006705693365088</c:v>
                </c:pt>
                <c:pt idx="108">
                  <c:v>1.007496031728503</c:v>
                </c:pt>
                <c:pt idx="109">
                  <c:v>1.008088785501064</c:v>
                </c:pt>
                <c:pt idx="110">
                  <c:v>1.00669685075854</c:v>
                </c:pt>
                <c:pt idx="111">
                  <c:v>1.006105371818892</c:v>
                </c:pt>
                <c:pt idx="112">
                  <c:v>1.006302531465442</c:v>
                </c:pt>
                <c:pt idx="113">
                  <c:v>1.007091170051639</c:v>
                </c:pt>
                <c:pt idx="114">
                  <c:v>1.007682648991287</c:v>
                </c:pt>
                <c:pt idx="115">
                  <c:v>1.006300383585794</c:v>
                </c:pt>
                <c:pt idx="116">
                  <c:v>1.006103303490343</c:v>
                </c:pt>
                <c:pt idx="117">
                  <c:v>1.006300383585794</c:v>
                </c:pt>
                <c:pt idx="118">
                  <c:v>1.0070887039676</c:v>
                </c:pt>
                <c:pt idx="119">
                  <c:v>1.007679944253954</c:v>
                </c:pt>
                <c:pt idx="120">
                  <c:v>1.005707509527467</c:v>
                </c:pt>
                <c:pt idx="121">
                  <c:v>1.005707509527467</c:v>
                </c:pt>
                <c:pt idx="122">
                  <c:v>1.006101440145114</c:v>
                </c:pt>
                <c:pt idx="123">
                  <c:v>1.006889301380407</c:v>
                </c:pt>
                <c:pt idx="124">
                  <c:v>1.007480197306876</c:v>
                </c:pt>
                <c:pt idx="125">
                  <c:v>1.019103246378261</c:v>
                </c:pt>
                <c:pt idx="126">
                  <c:v>1.013570957026366</c:v>
                </c:pt>
                <c:pt idx="127">
                  <c:v>1.013570957026366</c:v>
                </c:pt>
                <c:pt idx="128">
                  <c:v>1.013570957026366</c:v>
                </c:pt>
                <c:pt idx="129">
                  <c:v>1.014185655843244</c:v>
                </c:pt>
                <c:pt idx="130">
                  <c:v>1.008686020447252</c:v>
                </c:pt>
                <c:pt idx="131">
                  <c:v>1.007301690296857</c:v>
                </c:pt>
                <c:pt idx="132">
                  <c:v>1.007105786162489</c:v>
                </c:pt>
                <c:pt idx="133">
                  <c:v>1.00730345303065</c:v>
                </c:pt>
                <c:pt idx="134">
                  <c:v>1.007698918651042</c:v>
                </c:pt>
                <c:pt idx="135">
                  <c:v>1.006698327184413</c:v>
                </c:pt>
                <c:pt idx="136">
                  <c:v>1.006698424521834</c:v>
                </c:pt>
                <c:pt idx="137">
                  <c:v>1.006895590067842</c:v>
                </c:pt>
                <c:pt idx="138">
                  <c:v>1.006895623266043</c:v>
                </c:pt>
                <c:pt idx="139">
                  <c:v>1.007289998021391</c:v>
                </c:pt>
                <c:pt idx="140">
                  <c:v>1.006301484732753</c:v>
                </c:pt>
                <c:pt idx="141">
                  <c:v>1.006695805337656</c:v>
                </c:pt>
                <c:pt idx="142">
                  <c:v>1.00689291992113</c:v>
                </c:pt>
                <c:pt idx="143">
                  <c:v>1.007090052987131</c:v>
                </c:pt>
                <c:pt idx="144">
                  <c:v>1.007287183400212</c:v>
                </c:pt>
                <c:pt idx="145">
                  <c:v>1.005906534590469</c:v>
                </c:pt>
                <c:pt idx="146">
                  <c:v>1.006497718974863</c:v>
                </c:pt>
                <c:pt idx="147">
                  <c:v>1.006694691165166</c:v>
                </c:pt>
                <c:pt idx="148">
                  <c:v>1.006891759285816</c:v>
                </c:pt>
                <c:pt idx="149">
                  <c:v>1.00708878723151</c:v>
                </c:pt>
              </c:numCache>
            </c:numRef>
          </c:val>
          <c:smooth val="0"/>
        </c:ser>
        <c:dLbls>
          <c:showLegendKey val="0"/>
          <c:showVal val="0"/>
          <c:showCatName val="0"/>
          <c:showSerName val="0"/>
          <c:showPercent val="0"/>
          <c:showBubbleSize val="0"/>
        </c:dLbls>
        <c:marker val="1"/>
        <c:smooth val="0"/>
        <c:axId val="-2072619816"/>
        <c:axId val="-2072616872"/>
      </c:lineChart>
      <c:catAx>
        <c:axId val="-2072619816"/>
        <c:scaling>
          <c:orientation val="minMax"/>
        </c:scaling>
        <c:delete val="0"/>
        <c:axPos val="b"/>
        <c:majorTickMark val="none"/>
        <c:minorTickMark val="none"/>
        <c:tickLblPos val="nextTo"/>
        <c:crossAx val="-2072616872"/>
        <c:crosses val="autoZero"/>
        <c:auto val="1"/>
        <c:lblAlgn val="ctr"/>
        <c:lblOffset val="100"/>
        <c:tickLblSkip val="5"/>
        <c:noMultiLvlLbl val="0"/>
      </c:catAx>
      <c:valAx>
        <c:axId val="-2072616872"/>
        <c:scaling>
          <c:orientation val="minMax"/>
        </c:scaling>
        <c:delete val="0"/>
        <c:axPos val="l"/>
        <c:majorGridlines/>
        <c:title>
          <c:tx>
            <c:rich>
              <a:bodyPr/>
              <a:lstStyle/>
              <a:p>
                <a:pPr>
                  <a:defRPr/>
                </a:pPr>
                <a:r>
                  <a:rPr lang="en-US"/>
                  <a:t>CPI</a:t>
                </a:r>
              </a:p>
            </c:rich>
          </c:tx>
          <c:layout/>
          <c:overlay val="0"/>
        </c:title>
        <c:numFmt formatCode="General" sourceLinked="1"/>
        <c:majorTickMark val="none"/>
        <c:minorTickMark val="none"/>
        <c:tickLblPos val="nextTo"/>
        <c:crossAx val="-2072619816"/>
        <c:crosses val="autoZero"/>
        <c:crossBetween val="between"/>
      </c:valAx>
    </c:plotArea>
    <c:legend>
      <c:legendPos val="r"/>
      <c:layout/>
      <c:overlay val="0"/>
    </c:legend>
    <c:plotVisOnly val="1"/>
    <c:dispBlanksAs val="zero"/>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FA8EE5D5-BE12-AB49-BB54-CEEC470D3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TC102905559990</Template>
  <TotalTime>132</TotalTime>
  <Pages>54</Pages>
  <Words>5705</Words>
  <Characters>32523</Characters>
  <Application>Microsoft Macintosh Word</Application>
  <DocSecurity>0</DocSecurity>
  <Lines>271</Lines>
  <Paragraphs>76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vt:lpstr>
      <vt:lpstr>TABLE OF CONTENTS</vt:lpstr>
      <vt:lpstr>MEDIAN HEADING 1|ONE</vt:lpstr>
      <vt:lpstr>    Heading 2|two</vt:lpstr>
      <vt:lpstr>        Heading 3|three</vt:lpstr>
      <vt:lpstr>BIBLIOGRAPHY</vt:lpstr>
    </vt:vector>
  </TitlesOfParts>
  <Company/>
  <LinksUpToDate>false</LinksUpToDate>
  <CharactersWithSpaces>38152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PROJECT 1</dc:subject>
  <dc:creator>Plawan Rath</dc:creator>
  <cp:keywords/>
  <cp:lastModifiedBy>Plawan Rath</cp:lastModifiedBy>
  <cp:revision>3</cp:revision>
  <cp:lastPrinted>2014-10-22T21:12:00Z</cp:lastPrinted>
  <dcterms:created xsi:type="dcterms:W3CDTF">2014-10-22T16:03:00Z</dcterms:created>
  <dcterms:modified xsi:type="dcterms:W3CDTF">2014-10-22T21:13:00Z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